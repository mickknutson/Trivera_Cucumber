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86EE2E" w14:textId="77777777" w:rsidR="007D678E" w:rsidRDefault="00ED4DC9" w:rsidP="007D678E">
      <w:pPr>
        <w:jc w:val="center"/>
        <w:rPr>
          <w:b/>
          <w:sz w:val="32"/>
        </w:rPr>
      </w:pPr>
      <w:bookmarkStart w:id="0" w:name="_Toc87236514"/>
      <w:bookmarkStart w:id="1" w:name="_Toc188225902"/>
      <w:bookmarkStart w:id="2" w:name="_Toc417641045"/>
      <w:bookmarkStart w:id="3" w:name="_Toc427795499"/>
      <w:r>
        <w:rPr>
          <w:b/>
          <w:noProof/>
          <w:sz w:val="32"/>
        </w:rPr>
        <w:pict w14:anchorId="1F9E0BAA">
          <v:rect id="Rectangle 14" o:spid="_x0000_s1026" style="position:absolute;left:0;text-align:left;margin-left:-53.85pt;margin-top:9.85pt;width:612.55pt;height:38.2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fillcolor="#7f7f7f [1612]" stroked="f" strokeweight="2pt"/>
        </w:pict>
      </w:r>
      <w:r>
        <w:rPr>
          <w:b/>
          <w:noProof/>
          <w:sz w:val="32"/>
        </w:rPr>
        <w:pict w14:anchorId="0D3246C3">
          <v:line id="Straight Connector 2" o:spid="_x0000_s1031" style="position:absolute;left:0;text-align:left;z-index:251651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60.95pt,-.9pt" to="558.25pt,-.9pt" strokecolor="#005392" strokeweight="3pt">
            <v:shadow on="t" color="black" opacity="22937f" origin=",.5" offset="0,.63889mm"/>
          </v:line>
        </w:pict>
      </w:r>
    </w:p>
    <w:p w14:paraId="756C215E" w14:textId="77777777" w:rsidR="007D678E" w:rsidRDefault="007D678E" w:rsidP="007D678E"/>
    <w:p w14:paraId="5048F800" w14:textId="77777777" w:rsidR="007D678E" w:rsidRDefault="007D678E" w:rsidP="007D678E"/>
    <w:p w14:paraId="1A5F04B9" w14:textId="77777777" w:rsidR="007D678E" w:rsidRDefault="007D678E" w:rsidP="007D678E"/>
    <w:p w14:paraId="4A44F630" w14:textId="77777777" w:rsidR="007D678E" w:rsidRDefault="007D678E" w:rsidP="007D678E"/>
    <w:p w14:paraId="52A56621" w14:textId="77777777" w:rsidR="007D678E" w:rsidRDefault="00ED4DC9" w:rsidP="007D678E">
      <w:r>
        <w:rPr>
          <w:noProof/>
        </w:rPr>
        <w:pict w14:anchorId="5CD15DB0">
          <v:roundrect id="Rounded Rectangle 3" o:spid="_x0000_s1030" style="position:absolute;margin-left:28.75pt;margin-top:9.75pt;width:462.85pt;height:161.45pt;z-index:-251676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fillcolor="white [3201]" strokecolor="black [3213]" strokeweight="2pt">
            <v:shadow on="t" color="black" opacity="26214f" origin=",-.5" offset="0,3pt"/>
          </v:roundrect>
        </w:pict>
      </w:r>
    </w:p>
    <w:p w14:paraId="2E4BDFE6" w14:textId="77777777" w:rsidR="007D678E" w:rsidRDefault="00ED4DC9" w:rsidP="007D678E">
      <w:r>
        <w:rPr>
          <w:noProof/>
        </w:rPr>
        <w:pict w14:anchorId="67040147"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29" type="#_x0000_t202" style="position:absolute;margin-left:38.6pt;margin-top:10.4pt;width:439.05pt;height:136.3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" filled="f" stroked="f">
            <v:textbox>
              <w:txbxContent>
                <w:p w14:paraId="6E9DD6BC" w14:textId="4B25440A" w:rsidR="00ED4DC9" w:rsidRPr="00344668" w:rsidRDefault="00ED4DC9" w:rsidP="00573C14">
                  <w:pPr>
                    <w:jc w:val="center"/>
                    <w:rPr>
                      <w:rFonts w:asciiTheme="minorHAnsi" w:hAnsiTheme="minorHAnsi"/>
                      <w:b/>
                      <w:color w:val="005392"/>
                      <w:sz w:val="56"/>
                      <w:szCs w:val="60"/>
                    </w:rPr>
                  </w:pPr>
                  <w:r w:rsidRPr="00344668">
                    <w:rPr>
                      <w:rFonts w:asciiTheme="minorHAnsi" w:hAnsiTheme="minorHAnsi"/>
                      <w:b/>
                      <w:color w:val="005392"/>
                      <w:sz w:val="56"/>
                      <w:szCs w:val="60"/>
                    </w:rPr>
                    <w:fldChar w:fldCharType="begin"/>
                  </w:r>
                  <w:r w:rsidRPr="00344668">
                    <w:rPr>
                      <w:rFonts w:asciiTheme="minorHAnsi" w:hAnsiTheme="minorHAnsi"/>
                      <w:b/>
                      <w:color w:val="005392"/>
                      <w:sz w:val="56"/>
                      <w:szCs w:val="60"/>
                    </w:rPr>
                    <w:instrText xml:space="preserve"> DOCPROPERTY TT_CourseTitle </w:instrText>
                  </w:r>
                  <w:r w:rsidRPr="00344668">
                    <w:rPr>
                      <w:rFonts w:asciiTheme="minorHAnsi" w:hAnsiTheme="minorHAnsi"/>
                      <w:b/>
                      <w:color w:val="005392"/>
                      <w:sz w:val="56"/>
                      <w:szCs w:val="60"/>
                    </w:rPr>
                    <w:fldChar w:fldCharType="separate"/>
                  </w:r>
                  <w:r>
                    <w:rPr>
                      <w:rFonts w:asciiTheme="minorHAnsi" w:hAnsiTheme="minorHAnsi"/>
                      <w:b/>
                      <w:color w:val="005392"/>
                      <w:sz w:val="56"/>
                      <w:szCs w:val="60"/>
                    </w:rPr>
                    <w:t>Cucumber Supplement</w:t>
                  </w:r>
                  <w:r w:rsidRPr="00344668">
                    <w:rPr>
                      <w:rFonts w:asciiTheme="minorHAnsi" w:hAnsiTheme="minorHAnsi"/>
                      <w:b/>
                      <w:color w:val="005392"/>
                      <w:sz w:val="56"/>
                      <w:szCs w:val="60"/>
                    </w:rPr>
                    <w:fldChar w:fldCharType="end"/>
                  </w:r>
                </w:p>
              </w:txbxContent>
            </v:textbox>
          </v:shape>
        </w:pict>
      </w:r>
    </w:p>
    <w:p w14:paraId="2FD94137" w14:textId="77777777" w:rsidR="007D678E" w:rsidRDefault="007D678E" w:rsidP="007D678E">
      <w:pPr>
        <w:rPr>
          <w:b/>
          <w:sz w:val="32"/>
        </w:rPr>
      </w:pPr>
      <w:r>
        <w:rPr>
          <w:b/>
          <w:bCs/>
          <w:noProof/>
          <w:color w:val="4D4D4D"/>
          <w:sz w:val="28"/>
        </w:rPr>
        <w:drawing>
          <wp:anchor distT="0" distB="0" distL="114300" distR="114300" simplePos="0" relativeHeight="251660288" behindDoc="0" locked="0" layoutInCell="1" allowOverlap="1" wp14:anchorId="1FB1E08E" wp14:editId="0600604F">
            <wp:simplePos x="0" y="0"/>
            <wp:positionH relativeFrom="column">
              <wp:posOffset>4691380</wp:posOffset>
            </wp:positionH>
            <wp:positionV relativeFrom="paragraph">
              <wp:posOffset>6564630</wp:posOffset>
            </wp:positionV>
            <wp:extent cx="2313940" cy="664845"/>
            <wp:effectExtent l="0" t="0" r="0" b="1905"/>
            <wp:wrapNone/>
            <wp:docPr id="8" name="Picture 8" descr="C:\Users\Tresa\Documents\Current Courseware\CourseBook_Parts\logo-Triver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resa\Documents\Current Courseware\CourseBook_Parts\logo-Trivera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3940" cy="66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A79979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04B77D2B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0E4995AB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37FF79B1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5EEC5A75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2C572E92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27A25861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1A2543B4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22A3084A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6381C5B0" w14:textId="77777777" w:rsidR="007D678E" w:rsidRDefault="00ED4DC9" w:rsidP="007D678E">
      <w:pPr>
        <w:pStyle w:val="BodyText"/>
        <w:spacing w:before="60"/>
        <w:ind w:right="252"/>
        <w:jc w:val="both"/>
      </w:pPr>
      <w:r>
        <w:rPr>
          <w:b/>
          <w:noProof/>
          <w:sz w:val="32"/>
        </w:rPr>
        <w:pict w14:anchorId="577B7D6E">
          <v:shape id="_x0000_s1027" type="#_x0000_t202" style="position:absolute;left:0;text-align:left;margin-left:137.85pt;margin-top:13.6pt;width:248.7pt;height:41.8pt;z-index:251685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" stroked="f">
            <v:textbox>
              <w:txbxContent>
                <w:p w14:paraId="6E3A0090" w14:textId="77777777" w:rsidR="00ED4DC9" w:rsidRDefault="00ED4DC9" w:rsidP="00F84C79">
                  <w:pPr>
                    <w:jc w:val="center"/>
                    <w:rPr>
                      <w:rFonts w:asciiTheme="minorHAnsi" w:hAnsiTheme="minorHAnsi"/>
                      <w:b/>
                      <w:bCs/>
                      <w:color w:val="4D4D4D"/>
                      <w:sz w:val="28"/>
                    </w:rPr>
                  </w:pPr>
                  <w:r>
                    <w:rPr>
                      <w:rFonts w:asciiTheme="minorHAnsi" w:hAnsiTheme="minorHAnsi"/>
                      <w:b/>
                      <w:bCs/>
                      <w:color w:val="4D4D4D"/>
                      <w:sz w:val="28"/>
                    </w:rPr>
                    <w:t>Cucumber Supplement</w:t>
                  </w:r>
                  <w:r w:rsidRPr="00573C14">
                    <w:rPr>
                      <w:rFonts w:asciiTheme="minorHAnsi" w:hAnsiTheme="minorHAnsi"/>
                      <w:b/>
                      <w:bCs/>
                      <w:color w:val="4D4D4D"/>
                      <w:sz w:val="28"/>
                    </w:rPr>
                    <w:t xml:space="preserve">: </w:t>
                  </w:r>
                </w:p>
                <w:p w14:paraId="21347A7D" w14:textId="03FBCED2" w:rsidR="00ED4DC9" w:rsidRPr="00573C14" w:rsidRDefault="00ED4DC9" w:rsidP="00F84C79">
                  <w:pPr>
                    <w:jc w:val="center"/>
                    <w:rPr>
                      <w:rFonts w:asciiTheme="minorHAnsi" w:hAnsiTheme="minorHAnsi"/>
                      <w:b/>
                      <w:bCs/>
                      <w:color w:val="4D4D4D"/>
                      <w:sz w:val="28"/>
                    </w:rPr>
                  </w:pPr>
                  <w:r w:rsidRPr="00573C14">
                    <w:rPr>
                      <w:rFonts w:asciiTheme="minorHAnsi" w:hAnsiTheme="minorHAnsi"/>
                      <w:b/>
                      <w:bCs/>
                      <w:color w:val="4D4D4D"/>
                      <w:sz w:val="28"/>
                    </w:rPr>
                    <w:t>Student Workbook</w:t>
                  </w:r>
                </w:p>
                <w:p w14:paraId="754BDCAE" w14:textId="77777777" w:rsidR="00ED4DC9" w:rsidRPr="00573C14" w:rsidRDefault="00ED4DC9" w:rsidP="007D678E">
                  <w:pPr>
                    <w:jc w:val="center"/>
                    <w:rPr>
                      <w:rFonts w:asciiTheme="minorHAnsi" w:hAnsiTheme="minorHAnsi"/>
                      <w:b/>
                      <w:sz w:val="28"/>
                    </w:rPr>
                  </w:pPr>
                </w:p>
              </w:txbxContent>
            </v:textbox>
          </v:shape>
        </w:pict>
      </w:r>
    </w:p>
    <w:p w14:paraId="0489E3BB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38F23AE6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3FCA6BB6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5392FD02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4901120A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491DDB14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196A791E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24B52820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54D11E41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75827A27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29952281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59597DE9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594045AF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11BE35F3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492869EB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2E743084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3A76111E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5E7B8B95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44A6AB3F" w14:textId="77777777" w:rsidR="007D678E" w:rsidRDefault="007D678E" w:rsidP="007D678E">
      <w:pPr>
        <w:pStyle w:val="BodyText"/>
        <w:spacing w:before="60"/>
        <w:ind w:right="252"/>
        <w:jc w:val="both"/>
      </w:pPr>
    </w:p>
    <w:p w14:paraId="49045ABD" w14:textId="77777777" w:rsidR="007D678E" w:rsidRPr="00166E4E" w:rsidRDefault="007D678E" w:rsidP="007D678E">
      <w:pPr>
        <w:pStyle w:val="BodyText"/>
        <w:spacing w:before="60"/>
        <w:ind w:right="252"/>
        <w:jc w:val="both"/>
        <w:rPr>
          <w:rFonts w:asciiTheme="minorHAnsi" w:hAnsiTheme="minorHAnsi"/>
        </w:rPr>
      </w:pPr>
    </w:p>
    <w:p w14:paraId="4719F01B" w14:textId="77777777" w:rsidR="00E97F09" w:rsidRDefault="00ED4DC9">
      <w:pPr>
        <w:rPr>
          <w:rFonts w:asciiTheme="minorHAnsi" w:hAnsiTheme="minorHAnsi" w:cs="Arial"/>
          <w:sz w:val="18"/>
        </w:rPr>
      </w:pPr>
      <w:r>
        <w:rPr>
          <w:b/>
          <w:noProof/>
          <w:sz w:val="40"/>
        </w:rPr>
        <w:pict w14:anchorId="3787D0C9">
          <v:line id="Straight Connector 13" o:spid="_x0000_s1028" style="position:absolute;z-index:2516628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60.7pt,131.6pt" to="558.5pt,131.6pt" strokecolor="#005392" strokeweight="3pt">
            <v:shadow on="t" color="black" opacity="22937f" origin=",.5" offset="0,.63889mm"/>
          </v:line>
        </w:pict>
      </w:r>
      <w:r w:rsidR="00E97F09">
        <w:rPr>
          <w:rFonts w:asciiTheme="minorHAnsi" w:hAnsiTheme="minorHAnsi" w:cs="Arial"/>
        </w:rPr>
        <w:br w:type="page"/>
      </w:r>
    </w:p>
    <w:p w14:paraId="491D27C8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7E8BF3AD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5A1033C0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3A9E28FD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60973C63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24F490F0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5568FB09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37737CC9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6486EFCD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27AA81F0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53478E55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7B2C2AEB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6877639E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4735941E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6D801611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65DB7BD7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302AD613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7663711D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5FF75A0C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2F466995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3B4D5032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200A6A8E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4AA67BA3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6FE202F0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4C97B283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72A83935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3AA79C7E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4B2B5987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59165C05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49D50CB3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0D55038D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1175E781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733F0AF0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5493998A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3D7622D1" w14:textId="77777777" w:rsidR="00E97F09" w:rsidRDefault="00E97F09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</w:rPr>
      </w:pPr>
    </w:p>
    <w:p w14:paraId="7822840A" w14:textId="77777777" w:rsidR="007D678E" w:rsidRPr="00344668" w:rsidRDefault="007D678E" w:rsidP="007D678E">
      <w:pPr>
        <w:pStyle w:val="BodyText"/>
        <w:spacing w:before="60"/>
        <w:ind w:left="0" w:right="252"/>
        <w:jc w:val="both"/>
        <w:rPr>
          <w:rFonts w:asciiTheme="minorHAnsi" w:hAnsiTheme="minorHAnsi" w:cs="Arial"/>
          <w:sz w:val="19"/>
          <w:szCs w:val="19"/>
        </w:rPr>
      </w:pPr>
      <w:r w:rsidRPr="00344668">
        <w:rPr>
          <w:rFonts w:asciiTheme="minorHAnsi" w:hAnsiTheme="minorHAnsi" w:cs="Arial"/>
          <w:sz w:val="19"/>
          <w:szCs w:val="19"/>
        </w:rPr>
        <w:t>All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 written content, </w:t>
      </w:r>
      <w:r w:rsidRPr="00344668">
        <w:rPr>
          <w:rFonts w:asciiTheme="minorHAnsi" w:hAnsiTheme="minorHAnsi" w:cs="Arial"/>
          <w:sz w:val="19"/>
          <w:szCs w:val="19"/>
        </w:rPr>
        <w:t>source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 code,</w:t>
      </w:r>
      <w:r w:rsidRPr="00344668">
        <w:rPr>
          <w:rFonts w:asciiTheme="minorHAnsi" w:hAnsiTheme="minorHAnsi" w:cs="Arial"/>
          <w:spacing w:val="1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and formatting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are </w:t>
      </w:r>
      <w:r w:rsidRPr="00344668">
        <w:rPr>
          <w:rFonts w:asciiTheme="minorHAnsi" w:hAnsiTheme="minorHAnsi" w:cs="Arial"/>
          <w:sz w:val="19"/>
          <w:szCs w:val="19"/>
        </w:rPr>
        <w:t>the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 property of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Trivera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Technologies LLC.</w:t>
      </w:r>
      <w:r w:rsidRPr="00344668">
        <w:rPr>
          <w:rFonts w:asciiTheme="minorHAnsi" w:hAnsiTheme="minorHAnsi" w:cs="Arial"/>
          <w:sz w:val="19"/>
          <w:szCs w:val="19"/>
        </w:rPr>
        <w:t xml:space="preserve"> No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 portion</w:t>
      </w:r>
      <w:r w:rsidRPr="00344668">
        <w:rPr>
          <w:rFonts w:asciiTheme="minorHAnsi" w:hAnsiTheme="minorHAnsi" w:cs="Arial"/>
          <w:spacing w:val="1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of this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material may</w:t>
      </w:r>
      <w:r w:rsidRPr="00344668">
        <w:rPr>
          <w:rFonts w:asciiTheme="minorHAnsi" w:hAnsiTheme="minorHAnsi" w:cs="Arial"/>
          <w:sz w:val="19"/>
          <w:szCs w:val="19"/>
        </w:rPr>
        <w:t xml:space="preserve"> be</w:t>
      </w:r>
      <w:r w:rsidRPr="00344668">
        <w:rPr>
          <w:rFonts w:asciiTheme="minorHAnsi" w:hAnsiTheme="minorHAnsi" w:cs="Arial"/>
          <w:spacing w:val="53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duplicated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or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reused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in any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way</w:t>
      </w:r>
      <w:r w:rsidRPr="00344668">
        <w:rPr>
          <w:rFonts w:asciiTheme="minorHAnsi" w:hAnsiTheme="minorHAnsi" w:cs="Arial"/>
          <w:spacing w:val="1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without </w:t>
      </w:r>
      <w:r w:rsidRPr="00344668">
        <w:rPr>
          <w:rFonts w:asciiTheme="minorHAnsi" w:hAnsiTheme="minorHAnsi" w:cs="Arial"/>
          <w:sz w:val="19"/>
          <w:szCs w:val="19"/>
        </w:rPr>
        <w:t>the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 express written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consent of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Trivera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Technologies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LLC.</w:t>
      </w:r>
      <w:r w:rsidRPr="00344668">
        <w:rPr>
          <w:rFonts w:asciiTheme="minorHAnsi" w:hAnsiTheme="minorHAnsi" w:cs="Arial"/>
          <w:spacing w:val="44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z w:val="19"/>
          <w:szCs w:val="19"/>
        </w:rPr>
        <w:t xml:space="preserve">For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information please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contact</w:t>
      </w:r>
      <w:hyperlink r:id="rId9">
        <w:r w:rsidRPr="00344668">
          <w:rPr>
            <w:rFonts w:asciiTheme="minorHAnsi" w:hAnsiTheme="minorHAnsi" w:cs="Arial"/>
            <w:spacing w:val="42"/>
            <w:sz w:val="19"/>
            <w:szCs w:val="19"/>
          </w:rPr>
          <w:t xml:space="preserve"> </w:t>
        </w:r>
        <w:r w:rsidRPr="00344668">
          <w:rPr>
            <w:rFonts w:asciiTheme="minorHAnsi" w:hAnsiTheme="minorHAnsi" w:cs="Arial"/>
            <w:spacing w:val="-1"/>
            <w:sz w:val="19"/>
            <w:szCs w:val="19"/>
          </w:rPr>
          <w:t>Info@triveratech.com</w:t>
        </w:r>
      </w:hyperlink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 or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visit </w:t>
      </w:r>
      <w:hyperlink r:id="rId10">
        <w:r w:rsidRPr="00344668">
          <w:rPr>
            <w:rFonts w:asciiTheme="minorHAnsi" w:hAnsiTheme="minorHAnsi" w:cs="Arial"/>
            <w:spacing w:val="-1"/>
            <w:sz w:val="19"/>
            <w:szCs w:val="19"/>
          </w:rPr>
          <w:t>www.triveratech.com.</w:t>
        </w:r>
      </w:hyperlink>
    </w:p>
    <w:p w14:paraId="5F3064D9" w14:textId="77777777" w:rsidR="007D678E" w:rsidRPr="00344668" w:rsidRDefault="007D678E" w:rsidP="007D678E">
      <w:pPr>
        <w:pStyle w:val="BodyText"/>
        <w:ind w:left="105" w:right="115"/>
        <w:rPr>
          <w:rFonts w:asciiTheme="minorHAnsi" w:hAnsiTheme="minorHAnsi" w:cs="Arial"/>
          <w:sz w:val="19"/>
          <w:szCs w:val="19"/>
        </w:rPr>
      </w:pPr>
    </w:p>
    <w:p w14:paraId="5E99C45A" w14:textId="77777777" w:rsidR="007D678E" w:rsidRPr="00344668" w:rsidRDefault="007D678E" w:rsidP="007D678E">
      <w:pPr>
        <w:pStyle w:val="BodyText"/>
        <w:ind w:left="0" w:right="115"/>
        <w:rPr>
          <w:rFonts w:asciiTheme="minorHAnsi" w:hAnsiTheme="minorHAnsi" w:cs="Arial"/>
          <w:sz w:val="19"/>
          <w:szCs w:val="19"/>
        </w:rPr>
      </w:pPr>
      <w:r w:rsidRPr="00344668">
        <w:rPr>
          <w:rFonts w:asciiTheme="minorHAnsi" w:hAnsiTheme="minorHAnsi" w:cs="Arial"/>
          <w:sz w:val="19"/>
          <w:szCs w:val="19"/>
        </w:rPr>
        <w:t>All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 software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or hardware products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referenced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herein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are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trademarks of their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respective</w:t>
      </w:r>
      <w:r w:rsidRPr="00344668">
        <w:rPr>
          <w:rFonts w:asciiTheme="minorHAnsi" w:hAnsiTheme="minorHAnsi" w:cs="Arial"/>
          <w:spacing w:val="-2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holders.</w:t>
      </w:r>
      <w:r w:rsidRPr="00344668">
        <w:rPr>
          <w:rFonts w:asciiTheme="minorHAnsi" w:hAnsiTheme="minorHAnsi" w:cs="Arial"/>
          <w:spacing w:val="1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z w:val="19"/>
          <w:szCs w:val="19"/>
        </w:rPr>
        <w:t>Products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 and company names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are</w:t>
      </w:r>
      <w:r w:rsidRPr="00344668">
        <w:rPr>
          <w:rFonts w:asciiTheme="minorHAnsi" w:hAnsiTheme="minorHAnsi" w:cs="Arial"/>
          <w:spacing w:val="42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z w:val="19"/>
          <w:szCs w:val="19"/>
        </w:rPr>
        <w:t xml:space="preserve">the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trademarks </w:t>
      </w:r>
      <w:r w:rsidRPr="00344668">
        <w:rPr>
          <w:rFonts w:asciiTheme="minorHAnsi" w:hAnsiTheme="minorHAnsi" w:cs="Arial"/>
          <w:sz w:val="19"/>
          <w:szCs w:val="19"/>
        </w:rPr>
        <w:t>and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 registered</w:t>
      </w:r>
      <w:r w:rsidRPr="00344668">
        <w:rPr>
          <w:rFonts w:asciiTheme="minorHAnsi" w:hAnsiTheme="minorHAnsi" w:cs="Arial"/>
          <w:spacing w:val="1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trademarks</w:t>
      </w:r>
      <w:r w:rsidRPr="00344668">
        <w:rPr>
          <w:rFonts w:asciiTheme="minorHAnsi" w:hAnsiTheme="minorHAnsi" w:cs="Arial"/>
          <w:spacing w:val="-2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of</w:t>
      </w:r>
      <w:r w:rsidRPr="00344668">
        <w:rPr>
          <w:rFonts w:asciiTheme="minorHAnsi" w:hAnsiTheme="minorHAnsi" w:cs="Arial"/>
          <w:sz w:val="19"/>
          <w:szCs w:val="19"/>
        </w:rPr>
        <w:t xml:space="preserve"> their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respective owners.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Trivera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Technologies</w:t>
      </w:r>
      <w:r w:rsidRPr="00344668">
        <w:rPr>
          <w:rFonts w:asciiTheme="minorHAnsi" w:hAnsiTheme="minorHAnsi" w:cs="Arial"/>
          <w:sz w:val="19"/>
          <w:szCs w:val="19"/>
        </w:rPr>
        <w:t xml:space="preserve"> has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 used</w:t>
      </w:r>
      <w:r w:rsidRPr="00344668">
        <w:rPr>
          <w:rFonts w:asciiTheme="minorHAnsi" w:hAnsiTheme="minorHAnsi" w:cs="Arial"/>
          <w:spacing w:val="1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its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best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efforts </w:t>
      </w:r>
      <w:r w:rsidRPr="00344668">
        <w:rPr>
          <w:rFonts w:asciiTheme="minorHAnsi" w:hAnsiTheme="minorHAnsi" w:cs="Arial"/>
          <w:sz w:val="19"/>
          <w:szCs w:val="19"/>
        </w:rPr>
        <w:t xml:space="preserve">to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distinguish</w:t>
      </w:r>
      <w:r w:rsidRPr="00344668">
        <w:rPr>
          <w:rFonts w:asciiTheme="minorHAnsi" w:hAnsiTheme="minorHAnsi" w:cs="Arial"/>
          <w:spacing w:val="26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proprietary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trademarks from</w:t>
      </w:r>
      <w:r w:rsidRPr="00344668">
        <w:rPr>
          <w:rFonts w:asciiTheme="minorHAnsi" w:hAnsiTheme="minorHAnsi" w:cs="Arial"/>
          <w:spacing w:val="-2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descriptive</w:t>
      </w:r>
      <w:r w:rsidRPr="00344668">
        <w:rPr>
          <w:rFonts w:asciiTheme="minorHAnsi" w:hAnsiTheme="minorHAnsi" w:cs="Arial"/>
          <w:spacing w:val="1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names</w:t>
      </w:r>
      <w:r w:rsidRPr="00344668">
        <w:rPr>
          <w:rFonts w:asciiTheme="minorHAnsi" w:hAnsiTheme="minorHAnsi" w:cs="Arial"/>
          <w:sz w:val="19"/>
          <w:szCs w:val="19"/>
        </w:rPr>
        <w:t xml:space="preserve"> by</w:t>
      </w:r>
      <w:r w:rsidRPr="00344668">
        <w:rPr>
          <w:rFonts w:asciiTheme="minorHAnsi" w:hAnsiTheme="minorHAnsi" w:cs="Arial"/>
          <w:spacing w:val="-1"/>
          <w:sz w:val="19"/>
          <w:szCs w:val="19"/>
        </w:rPr>
        <w:t xml:space="preserve"> following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the capitalization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style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used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by</w:t>
      </w:r>
      <w:r w:rsidRPr="00344668">
        <w:rPr>
          <w:rFonts w:asciiTheme="minorHAnsi" w:hAnsiTheme="minorHAnsi" w:cs="Arial"/>
          <w:spacing w:val="1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the</w:t>
      </w:r>
      <w:r w:rsidRPr="00344668">
        <w:rPr>
          <w:rFonts w:asciiTheme="minorHAnsi" w:hAnsiTheme="minorHAnsi" w:cs="Arial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spacing w:val="-1"/>
          <w:sz w:val="19"/>
          <w:szCs w:val="19"/>
        </w:rPr>
        <w:t>manufacturer.</w:t>
      </w:r>
    </w:p>
    <w:p w14:paraId="4C0EA3A3" w14:textId="77777777" w:rsidR="007D678E" w:rsidRPr="00166E4E" w:rsidRDefault="007D678E" w:rsidP="007D678E">
      <w:pPr>
        <w:spacing w:before="10"/>
        <w:rPr>
          <w:rFonts w:eastAsia="Calibri" w:cs="Arial"/>
          <w:sz w:val="20"/>
          <w:szCs w:val="20"/>
        </w:rPr>
      </w:pPr>
    </w:p>
    <w:p w14:paraId="68A8701D" w14:textId="77777777" w:rsidR="007D678E" w:rsidRPr="00344668" w:rsidRDefault="007D678E" w:rsidP="00046B2D">
      <w:pPr>
        <w:jc w:val="center"/>
        <w:rPr>
          <w:rFonts w:asciiTheme="minorHAnsi" w:eastAsia="Arial" w:hAnsiTheme="minorHAnsi" w:cs="Arial"/>
          <w:sz w:val="19"/>
          <w:szCs w:val="19"/>
        </w:rPr>
      </w:pPr>
      <w:r w:rsidRPr="00344668">
        <w:rPr>
          <w:rFonts w:asciiTheme="minorHAnsi" w:hAnsiTheme="minorHAnsi" w:cs="Arial"/>
          <w:b/>
          <w:spacing w:val="-1"/>
          <w:sz w:val="19"/>
          <w:szCs w:val="19"/>
        </w:rPr>
        <w:t>Copyright</w:t>
      </w:r>
      <w:r w:rsidRPr="00344668">
        <w:rPr>
          <w:rFonts w:asciiTheme="minorHAnsi" w:hAnsiTheme="minorHAnsi" w:cs="Arial"/>
          <w:b/>
          <w:spacing w:val="-7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b/>
          <w:sz w:val="19"/>
          <w:szCs w:val="19"/>
        </w:rPr>
        <w:t>©</w:t>
      </w:r>
      <w:r w:rsidR="00D31C16" w:rsidRPr="00344668">
        <w:rPr>
          <w:rFonts w:asciiTheme="minorHAnsi" w:hAnsiTheme="minorHAnsi" w:cs="Arial"/>
          <w:b/>
          <w:sz w:val="19"/>
          <w:szCs w:val="19"/>
        </w:rPr>
        <w:t xml:space="preserve"> </w:t>
      </w:r>
      <w:r w:rsidR="00171E5F" w:rsidRPr="00344668">
        <w:rPr>
          <w:rFonts w:asciiTheme="minorHAnsi" w:hAnsiTheme="minorHAnsi" w:cs="Arial"/>
          <w:b/>
          <w:sz w:val="19"/>
          <w:szCs w:val="19"/>
        </w:rPr>
        <w:fldChar w:fldCharType="begin"/>
      </w:r>
      <w:r w:rsidR="00171E5F" w:rsidRPr="00344668">
        <w:rPr>
          <w:rFonts w:asciiTheme="minorHAnsi" w:hAnsiTheme="minorHAnsi" w:cs="Arial"/>
          <w:b/>
          <w:sz w:val="19"/>
          <w:szCs w:val="19"/>
        </w:rPr>
        <w:instrText xml:space="preserve"> DOCPROPERTY TT_CopyrightYear </w:instrText>
      </w:r>
      <w:r w:rsidR="00171E5F" w:rsidRPr="00344668">
        <w:rPr>
          <w:rFonts w:asciiTheme="minorHAnsi" w:hAnsiTheme="minorHAnsi" w:cs="Arial"/>
          <w:b/>
          <w:sz w:val="19"/>
          <w:szCs w:val="19"/>
        </w:rPr>
        <w:fldChar w:fldCharType="separate"/>
      </w:r>
      <w:r w:rsidR="008017BD">
        <w:rPr>
          <w:rFonts w:asciiTheme="minorHAnsi" w:hAnsiTheme="minorHAnsi" w:cs="Arial"/>
          <w:b/>
          <w:sz w:val="19"/>
          <w:szCs w:val="19"/>
        </w:rPr>
        <w:t>2018</w:t>
      </w:r>
      <w:r w:rsidR="00171E5F" w:rsidRPr="00344668">
        <w:rPr>
          <w:rFonts w:asciiTheme="minorHAnsi" w:hAnsiTheme="minorHAnsi" w:cs="Arial"/>
          <w:b/>
          <w:sz w:val="19"/>
          <w:szCs w:val="19"/>
        </w:rPr>
        <w:fldChar w:fldCharType="end"/>
      </w:r>
      <w:r w:rsidR="00171E5F" w:rsidRPr="00344668">
        <w:rPr>
          <w:rFonts w:asciiTheme="minorHAnsi" w:hAnsiTheme="minorHAnsi" w:cs="Arial"/>
          <w:b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b/>
          <w:spacing w:val="-1"/>
          <w:sz w:val="19"/>
          <w:szCs w:val="19"/>
        </w:rPr>
        <w:t>Trivera</w:t>
      </w:r>
      <w:r w:rsidRPr="00344668">
        <w:rPr>
          <w:rFonts w:asciiTheme="minorHAnsi" w:hAnsiTheme="minorHAnsi" w:cs="Arial"/>
          <w:b/>
          <w:spacing w:val="-5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b/>
          <w:spacing w:val="-1"/>
          <w:sz w:val="19"/>
          <w:szCs w:val="19"/>
        </w:rPr>
        <w:t>Technologies</w:t>
      </w:r>
      <w:r w:rsidRPr="00344668">
        <w:rPr>
          <w:rFonts w:asciiTheme="minorHAnsi" w:hAnsiTheme="minorHAnsi" w:cs="Arial"/>
          <w:b/>
          <w:spacing w:val="-4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b/>
          <w:spacing w:val="-1"/>
          <w:sz w:val="19"/>
          <w:szCs w:val="19"/>
        </w:rPr>
        <w:t>LLC.</w:t>
      </w:r>
      <w:r w:rsidRPr="00344668">
        <w:rPr>
          <w:rFonts w:asciiTheme="minorHAnsi" w:hAnsiTheme="minorHAnsi" w:cs="Arial"/>
          <w:b/>
          <w:spacing w:val="-3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b/>
          <w:spacing w:val="-1"/>
          <w:sz w:val="19"/>
          <w:szCs w:val="19"/>
        </w:rPr>
        <w:t>All</w:t>
      </w:r>
      <w:r w:rsidRPr="00344668">
        <w:rPr>
          <w:rFonts w:asciiTheme="minorHAnsi" w:hAnsiTheme="minorHAnsi" w:cs="Arial"/>
          <w:b/>
          <w:spacing w:val="-7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b/>
          <w:spacing w:val="-1"/>
          <w:sz w:val="19"/>
          <w:szCs w:val="19"/>
        </w:rPr>
        <w:t>rights</w:t>
      </w:r>
      <w:r w:rsidRPr="00344668">
        <w:rPr>
          <w:rFonts w:asciiTheme="minorHAnsi" w:hAnsiTheme="minorHAnsi" w:cs="Arial"/>
          <w:b/>
          <w:spacing w:val="-5"/>
          <w:sz w:val="19"/>
          <w:szCs w:val="19"/>
        </w:rPr>
        <w:t xml:space="preserve"> </w:t>
      </w:r>
      <w:r w:rsidRPr="00344668">
        <w:rPr>
          <w:rFonts w:asciiTheme="minorHAnsi" w:hAnsiTheme="minorHAnsi" w:cs="Arial"/>
          <w:b/>
          <w:spacing w:val="-1"/>
          <w:sz w:val="19"/>
          <w:szCs w:val="19"/>
        </w:rPr>
        <w:t>reserved.</w:t>
      </w:r>
      <w:r w:rsidR="00046B2D" w:rsidRPr="00344668">
        <w:rPr>
          <w:rFonts w:asciiTheme="minorHAnsi" w:hAnsiTheme="minorHAnsi" w:cs="Arial"/>
          <w:b/>
          <w:spacing w:val="-1"/>
          <w:sz w:val="19"/>
          <w:szCs w:val="19"/>
        </w:rPr>
        <w:t xml:space="preserve"> </w:t>
      </w:r>
      <w:r w:rsidR="00046B2D" w:rsidRPr="00344668">
        <w:rPr>
          <w:rFonts w:asciiTheme="minorHAnsi" w:hAnsiTheme="minorHAnsi" w:cs="Arial"/>
          <w:b/>
          <w:spacing w:val="-1"/>
          <w:sz w:val="19"/>
          <w:szCs w:val="19"/>
        </w:rPr>
        <w:br/>
        <w:t>Version</w:t>
      </w:r>
      <w:r w:rsidR="00572A23" w:rsidRPr="00344668">
        <w:rPr>
          <w:rFonts w:asciiTheme="minorHAnsi" w:hAnsiTheme="minorHAnsi" w:cs="Arial"/>
          <w:b/>
          <w:spacing w:val="-1"/>
          <w:sz w:val="19"/>
          <w:szCs w:val="19"/>
        </w:rPr>
        <w:t xml:space="preserve"> </w:t>
      </w:r>
      <w:r w:rsidR="00171E5F" w:rsidRPr="00344668">
        <w:rPr>
          <w:rFonts w:asciiTheme="minorHAnsi" w:hAnsiTheme="minorHAnsi" w:cs="Arial"/>
          <w:b/>
          <w:spacing w:val="-1"/>
          <w:sz w:val="19"/>
          <w:szCs w:val="19"/>
        </w:rPr>
        <w:fldChar w:fldCharType="begin"/>
      </w:r>
      <w:r w:rsidR="00171E5F" w:rsidRPr="00344668">
        <w:rPr>
          <w:rFonts w:asciiTheme="minorHAnsi" w:hAnsiTheme="minorHAnsi" w:cs="Arial"/>
          <w:b/>
          <w:spacing w:val="-1"/>
          <w:sz w:val="19"/>
          <w:szCs w:val="19"/>
        </w:rPr>
        <w:instrText xml:space="preserve"> DOCPROPERTY TT_Version </w:instrText>
      </w:r>
      <w:r w:rsidR="00171E5F" w:rsidRPr="00344668">
        <w:rPr>
          <w:rFonts w:asciiTheme="minorHAnsi" w:hAnsiTheme="minorHAnsi" w:cs="Arial"/>
          <w:b/>
          <w:spacing w:val="-1"/>
          <w:sz w:val="19"/>
          <w:szCs w:val="19"/>
        </w:rPr>
        <w:fldChar w:fldCharType="separate"/>
      </w:r>
      <w:r w:rsidR="008017BD">
        <w:rPr>
          <w:rFonts w:asciiTheme="minorHAnsi" w:hAnsiTheme="minorHAnsi" w:cs="Arial"/>
          <w:b/>
          <w:spacing w:val="-1"/>
          <w:sz w:val="19"/>
          <w:szCs w:val="19"/>
        </w:rPr>
        <w:t>20180403</w:t>
      </w:r>
      <w:r w:rsidR="00171E5F" w:rsidRPr="00344668">
        <w:rPr>
          <w:rFonts w:asciiTheme="minorHAnsi" w:hAnsiTheme="minorHAnsi" w:cs="Arial"/>
          <w:b/>
          <w:spacing w:val="-1"/>
          <w:sz w:val="19"/>
          <w:szCs w:val="19"/>
        </w:rPr>
        <w:fldChar w:fldCharType="end"/>
      </w:r>
    </w:p>
    <w:p w14:paraId="20E208D1" w14:textId="77777777" w:rsidR="007D678E" w:rsidRPr="00055588" w:rsidRDefault="007D678E" w:rsidP="00F078A3">
      <w:pPr>
        <w:pStyle w:val="ExerciseStart0"/>
      </w:pPr>
      <w:r w:rsidRPr="00055588">
        <w:lastRenderedPageBreak/>
        <w:t>Lab Exercise</w:t>
      </w:r>
      <w:r>
        <w:t>s</w:t>
      </w:r>
      <w:bookmarkEnd w:id="0"/>
      <w:bookmarkEnd w:id="1"/>
      <w:bookmarkEnd w:id="2"/>
    </w:p>
    <w:bookmarkStart w:id="4" w:name="_GoBack"/>
    <w:bookmarkEnd w:id="4"/>
    <w:p w14:paraId="7531A963" w14:textId="700ACAE0" w:rsidR="00BF56A9" w:rsidRDefault="00F078A3">
      <w:pPr>
        <w:pStyle w:val="TOC1"/>
        <w:tabs>
          <w:tab w:val="right" w:leader="dot" w:pos="10076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>
        <w:rPr>
          <w:rFonts w:cs="Arial"/>
          <w:b w:val="0"/>
          <w:sz w:val="18"/>
          <w:szCs w:val="20"/>
        </w:rPr>
        <w:fldChar w:fldCharType="begin"/>
      </w:r>
      <w:r>
        <w:rPr>
          <w:rFonts w:cs="Arial"/>
          <w:b w:val="0"/>
          <w:sz w:val="18"/>
          <w:szCs w:val="20"/>
        </w:rPr>
        <w:instrText xml:space="preserve"> TOC \h \z \t "Ex_Title,3,Slide Title,3,Exercise Start,1" </w:instrText>
      </w:r>
      <w:r>
        <w:rPr>
          <w:rFonts w:cs="Arial"/>
          <w:b w:val="0"/>
          <w:sz w:val="18"/>
          <w:szCs w:val="20"/>
        </w:rPr>
        <w:fldChar w:fldCharType="separate"/>
      </w:r>
      <w:hyperlink w:anchor="_Toc510481156" w:history="1">
        <w:r w:rsidR="00BF56A9" w:rsidRPr="00AA1752">
          <w:rPr>
            <w:rStyle w:val="Hyperlink"/>
            <w:noProof/>
          </w:rPr>
          <w:t>Exercises/Tutorials</w:t>
        </w:r>
        <w:r w:rsidR="00BF56A9">
          <w:rPr>
            <w:noProof/>
            <w:webHidden/>
          </w:rPr>
          <w:tab/>
        </w:r>
        <w:r w:rsidR="00BF56A9">
          <w:rPr>
            <w:noProof/>
            <w:webHidden/>
          </w:rPr>
          <w:fldChar w:fldCharType="begin"/>
        </w:r>
        <w:r w:rsidR="00BF56A9">
          <w:rPr>
            <w:noProof/>
            <w:webHidden/>
          </w:rPr>
          <w:instrText xml:space="preserve"> PAGEREF _Toc510481156 \h </w:instrText>
        </w:r>
        <w:r w:rsidR="00BF56A9">
          <w:rPr>
            <w:noProof/>
            <w:webHidden/>
          </w:rPr>
        </w:r>
        <w:r w:rsidR="00BF56A9">
          <w:rPr>
            <w:noProof/>
            <w:webHidden/>
          </w:rPr>
          <w:fldChar w:fldCharType="separate"/>
        </w:r>
        <w:r w:rsidR="00BF56A9">
          <w:rPr>
            <w:noProof/>
            <w:webHidden/>
          </w:rPr>
          <w:t>4</w:t>
        </w:r>
        <w:r w:rsidR="00BF56A9">
          <w:rPr>
            <w:noProof/>
            <w:webHidden/>
          </w:rPr>
          <w:fldChar w:fldCharType="end"/>
        </w:r>
      </w:hyperlink>
    </w:p>
    <w:p w14:paraId="0D3C2FB5" w14:textId="5F2B6FEC" w:rsidR="00BF56A9" w:rsidRDefault="00BF56A9">
      <w:pPr>
        <w:pStyle w:val="TOC3"/>
        <w:tabs>
          <w:tab w:val="left" w:pos="2041"/>
          <w:tab w:val="right" w:leader="dot" w:pos="10076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10481157" w:history="1">
        <w:r w:rsidRPr="00AA1752">
          <w:rPr>
            <w:rStyle w:val="Hyperlink"/>
            <w:noProof/>
          </w:rPr>
          <w:t>Exercise 1.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A1752">
          <w:rPr>
            <w:rStyle w:val="Hyperlink"/>
            <w:noProof/>
          </w:rPr>
          <w:t>Southwest Airlines Flights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_Toc510481157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8FEE63A" w14:textId="79966297" w:rsidR="00BF56A9" w:rsidRDefault="00BF56A9">
      <w:pPr>
        <w:pStyle w:val="TOC3"/>
        <w:tabs>
          <w:tab w:val="left" w:pos="2041"/>
          <w:tab w:val="right" w:leader="dot" w:pos="10076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10481158" w:history="1">
        <w:r w:rsidRPr="00AA1752">
          <w:rPr>
            <w:rStyle w:val="Hyperlink"/>
            <w:noProof/>
          </w:rPr>
          <w:t>Exercise 2.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A1752">
          <w:rPr>
            <w:rStyle w:val="Hyperlink"/>
            <w:noProof/>
          </w:rPr>
          <w:t>Chase Car Buying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_Toc510481158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5D3371B" w14:textId="26582624" w:rsidR="00BF56A9" w:rsidRDefault="00BF56A9">
      <w:pPr>
        <w:pStyle w:val="TOC3"/>
        <w:tabs>
          <w:tab w:val="left" w:pos="2041"/>
          <w:tab w:val="right" w:leader="dot" w:pos="10076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10481159" w:history="1">
        <w:r w:rsidRPr="00AA1752">
          <w:rPr>
            <w:rStyle w:val="Hyperlink"/>
            <w:noProof/>
          </w:rPr>
          <w:t>Exercise 3.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A1752">
          <w:rPr>
            <w:rStyle w:val="Hyperlink"/>
            <w:noProof/>
          </w:rPr>
          <w:t>HotWire Flights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_Toc510481159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2F5E032" w14:textId="55A39EE8" w:rsidR="00BF56A9" w:rsidRDefault="00BF56A9">
      <w:pPr>
        <w:pStyle w:val="TOC3"/>
        <w:tabs>
          <w:tab w:val="left" w:pos="2041"/>
          <w:tab w:val="right" w:leader="dot" w:pos="10076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10481160" w:history="1">
        <w:r w:rsidRPr="00AA1752">
          <w:rPr>
            <w:rStyle w:val="Hyperlink"/>
            <w:noProof/>
          </w:rPr>
          <w:t>Exercise 4.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A1752">
          <w:rPr>
            <w:rStyle w:val="Hyperlink"/>
            <w:noProof/>
          </w:rPr>
          <w:t>Chase Home Lending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_Toc510481160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3DA6D2C1" w14:textId="08C27477" w:rsidR="00BF56A9" w:rsidRDefault="00BF56A9">
      <w:pPr>
        <w:pStyle w:val="TOC3"/>
        <w:tabs>
          <w:tab w:val="left" w:pos="2041"/>
          <w:tab w:val="right" w:leader="dot" w:pos="10076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10481161" w:history="1">
        <w:r w:rsidRPr="00AA1752">
          <w:rPr>
            <w:rStyle w:val="Hyperlink"/>
            <w:noProof/>
          </w:rPr>
          <w:t>Exercise 5.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A1752">
          <w:rPr>
            <w:rStyle w:val="Hyperlink"/>
            <w:noProof/>
          </w:rPr>
          <w:t>Walmart Shopping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_Toc510481161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3F001DE" w14:textId="034F084E" w:rsidR="00BF56A9" w:rsidRDefault="00BF56A9">
      <w:pPr>
        <w:pStyle w:val="TOC3"/>
        <w:tabs>
          <w:tab w:val="left" w:pos="2041"/>
          <w:tab w:val="right" w:leader="dot" w:pos="10076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10481162" w:history="1">
        <w:r w:rsidRPr="00AA1752">
          <w:rPr>
            <w:rStyle w:val="Hyperlink"/>
            <w:noProof/>
          </w:rPr>
          <w:t>Exercise 6.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A1752">
          <w:rPr>
            <w:rStyle w:val="Hyperlink"/>
            <w:noProof/>
          </w:rPr>
          <w:t>Facebook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_Toc510481162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9846DA0" w14:textId="56B0707C" w:rsidR="00BF56A9" w:rsidRDefault="00BF56A9">
      <w:pPr>
        <w:pStyle w:val="TOC3"/>
        <w:tabs>
          <w:tab w:val="left" w:pos="2041"/>
          <w:tab w:val="right" w:leader="dot" w:pos="10076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10481163" w:history="1">
        <w:r w:rsidRPr="00AA1752">
          <w:rPr>
            <w:rStyle w:val="Hyperlink"/>
            <w:noProof/>
          </w:rPr>
          <w:t>Exercise 7.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A1752">
          <w:rPr>
            <w:rStyle w:val="Hyperlink"/>
            <w:noProof/>
          </w:rPr>
          <w:t>JetBlue Vacation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_Toc510481163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86E7403" w14:textId="31CA8854" w:rsidR="00BF56A9" w:rsidRDefault="00BF56A9">
      <w:pPr>
        <w:pStyle w:val="TOC3"/>
        <w:tabs>
          <w:tab w:val="left" w:pos="2041"/>
          <w:tab w:val="right" w:leader="dot" w:pos="10076"/>
        </w:tabs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510481164" w:history="1">
        <w:r w:rsidRPr="00AA1752">
          <w:rPr>
            <w:rStyle w:val="Hyperlink"/>
            <w:noProof/>
          </w:rPr>
          <w:t>Exercise 8.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AA1752">
          <w:rPr>
            <w:rStyle w:val="Hyperlink"/>
            <w:noProof/>
          </w:rPr>
          <w:t>LinkedIn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_Toc510481164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F22535F" w14:textId="231EF1DE" w:rsidR="007D678E" w:rsidRDefault="00F078A3" w:rsidP="007D678E">
      <w:pPr>
        <w:pStyle w:val="SlideText"/>
        <w:tabs>
          <w:tab w:val="left" w:pos="1980"/>
        </w:tabs>
        <w:spacing w:before="60"/>
        <w:rPr>
          <w:rFonts w:ascii="Arial" w:hAnsi="Arial" w:cs="Arial"/>
          <w:szCs w:val="20"/>
        </w:rPr>
      </w:pPr>
      <w:r>
        <w:rPr>
          <w:rFonts w:cs="Arial"/>
          <w:b/>
          <w:sz w:val="18"/>
          <w:szCs w:val="20"/>
        </w:rPr>
        <w:fldChar w:fldCharType="end"/>
      </w:r>
    </w:p>
    <w:p w14:paraId="02E51AE3" w14:textId="77777777" w:rsidR="003162BF" w:rsidRDefault="007D678E" w:rsidP="007D678E">
      <w:pPr>
        <w:pStyle w:val="ExerciseStart"/>
      </w:pPr>
      <w:bookmarkStart w:id="5" w:name="_Toc417641046"/>
      <w:bookmarkStart w:id="6" w:name="_Toc510481156"/>
      <w:r>
        <w:lastRenderedPageBreak/>
        <w:t>Exercises/Tutorials</w:t>
      </w:r>
      <w:bookmarkEnd w:id="3"/>
      <w:bookmarkEnd w:id="5"/>
      <w:bookmarkEnd w:id="6"/>
    </w:p>
    <w:p w14:paraId="2A4532DC" w14:textId="77777777" w:rsidR="00583DF7" w:rsidRDefault="00583DF7" w:rsidP="00583DF7">
      <w:pPr>
        <w:pStyle w:val="BodyText"/>
        <w:rPr>
          <w:rFonts w:asciiTheme="minorHAnsi" w:hAnsiTheme="minorHAnsi"/>
        </w:rPr>
      </w:pPr>
    </w:p>
    <w:p w14:paraId="3BBCE4D6" w14:textId="77777777" w:rsidR="002A4EB2" w:rsidRDefault="002A4EB2" w:rsidP="00583DF7">
      <w:pPr>
        <w:pStyle w:val="BodyText"/>
        <w:rPr>
          <w:rFonts w:asciiTheme="minorHAnsi" w:hAnsiTheme="minorHAnsi"/>
        </w:rPr>
      </w:pPr>
    </w:p>
    <w:p w14:paraId="58A3B816" w14:textId="77777777" w:rsidR="002A4EB2" w:rsidRDefault="002A4EB2" w:rsidP="00583DF7">
      <w:pPr>
        <w:pStyle w:val="BodyText"/>
        <w:rPr>
          <w:rFonts w:asciiTheme="minorHAnsi" w:hAnsiTheme="minorHAnsi"/>
        </w:rPr>
      </w:pPr>
    </w:p>
    <w:p w14:paraId="1BDA15BC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18809CCC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190C0D3D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7E648970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71F99B4D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0FC7BE81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7CE41322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54BEE900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3AFD8356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2AA44805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7B6BB01E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6D5079F7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4363D75D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6849F482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78360460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4B52DF52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454E1DC9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60D98F6B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155FEF30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1C67CCD2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55295999" w14:textId="77777777" w:rsidR="0066568C" w:rsidRDefault="0066568C" w:rsidP="00583DF7">
      <w:pPr>
        <w:pStyle w:val="BodyText"/>
        <w:rPr>
          <w:rFonts w:asciiTheme="minorHAnsi" w:hAnsiTheme="minorHAnsi"/>
        </w:rPr>
      </w:pPr>
    </w:p>
    <w:p w14:paraId="2E5F1D19" w14:textId="77777777" w:rsidR="002A4EB2" w:rsidRDefault="002A4EB2" w:rsidP="00583DF7">
      <w:pPr>
        <w:pStyle w:val="BodyText"/>
        <w:rPr>
          <w:rFonts w:asciiTheme="minorHAnsi" w:hAnsiTheme="minorHAnsi"/>
        </w:rPr>
      </w:pPr>
    </w:p>
    <w:p w14:paraId="11EC0BBF" w14:textId="77777777" w:rsidR="00583DF7" w:rsidRDefault="00583DF7" w:rsidP="00583DF7">
      <w:pPr>
        <w:pStyle w:val="BodyText"/>
        <w:rPr>
          <w:rFonts w:asciiTheme="minorHAnsi" w:hAnsiTheme="minorHAnsi"/>
        </w:rPr>
      </w:pPr>
    </w:p>
    <w:p w14:paraId="278B52B0" w14:textId="39F74A96" w:rsidR="00583DF7" w:rsidRPr="00814CA8" w:rsidRDefault="008017BD" w:rsidP="002A4EB2">
      <w:pPr>
        <w:pStyle w:val="BodyText"/>
        <w:ind w:left="0"/>
        <w:jc w:val="right"/>
        <w:rPr>
          <w:b/>
          <w:sz w:val="28"/>
        </w:rPr>
      </w:pPr>
      <w:r>
        <w:rPr>
          <w:b/>
          <w:sz w:val="28"/>
        </w:rPr>
        <w:t>Cucumber Supplement</w:t>
      </w:r>
    </w:p>
    <w:p w14:paraId="26EFFB89" w14:textId="77777777" w:rsidR="002A4EB2" w:rsidRDefault="002A4EB2" w:rsidP="002A4EB2">
      <w:pPr>
        <w:pStyle w:val="BodyText"/>
        <w:ind w:left="0"/>
        <w:jc w:val="right"/>
        <w:rPr>
          <w:sz w:val="20"/>
        </w:rPr>
      </w:pPr>
      <w:r w:rsidRPr="00814CA8">
        <w:rPr>
          <w:sz w:val="20"/>
        </w:rPr>
        <w:t xml:space="preserve">Version </w:t>
      </w:r>
      <w:r w:rsidR="00171E5F" w:rsidRPr="00814CA8">
        <w:rPr>
          <w:sz w:val="20"/>
        </w:rPr>
        <w:fldChar w:fldCharType="begin"/>
      </w:r>
      <w:r w:rsidR="00171E5F" w:rsidRPr="00814CA8">
        <w:rPr>
          <w:sz w:val="20"/>
        </w:rPr>
        <w:instrText xml:space="preserve"> DOCPROPERTY TT_Version </w:instrText>
      </w:r>
      <w:r w:rsidR="00171E5F" w:rsidRPr="00814CA8">
        <w:rPr>
          <w:sz w:val="20"/>
        </w:rPr>
        <w:fldChar w:fldCharType="separate"/>
      </w:r>
      <w:r w:rsidR="008017BD">
        <w:rPr>
          <w:sz w:val="20"/>
        </w:rPr>
        <w:t>20180403</w:t>
      </w:r>
      <w:r w:rsidR="00171E5F" w:rsidRPr="00814CA8">
        <w:rPr>
          <w:sz w:val="20"/>
        </w:rPr>
        <w:fldChar w:fldCharType="end"/>
      </w:r>
    </w:p>
    <w:p w14:paraId="5F918930" w14:textId="77777777" w:rsidR="00F078A3" w:rsidRDefault="00F078A3">
      <w:pPr>
        <w:rPr>
          <w:lang w:val="nl-NL"/>
        </w:rPr>
      </w:pPr>
      <w:r>
        <w:rPr>
          <w:lang w:val="nl-NL"/>
        </w:rPr>
        <w:br w:type="page"/>
      </w:r>
    </w:p>
    <w:p w14:paraId="6D48EF25" w14:textId="405F546E" w:rsidR="00525A5B" w:rsidRPr="00055588" w:rsidRDefault="00E91D56" w:rsidP="00525A5B">
      <w:pPr>
        <w:pStyle w:val="ExTitle"/>
      </w:pPr>
      <w:bookmarkStart w:id="7" w:name="_Toc239919590"/>
      <w:bookmarkStart w:id="8" w:name="_Toc232480870"/>
      <w:bookmarkStart w:id="9" w:name="_Toc232568044"/>
      <w:bookmarkStart w:id="10" w:name="_Toc239831208"/>
      <w:bookmarkStart w:id="11" w:name="_Toc510481157"/>
      <w:r>
        <w:lastRenderedPageBreak/>
        <w:t>Southwest Airlines Flights</w:t>
      </w:r>
      <w:bookmarkEnd w:id="11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1620"/>
        <w:gridCol w:w="4788"/>
      </w:tblGrid>
      <w:tr w:rsidR="00525A5B" w14:paraId="28AC9845" w14:textId="77777777" w:rsidTr="00525A5B">
        <w:trPr>
          <w:trHeight w:val="400"/>
        </w:trPr>
        <w:tc>
          <w:tcPr>
            <w:tcW w:w="4680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220B502F" w14:textId="77777777" w:rsidR="00525A5B" w:rsidRDefault="00525A5B" w:rsidP="00525A5B">
            <w:pPr>
              <w:pStyle w:val="TableText"/>
            </w:pPr>
            <w:r>
              <w:t>Overview</w:t>
            </w:r>
          </w:p>
        </w:tc>
        <w:tc>
          <w:tcPr>
            <w:tcW w:w="4788" w:type="dxa"/>
            <w:tcBorders>
              <w:bottom w:val="nil"/>
            </w:tcBorders>
          </w:tcPr>
          <w:p w14:paraId="270FEABA" w14:textId="77777777" w:rsidR="00525A5B" w:rsidRDefault="00525A5B" w:rsidP="00525A5B">
            <w:pPr>
              <w:pStyle w:val="ExerciseText"/>
              <w:ind w:left="0" w:right="0"/>
            </w:pPr>
          </w:p>
        </w:tc>
      </w:tr>
      <w:tr w:rsidR="00525A5B" w14:paraId="25273899" w14:textId="77777777" w:rsidTr="00525A5B">
        <w:trPr>
          <w:trHeight w:val="400"/>
        </w:trPr>
        <w:tc>
          <w:tcPr>
            <w:tcW w:w="9468" w:type="dxa"/>
            <w:gridSpan w:val="3"/>
            <w:tcBorders>
              <w:top w:val="nil"/>
            </w:tcBorders>
          </w:tcPr>
          <w:p w14:paraId="005A5979" w14:textId="44F5E5C4" w:rsidR="00525A5B" w:rsidRDefault="00525A5B" w:rsidP="00525A5B">
            <w:pPr>
              <w:pStyle w:val="ExText"/>
            </w:pPr>
            <w:r>
              <w:t>In this exercise, you will create</w:t>
            </w:r>
            <w:r w:rsidRPr="00055588">
              <w:t xml:space="preserve"> </w:t>
            </w:r>
            <w:r w:rsidR="00E91D56">
              <w:t>tests for an active website</w:t>
            </w:r>
            <w:r w:rsidRPr="00055588">
              <w:t>.</w:t>
            </w:r>
          </w:p>
        </w:tc>
      </w:tr>
      <w:tr w:rsidR="00525A5B" w14:paraId="4813E569" w14:textId="77777777" w:rsidTr="00525A5B">
        <w:trPr>
          <w:trHeight w:val="400"/>
        </w:trPr>
        <w:tc>
          <w:tcPr>
            <w:tcW w:w="3060" w:type="dxa"/>
            <w:tcBorders>
              <w:top w:val="single" w:sz="4" w:space="0" w:color="FFFFFF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shd w:val="clear" w:color="auto" w:fill="D9D9D9"/>
          </w:tcPr>
          <w:p w14:paraId="6CB2FD8D" w14:textId="77777777" w:rsidR="00525A5B" w:rsidRDefault="00525A5B" w:rsidP="00525A5B">
            <w:pPr>
              <w:pStyle w:val="TableText"/>
            </w:pPr>
            <w:r>
              <w:t>Objective</w:t>
            </w:r>
          </w:p>
        </w:tc>
        <w:tc>
          <w:tcPr>
            <w:tcW w:w="6408" w:type="dxa"/>
            <w:gridSpan w:val="2"/>
            <w:tcBorders>
              <w:left w:val="single" w:sz="4" w:space="0" w:color="FFFFFF"/>
            </w:tcBorders>
          </w:tcPr>
          <w:p w14:paraId="29B60CC0" w14:textId="1519BB07" w:rsidR="00525A5B" w:rsidRDefault="00E91D56" w:rsidP="00525A5B">
            <w:pPr>
              <w:pStyle w:val="ExText"/>
            </w:pPr>
            <w:r w:rsidRPr="00E91D56">
              <w:t>Access South</w:t>
            </w:r>
            <w:r>
              <w:t>w</w:t>
            </w:r>
            <w:r w:rsidRPr="00E91D56">
              <w:t xml:space="preserve">est.com and look </w:t>
            </w:r>
            <w:r>
              <w:t>f</w:t>
            </w:r>
            <w:r w:rsidRPr="00E91D56">
              <w:t xml:space="preserve">or flight using </w:t>
            </w:r>
            <w:r>
              <w:t>C</w:t>
            </w:r>
            <w:r w:rsidRPr="00E91D56">
              <w:t xml:space="preserve">ucumber &amp; </w:t>
            </w:r>
            <w:r>
              <w:t>S</w:t>
            </w:r>
            <w:r w:rsidRPr="00E91D56">
              <w:t>elenium tests</w:t>
            </w:r>
          </w:p>
        </w:tc>
      </w:tr>
      <w:bookmarkEnd w:id="7"/>
      <w:bookmarkEnd w:id="8"/>
      <w:bookmarkEnd w:id="9"/>
      <w:bookmarkEnd w:id="10"/>
    </w:tbl>
    <w:p w14:paraId="45E42924" w14:textId="5801F1C0" w:rsidR="00E91D56" w:rsidRDefault="00E91D56" w:rsidP="00E91D56">
      <w:pPr>
        <w:rPr>
          <w:sz w:val="24"/>
          <w:u w:val="single"/>
        </w:rPr>
      </w:pPr>
    </w:p>
    <w:p w14:paraId="5D0B178D" w14:textId="77777777" w:rsidR="00E91D56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sz w:val="24"/>
        </w:rPr>
      </w:pPr>
      <w:r>
        <w:rPr>
          <w:sz w:val="24"/>
        </w:rPr>
        <w:t>Create a new Java Project.</w:t>
      </w:r>
    </w:p>
    <w:p w14:paraId="0D937563" w14:textId="77777777" w:rsidR="00E91D56" w:rsidRDefault="00E91D56" w:rsidP="00E91D56">
      <w:pPr>
        <w:pStyle w:val="ListParagraph"/>
        <w:rPr>
          <w:sz w:val="24"/>
        </w:rPr>
      </w:pPr>
      <w:r>
        <w:rPr>
          <w:sz w:val="24"/>
        </w:rPr>
        <w:t xml:space="preserve">Go to </w:t>
      </w:r>
      <w:r w:rsidRPr="002A70C7">
        <w:rPr>
          <w:b/>
          <w:sz w:val="24"/>
        </w:rPr>
        <w:t>File &gt; New &gt; Project &gt; Select Java Project</w:t>
      </w:r>
    </w:p>
    <w:p w14:paraId="6D0AFF6C" w14:textId="77777777" w:rsidR="00E91D56" w:rsidRDefault="00E91D56" w:rsidP="00E91D56">
      <w:pPr>
        <w:pStyle w:val="ListParagraph"/>
        <w:rPr>
          <w:sz w:val="24"/>
        </w:rPr>
      </w:pPr>
    </w:p>
    <w:p w14:paraId="59F5D5BB" w14:textId="779ECE10" w:rsidR="00E91D56" w:rsidRPr="00C8330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7F4A1496" wp14:editId="31B67755">
            <wp:extent cx="4724400" cy="2595851"/>
            <wp:effectExtent l="0" t="0" r="0" b="0"/>
            <wp:docPr id="7" name="Picture 7" descr="2017-08-23 21_19_38-Java EE - Eclip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2017-08-23 21_19_38-Java EE - Eclips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44" cy="26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3B921" w14:textId="77777777" w:rsidR="00E91D56" w:rsidRDefault="00E91D56" w:rsidP="00E91D56">
      <w:pPr>
        <w:rPr>
          <w:sz w:val="24"/>
        </w:rPr>
      </w:pPr>
      <w:r>
        <w:rPr>
          <w:sz w:val="24"/>
        </w:rPr>
        <w:tab/>
      </w:r>
    </w:p>
    <w:p w14:paraId="47155EBE" w14:textId="5DA42672" w:rsidR="00E91D56" w:rsidRDefault="00E91D56" w:rsidP="00E91D56">
      <w:pPr>
        <w:ind w:firstLine="720"/>
        <w:rPr>
          <w:sz w:val="24"/>
        </w:rPr>
      </w:pPr>
      <w:r>
        <w:rPr>
          <w:sz w:val="24"/>
        </w:rPr>
        <w:t xml:space="preserve">Then press </w:t>
      </w:r>
      <w:r w:rsidRPr="002A70C7">
        <w:rPr>
          <w:b/>
          <w:sz w:val="24"/>
        </w:rPr>
        <w:t>Next button &gt; Add Project Name</w:t>
      </w:r>
    </w:p>
    <w:p w14:paraId="19E089E0" w14:textId="400CB878" w:rsidR="00E91D56" w:rsidRDefault="00E91D56" w:rsidP="00E91D56">
      <w:pPr>
        <w:rPr>
          <w:b/>
          <w:sz w:val="24"/>
        </w:rPr>
      </w:pPr>
      <w:r>
        <w:rPr>
          <w:sz w:val="24"/>
        </w:rPr>
        <w:tab/>
        <w:t xml:space="preserve">Project name: </w:t>
      </w:r>
      <w:r w:rsidRPr="002A70C7">
        <w:rPr>
          <w:b/>
          <w:sz w:val="24"/>
        </w:rPr>
        <w:t>SouthWestWithCucumber</w:t>
      </w:r>
    </w:p>
    <w:p w14:paraId="430D9D19" w14:textId="77777777" w:rsidR="00E91D56" w:rsidRDefault="00E91D56" w:rsidP="00E91D56">
      <w:pPr>
        <w:rPr>
          <w:sz w:val="24"/>
        </w:rPr>
      </w:pPr>
    </w:p>
    <w:p w14:paraId="56160A99" w14:textId="7C50A930" w:rsidR="00E91D56" w:rsidRDefault="00E91D56" w:rsidP="00E91D56">
      <w:pPr>
        <w:ind w:left="720"/>
        <w:rPr>
          <w:sz w:val="24"/>
        </w:rPr>
      </w:pPr>
      <w:r>
        <w:rPr>
          <w:noProof/>
          <w:sz w:val="24"/>
        </w:rPr>
        <w:drawing>
          <wp:inline distT="0" distB="0" distL="0" distR="0" wp14:anchorId="51E97551" wp14:editId="04467D38">
            <wp:extent cx="3615450" cy="2000250"/>
            <wp:effectExtent l="0" t="0" r="0" b="0"/>
            <wp:docPr id="4" name="Picture 4" descr="D:\ND-Project\Cucumber\Screen Shots\SouthWest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D:\ND-Project\Cucumber\Screen Shots\SouthWest\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177"/>
                    <a:stretch/>
                  </pic:blipFill>
                  <pic:spPr bwMode="auto">
                    <a:xfrm>
                      <a:off x="0" y="0"/>
                      <a:ext cx="3630182" cy="20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77FDD" w14:textId="77777777" w:rsidR="00E91D56" w:rsidRDefault="00E91D56" w:rsidP="00E91D56">
      <w:pPr>
        <w:ind w:left="720"/>
        <w:rPr>
          <w:sz w:val="24"/>
        </w:rPr>
      </w:pPr>
    </w:p>
    <w:p w14:paraId="26A18093" w14:textId="77777777" w:rsidR="00E91D56" w:rsidRDefault="00E91D56" w:rsidP="00E91D56">
      <w:pPr>
        <w:rPr>
          <w:sz w:val="24"/>
        </w:rPr>
      </w:pPr>
      <w:r>
        <w:rPr>
          <w:sz w:val="24"/>
        </w:rPr>
        <w:tab/>
        <w:t xml:space="preserve">Press the </w:t>
      </w:r>
      <w:r w:rsidRPr="002A70C7">
        <w:rPr>
          <w:b/>
          <w:sz w:val="24"/>
        </w:rPr>
        <w:t>next</w:t>
      </w:r>
      <w:r>
        <w:rPr>
          <w:sz w:val="24"/>
        </w:rPr>
        <w:t xml:space="preserve"> button and then click on the </w:t>
      </w:r>
      <w:r w:rsidRPr="002A70C7">
        <w:rPr>
          <w:b/>
          <w:sz w:val="24"/>
        </w:rPr>
        <w:t xml:space="preserve">Finish </w:t>
      </w:r>
      <w:r>
        <w:rPr>
          <w:sz w:val="24"/>
        </w:rPr>
        <w:t>button.</w:t>
      </w:r>
    </w:p>
    <w:p w14:paraId="1CCE5DF2" w14:textId="77777777" w:rsidR="00E91D56" w:rsidRDefault="00E91D56" w:rsidP="00E91D56">
      <w:pPr>
        <w:rPr>
          <w:sz w:val="24"/>
        </w:rPr>
      </w:pPr>
    </w:p>
    <w:p w14:paraId="33F6DEE3" w14:textId="77777777" w:rsidR="00E91D56" w:rsidRPr="00FC6542" w:rsidRDefault="00E91D56" w:rsidP="00E91D56">
      <w:pPr>
        <w:rPr>
          <w:sz w:val="24"/>
        </w:rPr>
      </w:pPr>
      <w:r>
        <w:rPr>
          <w:sz w:val="24"/>
        </w:rPr>
        <w:br w:type="page"/>
      </w:r>
    </w:p>
    <w:p w14:paraId="20D1795E" w14:textId="77777777" w:rsidR="00E91D56" w:rsidRPr="00703F2A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b/>
          <w:sz w:val="24"/>
        </w:rPr>
      </w:pPr>
      <w:r w:rsidRPr="00703F2A">
        <w:rPr>
          <w:b/>
          <w:sz w:val="24"/>
        </w:rPr>
        <w:lastRenderedPageBreak/>
        <w:t xml:space="preserve">Add Selenium &amp; Cucumber </w:t>
      </w:r>
      <w:r>
        <w:rPr>
          <w:b/>
          <w:sz w:val="24"/>
        </w:rPr>
        <w:t>jars</w:t>
      </w:r>
    </w:p>
    <w:p w14:paraId="1F29C8E4" w14:textId="77777777" w:rsidR="00E91D56" w:rsidRDefault="00E91D56" w:rsidP="00E91D56">
      <w:pPr>
        <w:pStyle w:val="ListParagraph"/>
        <w:rPr>
          <w:sz w:val="24"/>
        </w:rPr>
      </w:pPr>
    </w:p>
    <w:p w14:paraId="210CA015" w14:textId="77777777" w:rsidR="00E91D56" w:rsidRPr="00A06408" w:rsidRDefault="00E91D56" w:rsidP="00E91D56">
      <w:pPr>
        <w:pStyle w:val="ListParagraph"/>
        <w:rPr>
          <w:sz w:val="24"/>
        </w:rPr>
      </w:pPr>
      <w:r>
        <w:rPr>
          <w:sz w:val="24"/>
        </w:rPr>
        <w:t xml:space="preserve">Right click on project &gt; select </w:t>
      </w:r>
      <w:r w:rsidRPr="002A70C7">
        <w:rPr>
          <w:b/>
          <w:sz w:val="24"/>
        </w:rPr>
        <w:t>Property</w:t>
      </w:r>
    </w:p>
    <w:p w14:paraId="7C660384" w14:textId="175ED69F" w:rsidR="00E91D56" w:rsidRDefault="00E91D56" w:rsidP="00E91D56">
      <w:pPr>
        <w:pStyle w:val="ListParagraph"/>
        <w:rPr>
          <w:sz w:val="24"/>
        </w:rPr>
      </w:pPr>
      <w:r>
        <w:rPr>
          <w:sz w:val="24"/>
        </w:rPr>
        <w:t xml:space="preserve">Select </w:t>
      </w:r>
      <w:r w:rsidRPr="002A70C7">
        <w:rPr>
          <w:b/>
          <w:sz w:val="24"/>
        </w:rPr>
        <w:t xml:space="preserve">Java </w:t>
      </w:r>
      <w:r>
        <w:rPr>
          <w:b/>
          <w:sz w:val="24"/>
        </w:rPr>
        <w:t>B</w:t>
      </w:r>
      <w:r w:rsidRPr="002A70C7">
        <w:rPr>
          <w:b/>
          <w:sz w:val="24"/>
        </w:rPr>
        <w:t xml:space="preserve">uild </w:t>
      </w:r>
      <w:r>
        <w:rPr>
          <w:b/>
          <w:sz w:val="24"/>
        </w:rPr>
        <w:t>P</w:t>
      </w:r>
      <w:r w:rsidRPr="002A70C7">
        <w:rPr>
          <w:b/>
          <w:sz w:val="24"/>
        </w:rPr>
        <w:t>ath</w:t>
      </w:r>
      <w:r>
        <w:rPr>
          <w:sz w:val="24"/>
        </w:rPr>
        <w:t xml:space="preserve"> &gt; select </w:t>
      </w:r>
      <w:r>
        <w:rPr>
          <w:b/>
          <w:sz w:val="24"/>
        </w:rPr>
        <w:t>L</w:t>
      </w:r>
      <w:r w:rsidRPr="002A70C7">
        <w:rPr>
          <w:b/>
          <w:sz w:val="24"/>
        </w:rPr>
        <w:t>ibraries</w:t>
      </w:r>
      <w:r>
        <w:rPr>
          <w:sz w:val="24"/>
        </w:rPr>
        <w:t xml:space="preserve"> tab &gt; click on </w:t>
      </w:r>
      <w:r w:rsidRPr="002A70C7">
        <w:rPr>
          <w:b/>
          <w:sz w:val="24"/>
        </w:rPr>
        <w:t xml:space="preserve">Add </w:t>
      </w:r>
      <w:r>
        <w:rPr>
          <w:b/>
          <w:sz w:val="24"/>
        </w:rPr>
        <w:t>E</w:t>
      </w:r>
      <w:r w:rsidRPr="002A70C7">
        <w:rPr>
          <w:b/>
          <w:sz w:val="24"/>
        </w:rPr>
        <w:t xml:space="preserve">xternal </w:t>
      </w:r>
      <w:r>
        <w:rPr>
          <w:b/>
          <w:sz w:val="24"/>
        </w:rPr>
        <w:t xml:space="preserve">JARs </w:t>
      </w:r>
      <w:r>
        <w:rPr>
          <w:sz w:val="24"/>
        </w:rPr>
        <w:t>button</w:t>
      </w:r>
    </w:p>
    <w:p w14:paraId="2C5C3EA5" w14:textId="77777777" w:rsidR="00E91D56" w:rsidRDefault="00E91D56" w:rsidP="00E91D56">
      <w:pPr>
        <w:pStyle w:val="ListParagraph"/>
        <w:rPr>
          <w:sz w:val="24"/>
        </w:rPr>
      </w:pPr>
    </w:p>
    <w:p w14:paraId="70A1E080" w14:textId="69DC1236" w:rsidR="00E91D5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1F3E8A30" wp14:editId="3D4819CC">
            <wp:extent cx="5715000" cy="32689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274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38C64" w14:textId="77777777" w:rsidR="00E91D56" w:rsidRPr="002A70C7" w:rsidRDefault="00E91D56" w:rsidP="00E91D56">
      <w:pPr>
        <w:pStyle w:val="ListParagraph"/>
        <w:rPr>
          <w:sz w:val="24"/>
        </w:rPr>
      </w:pPr>
    </w:p>
    <w:p w14:paraId="0D2E90F4" w14:textId="77777777" w:rsidR="00E91D56" w:rsidRDefault="00E91D56" w:rsidP="00E91D56">
      <w:pPr>
        <w:pStyle w:val="ListParagraph"/>
        <w:rPr>
          <w:sz w:val="24"/>
        </w:rPr>
      </w:pPr>
      <w:r>
        <w:rPr>
          <w:sz w:val="24"/>
        </w:rPr>
        <w:t>Select the location where Selenium &amp; Cucumber are placed on your computer.</w:t>
      </w:r>
    </w:p>
    <w:p w14:paraId="4E7B9D42" w14:textId="77777777" w:rsidR="00E91D56" w:rsidRDefault="00E91D56" w:rsidP="00E91D56">
      <w:pPr>
        <w:pStyle w:val="ListParagraph"/>
        <w:rPr>
          <w:sz w:val="24"/>
        </w:rPr>
      </w:pPr>
      <w:r>
        <w:rPr>
          <w:sz w:val="24"/>
        </w:rPr>
        <w:t>Select all Selenium JAR files.</w:t>
      </w:r>
    </w:p>
    <w:p w14:paraId="774CC4CA" w14:textId="77777777" w:rsidR="00E91D56" w:rsidRDefault="00E91D56" w:rsidP="00E91D56">
      <w:pPr>
        <w:pStyle w:val="ListParagraph"/>
        <w:rPr>
          <w:sz w:val="24"/>
        </w:rPr>
      </w:pPr>
    </w:p>
    <w:p w14:paraId="57267517" w14:textId="3EA64D9C" w:rsidR="00E91D5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12127018" wp14:editId="6862F90C">
            <wp:extent cx="5692140" cy="32918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214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C3D2E" w14:textId="03E09840" w:rsidR="00E91D56" w:rsidRDefault="00E91D56" w:rsidP="00E91D56">
      <w:pPr>
        <w:pStyle w:val="ListParagraph"/>
        <w:rPr>
          <w:sz w:val="24"/>
        </w:rPr>
      </w:pPr>
    </w:p>
    <w:p w14:paraId="5A3D9036" w14:textId="77777777" w:rsidR="00E91D56" w:rsidRDefault="00E91D56" w:rsidP="00E91D56">
      <w:pPr>
        <w:pStyle w:val="ListParagraph"/>
        <w:rPr>
          <w:sz w:val="24"/>
        </w:rPr>
      </w:pPr>
    </w:p>
    <w:p w14:paraId="7966C8FF" w14:textId="77777777" w:rsidR="00E91D56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sz w:val="24"/>
        </w:rPr>
      </w:pPr>
      <w:r>
        <w:rPr>
          <w:sz w:val="24"/>
        </w:rPr>
        <w:lastRenderedPageBreak/>
        <w:t>Select all the Cucumber JAR files.</w:t>
      </w:r>
    </w:p>
    <w:p w14:paraId="7739D013" w14:textId="77777777" w:rsidR="00E91D56" w:rsidRDefault="00E91D56" w:rsidP="00E91D56">
      <w:pPr>
        <w:pStyle w:val="ListParagraph"/>
        <w:rPr>
          <w:sz w:val="24"/>
        </w:rPr>
      </w:pPr>
    </w:p>
    <w:p w14:paraId="7FF06967" w14:textId="77777777" w:rsidR="00E91D5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37F92145" wp14:editId="6B7E1AB9">
            <wp:extent cx="5669280" cy="3657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8820A" w14:textId="77777777" w:rsidR="00E91D56" w:rsidRDefault="00E91D56" w:rsidP="00E91D56">
      <w:pPr>
        <w:pStyle w:val="ListParagraph"/>
        <w:rPr>
          <w:sz w:val="24"/>
        </w:rPr>
      </w:pPr>
    </w:p>
    <w:p w14:paraId="72718994" w14:textId="77777777" w:rsidR="00E91D56" w:rsidRPr="00703F2A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b/>
          <w:sz w:val="24"/>
        </w:rPr>
      </w:pPr>
      <w:r w:rsidRPr="00777E35">
        <w:rPr>
          <w:sz w:val="24"/>
        </w:rPr>
        <w:t>Next, add the JUnit 4 Library by clicking on</w:t>
      </w:r>
      <w:r>
        <w:rPr>
          <w:b/>
          <w:sz w:val="24"/>
        </w:rPr>
        <w:t xml:space="preserve"> Add Library -&gt; JUnit -&gt; JUnit4 -&gt;Finish</w:t>
      </w:r>
    </w:p>
    <w:p w14:paraId="08B7EBB4" w14:textId="77777777" w:rsidR="00E91D56" w:rsidRDefault="00E91D56" w:rsidP="00E91D56">
      <w:pPr>
        <w:pStyle w:val="ListParagraph"/>
        <w:rPr>
          <w:sz w:val="24"/>
        </w:rPr>
      </w:pPr>
    </w:p>
    <w:p w14:paraId="12DA1277" w14:textId="77777777" w:rsidR="00E91D56" w:rsidRPr="00981FF1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b/>
          <w:sz w:val="24"/>
        </w:rPr>
      </w:pPr>
      <w:r w:rsidRPr="00777E35">
        <w:rPr>
          <w:sz w:val="24"/>
        </w:rPr>
        <w:t>After adding all the JAR files, click the</w:t>
      </w:r>
      <w:r>
        <w:rPr>
          <w:b/>
          <w:sz w:val="24"/>
        </w:rPr>
        <w:t xml:space="preserve"> OK</w:t>
      </w:r>
      <w:r w:rsidRPr="00981FF1">
        <w:rPr>
          <w:b/>
          <w:sz w:val="24"/>
        </w:rPr>
        <w:t xml:space="preserve"> </w:t>
      </w:r>
      <w:r w:rsidRPr="00777E35">
        <w:rPr>
          <w:sz w:val="24"/>
        </w:rPr>
        <w:t>button</w:t>
      </w:r>
      <w:r w:rsidRPr="00981FF1">
        <w:rPr>
          <w:b/>
          <w:sz w:val="24"/>
        </w:rPr>
        <w:t>.</w:t>
      </w:r>
    </w:p>
    <w:p w14:paraId="530309F0" w14:textId="77777777" w:rsidR="00E91D56" w:rsidRDefault="00E91D56" w:rsidP="00E91D56">
      <w:pPr>
        <w:pStyle w:val="ListParagraph"/>
        <w:rPr>
          <w:sz w:val="24"/>
        </w:rPr>
      </w:pPr>
    </w:p>
    <w:p w14:paraId="36A12A8F" w14:textId="77777777" w:rsidR="00E91D56" w:rsidRDefault="00E91D56" w:rsidP="00E91D56">
      <w:pPr>
        <w:pStyle w:val="ListParagraph"/>
        <w:rPr>
          <w:sz w:val="24"/>
        </w:rPr>
      </w:pPr>
    </w:p>
    <w:p w14:paraId="5FEA78C7" w14:textId="77777777" w:rsidR="00E91D56" w:rsidRPr="00574DB3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5FD4100F" wp14:editId="6578FC2B">
            <wp:extent cx="5711859" cy="34747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482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85969" w14:textId="06D253F8" w:rsidR="00E91D56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sz w:val="24"/>
        </w:rPr>
      </w:pPr>
      <w:r>
        <w:rPr>
          <w:sz w:val="24"/>
        </w:rPr>
        <w:lastRenderedPageBreak/>
        <w:t>We have added all the JAR files. Now we must add a folder inside the project that should be named “Feature”.</w:t>
      </w:r>
    </w:p>
    <w:p w14:paraId="43FAF94C" w14:textId="77777777" w:rsidR="00E91D56" w:rsidRDefault="00E91D56" w:rsidP="00E91D56">
      <w:pPr>
        <w:pStyle w:val="ListParagraph"/>
        <w:rPr>
          <w:sz w:val="24"/>
        </w:rPr>
      </w:pPr>
    </w:p>
    <w:p w14:paraId="0E3A9E85" w14:textId="77777777" w:rsidR="00E91D56" w:rsidRDefault="00E91D56" w:rsidP="00E91D56">
      <w:pPr>
        <w:pStyle w:val="ListParagraph"/>
        <w:rPr>
          <w:sz w:val="24"/>
        </w:rPr>
      </w:pPr>
      <w:r>
        <w:rPr>
          <w:sz w:val="24"/>
        </w:rPr>
        <w:t xml:space="preserve">Right Click on the project &gt; </w:t>
      </w:r>
      <w:r w:rsidRPr="00777E35">
        <w:rPr>
          <w:b/>
          <w:sz w:val="24"/>
        </w:rPr>
        <w:t>New &gt; Folder</w:t>
      </w:r>
    </w:p>
    <w:p w14:paraId="79E019D9" w14:textId="77777777" w:rsidR="00E91D56" w:rsidRDefault="00E91D56" w:rsidP="00E91D56">
      <w:pPr>
        <w:pStyle w:val="ListParagraph"/>
        <w:rPr>
          <w:sz w:val="24"/>
        </w:rPr>
      </w:pPr>
    </w:p>
    <w:p w14:paraId="254C8941" w14:textId="77777777" w:rsidR="00E91D5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6D6EECF6" wp14:editId="5385966C">
            <wp:extent cx="5676265" cy="4796790"/>
            <wp:effectExtent l="19050" t="0" r="635" b="0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265" cy="4796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3A39FD" w14:textId="77777777" w:rsidR="00E91D56" w:rsidRDefault="00E91D56" w:rsidP="00E91D56">
      <w:pPr>
        <w:pStyle w:val="ListParagraph"/>
        <w:rPr>
          <w:sz w:val="24"/>
        </w:rPr>
      </w:pPr>
    </w:p>
    <w:p w14:paraId="48CF5B4D" w14:textId="77777777" w:rsidR="00E91D56" w:rsidRDefault="00E91D56" w:rsidP="00E91D56">
      <w:pPr>
        <w:rPr>
          <w:sz w:val="24"/>
        </w:rPr>
      </w:pPr>
      <w:r>
        <w:rPr>
          <w:sz w:val="24"/>
        </w:rPr>
        <w:br w:type="page"/>
      </w:r>
    </w:p>
    <w:p w14:paraId="55EE823F" w14:textId="77777777" w:rsidR="00E91D56" w:rsidRPr="00777E35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sz w:val="24"/>
        </w:rPr>
      </w:pPr>
      <w:r w:rsidRPr="00777E35">
        <w:rPr>
          <w:sz w:val="24"/>
        </w:rPr>
        <w:lastRenderedPageBreak/>
        <w:t xml:space="preserve">Name the folder </w:t>
      </w:r>
      <w:r w:rsidRPr="00777E35">
        <w:rPr>
          <w:b/>
          <w:sz w:val="24"/>
        </w:rPr>
        <w:t>“Feature”</w:t>
      </w:r>
      <w:r w:rsidRPr="00777E35">
        <w:rPr>
          <w:sz w:val="24"/>
        </w:rPr>
        <w:t xml:space="preserve"> then click the </w:t>
      </w:r>
      <w:r w:rsidRPr="00777E35">
        <w:rPr>
          <w:b/>
          <w:sz w:val="24"/>
        </w:rPr>
        <w:t xml:space="preserve">Finish </w:t>
      </w:r>
      <w:r w:rsidRPr="00777E35">
        <w:rPr>
          <w:sz w:val="24"/>
        </w:rPr>
        <w:t>button.</w:t>
      </w:r>
    </w:p>
    <w:p w14:paraId="3A078C98" w14:textId="77777777" w:rsidR="00E91D56" w:rsidRDefault="00E91D56" w:rsidP="00E91D56">
      <w:pPr>
        <w:pStyle w:val="ListParagraph"/>
        <w:rPr>
          <w:sz w:val="24"/>
        </w:rPr>
      </w:pPr>
    </w:p>
    <w:p w14:paraId="4EA977AA" w14:textId="77777777" w:rsidR="00E91D56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sz w:val="24"/>
        </w:rPr>
      </w:pPr>
      <w:r>
        <w:rPr>
          <w:sz w:val="24"/>
        </w:rPr>
        <w:t>Add a new feature file under the</w:t>
      </w:r>
      <w:r w:rsidRPr="00777E35">
        <w:rPr>
          <w:b/>
          <w:sz w:val="24"/>
        </w:rPr>
        <w:t xml:space="preserve"> Feature</w:t>
      </w:r>
      <w:r>
        <w:rPr>
          <w:sz w:val="24"/>
        </w:rPr>
        <w:t xml:space="preserve"> folder.</w:t>
      </w:r>
    </w:p>
    <w:p w14:paraId="5660836E" w14:textId="77777777" w:rsidR="00E91D56" w:rsidRDefault="00E91D56" w:rsidP="00E91D56">
      <w:pPr>
        <w:pStyle w:val="ListParagraph"/>
        <w:rPr>
          <w:sz w:val="24"/>
        </w:rPr>
      </w:pPr>
      <w:r>
        <w:rPr>
          <w:sz w:val="24"/>
        </w:rPr>
        <w:t xml:space="preserve">Right click on Feature folder &gt; </w:t>
      </w:r>
      <w:r w:rsidRPr="00777E35">
        <w:rPr>
          <w:b/>
          <w:sz w:val="24"/>
        </w:rPr>
        <w:t>New &gt; File</w:t>
      </w:r>
    </w:p>
    <w:p w14:paraId="4F9F0886" w14:textId="77777777" w:rsidR="00E91D56" w:rsidRDefault="00E91D56" w:rsidP="00E91D56">
      <w:pPr>
        <w:pStyle w:val="ListParagraph"/>
        <w:rPr>
          <w:sz w:val="24"/>
        </w:rPr>
      </w:pPr>
    </w:p>
    <w:p w14:paraId="2316D64C" w14:textId="77777777" w:rsidR="00E91D5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46E88D38" wp14:editId="627E6AF8">
            <wp:extent cx="5727468" cy="3413760"/>
            <wp:effectExtent l="0" t="0" r="0" b="0"/>
            <wp:docPr id="9" name="Picture 9" descr="D:\ND-Project\Cucumber\Screen Shots\SouthWest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D:\ND-Project\Cucumber\Screen Shots\SouthWest\16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7DE60" w14:textId="77777777" w:rsidR="00E91D56" w:rsidRDefault="00E91D56" w:rsidP="00E91D56">
      <w:pPr>
        <w:rPr>
          <w:sz w:val="24"/>
        </w:rPr>
      </w:pPr>
      <w:r>
        <w:rPr>
          <w:sz w:val="24"/>
        </w:rPr>
        <w:br w:type="page"/>
      </w:r>
    </w:p>
    <w:p w14:paraId="1A8AEEA1" w14:textId="77777777" w:rsidR="00E91D56" w:rsidRDefault="00E91D56" w:rsidP="00E91D56">
      <w:pPr>
        <w:pStyle w:val="ListParagraph"/>
        <w:rPr>
          <w:sz w:val="24"/>
        </w:rPr>
      </w:pPr>
    </w:p>
    <w:p w14:paraId="5EF16397" w14:textId="77777777" w:rsidR="00E91D56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sz w:val="24"/>
        </w:rPr>
      </w:pPr>
      <w:r>
        <w:rPr>
          <w:sz w:val="24"/>
        </w:rPr>
        <w:t>Name the file “</w:t>
      </w:r>
      <w:r w:rsidRPr="00777E35">
        <w:rPr>
          <w:b/>
          <w:sz w:val="24"/>
        </w:rPr>
        <w:t>SouthWest.feature</w:t>
      </w:r>
      <w:r>
        <w:rPr>
          <w:sz w:val="24"/>
        </w:rPr>
        <w:t>” and click the</w:t>
      </w:r>
      <w:r w:rsidRPr="00777E35">
        <w:rPr>
          <w:b/>
          <w:sz w:val="24"/>
        </w:rPr>
        <w:t xml:space="preserve"> Finish</w:t>
      </w:r>
      <w:r>
        <w:rPr>
          <w:sz w:val="24"/>
        </w:rPr>
        <w:t xml:space="preserve"> button.</w:t>
      </w:r>
    </w:p>
    <w:p w14:paraId="6D866E2C" w14:textId="77777777" w:rsidR="00E91D56" w:rsidRPr="00777E35" w:rsidRDefault="00E91D56" w:rsidP="00E91D56">
      <w:pPr>
        <w:ind w:left="360"/>
        <w:rPr>
          <w:sz w:val="24"/>
        </w:rPr>
      </w:pPr>
    </w:p>
    <w:p w14:paraId="593D716A" w14:textId="77777777" w:rsidR="00E91D56" w:rsidRPr="00814DA7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sz w:val="24"/>
        </w:rPr>
      </w:pPr>
      <w:r>
        <w:rPr>
          <w:sz w:val="24"/>
        </w:rPr>
        <w:t xml:space="preserve">Write all the scenarios inside </w:t>
      </w:r>
      <w:r w:rsidRPr="00777E35">
        <w:rPr>
          <w:b/>
          <w:sz w:val="24"/>
        </w:rPr>
        <w:t>SouthWest.feature</w:t>
      </w:r>
      <w:r>
        <w:rPr>
          <w:sz w:val="24"/>
        </w:rPr>
        <w:t xml:space="preserve"> file</w:t>
      </w:r>
      <w:r w:rsidRPr="00814DA7">
        <w:rPr>
          <w:b/>
          <w:sz w:val="24"/>
        </w:rPr>
        <w:t xml:space="preserve">. </w:t>
      </w:r>
      <w:r w:rsidRPr="00777E35">
        <w:rPr>
          <w:sz w:val="24"/>
        </w:rPr>
        <w:t>You can do that, by first removing all the present contents of the feature file.</w:t>
      </w:r>
    </w:p>
    <w:p w14:paraId="2534CAD9" w14:textId="77777777" w:rsidR="00E91D56" w:rsidRDefault="00E91D56" w:rsidP="00E91D56">
      <w:pPr>
        <w:pStyle w:val="ListParagraph"/>
        <w:rPr>
          <w:sz w:val="24"/>
        </w:rPr>
      </w:pPr>
    </w:p>
    <w:p w14:paraId="7556AA6A" w14:textId="77777777" w:rsidR="00E91D56" w:rsidRPr="00EF610D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26DA8CD4" wp14:editId="2959679A">
            <wp:extent cx="5715000" cy="2331720"/>
            <wp:effectExtent l="0" t="0" r="0" b="0"/>
            <wp:docPr id="12" name="Picture 12" descr="D:\ND-Project\Cucumber\Screen Shots\SouthWest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D:\ND-Project\Cucumber\Screen Shots\SouthWest\19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8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3812">
        <w:rPr>
          <w:sz w:val="24"/>
        </w:rPr>
        <w:tab/>
      </w:r>
    </w:p>
    <w:p w14:paraId="18D49E92" w14:textId="77777777" w:rsidR="00E91D56" w:rsidRPr="00814DA7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sz w:val="24"/>
        </w:rPr>
      </w:pPr>
      <w:r>
        <w:rPr>
          <w:sz w:val="24"/>
        </w:rPr>
        <w:t>Then add the following southwest features below</w:t>
      </w:r>
      <w:r w:rsidRPr="009119F8">
        <w:rPr>
          <w:b/>
          <w:sz w:val="24"/>
        </w:rPr>
        <w:t>.</w:t>
      </w:r>
    </w:p>
    <w:p w14:paraId="2FD3F678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color w:val="808000"/>
          <w:sz w:val="20"/>
          <w:szCs w:val="20"/>
        </w:rPr>
      </w:pPr>
    </w:p>
    <w:p w14:paraId="71A3329B" w14:textId="70787DBA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00"/>
          <w:sz w:val="20"/>
          <w:szCs w:val="20"/>
        </w:rPr>
        <w:t xml:space="preserve">Feature: </w:t>
      </w:r>
      <w:r>
        <w:rPr>
          <w:rFonts w:ascii="Courier New" w:hAnsi="Courier New" w:cs="Courier New"/>
          <w:color w:val="000000"/>
          <w:sz w:val="20"/>
          <w:szCs w:val="20"/>
        </w:rPr>
        <w:t>Access Southwest.com and Find Flights</w:t>
      </w:r>
    </w:p>
    <w:p w14:paraId="1CD95C6C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</w:p>
    <w:p w14:paraId="59BB554D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00"/>
          <w:sz w:val="20"/>
          <w:szCs w:val="20"/>
        </w:rPr>
        <w:t xml:space="preserve">Scenario: </w:t>
      </w:r>
      <w:r>
        <w:rPr>
          <w:rFonts w:ascii="Courier New" w:hAnsi="Courier New" w:cs="Courier New"/>
          <w:color w:val="000000"/>
          <w:sz w:val="20"/>
          <w:szCs w:val="20"/>
        </w:rPr>
        <w:t>Look For Flights</w:t>
      </w:r>
    </w:p>
    <w:p w14:paraId="02C4626A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Given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User is on Home Page</w:t>
      </w:r>
    </w:p>
    <w:p w14:paraId="43001E27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When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User Look For Flights</w:t>
      </w:r>
    </w:p>
    <w:p w14:paraId="769186FF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And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User Enters Source as </w:t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"MDW"</w:t>
      </w:r>
    </w:p>
    <w:p w14:paraId="47F4EAC2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And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User Enters Destination as </w:t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"LAX"</w:t>
      </w:r>
    </w:p>
    <w:p w14:paraId="19DEF3B7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Then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Click On Adults</w:t>
      </w:r>
    </w:p>
    <w:p w14:paraId="193861CA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And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Add </w:t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>2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Adults</w:t>
      </w:r>
    </w:p>
    <w:p w14:paraId="230C3F9A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Then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Click On Seniors</w:t>
      </w:r>
    </w:p>
    <w:p w14:paraId="27F0B9C8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And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Add </w:t>
      </w:r>
      <w:r>
        <w:rPr>
          <w:rFonts w:ascii="Courier New" w:hAnsi="Courier New" w:cs="Courier New"/>
          <w:color w:val="008000"/>
          <w:sz w:val="20"/>
          <w:szCs w:val="20"/>
          <w:highlight w:val="yellow"/>
        </w:rPr>
        <w:t xml:space="preserve">3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Seniors</w:t>
      </w:r>
    </w:p>
    <w:p w14:paraId="59140865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Then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User Click On Search </w:t>
      </w:r>
      <w:r>
        <w:rPr>
          <w:rFonts w:ascii="Courier New" w:hAnsi="Courier New" w:cs="Courier New"/>
          <w:color w:val="008080"/>
          <w:sz w:val="20"/>
          <w:szCs w:val="20"/>
          <w:highlight w:val="yellow"/>
        </w:rPr>
        <w:t>Button</w:t>
      </w:r>
    </w:p>
    <w:p w14:paraId="7092E341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Then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User Displayed Successfully Search</w:t>
      </w:r>
    </w:p>
    <w:p w14:paraId="4E252947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</w:p>
    <w:p w14:paraId="02AD5B98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808000"/>
          <w:sz w:val="20"/>
          <w:szCs w:val="20"/>
        </w:rPr>
        <w:t xml:space="preserve">Scenario: </w:t>
      </w:r>
      <w:r>
        <w:rPr>
          <w:rFonts w:ascii="Courier New" w:hAnsi="Courier New" w:cs="Courier New"/>
          <w:color w:val="000000"/>
          <w:sz w:val="20"/>
          <w:szCs w:val="20"/>
        </w:rPr>
        <w:t>Read Searched Flight Detail</w:t>
      </w:r>
    </w:p>
    <w:p w14:paraId="4F9F7EAE" w14:textId="77777777" w:rsidR="00E91D56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When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>User read Searched Detail</w:t>
      </w:r>
    </w:p>
    <w:p w14:paraId="34CBB65A" w14:textId="15AB6876" w:rsidR="00E91D56" w:rsidRPr="004D5CDC" w:rsidRDefault="00E91D56" w:rsidP="00E91D56">
      <w:pPr>
        <w:autoSpaceDE w:val="0"/>
        <w:autoSpaceDN w:val="0"/>
        <w:adjustRightInd w:val="0"/>
        <w:ind w:left="36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r>
        <w:rPr>
          <w:rFonts w:ascii="Courier New" w:hAnsi="Courier New" w:cs="Courier New"/>
          <w:color w:val="008080"/>
          <w:sz w:val="20"/>
          <w:szCs w:val="20"/>
        </w:rPr>
        <w:t xml:space="preserve">Then 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Display Searched Detail one </w:t>
      </w:r>
      <w:r w:rsidR="00ED4DC9">
        <w:rPr>
          <w:rFonts w:ascii="Courier New" w:hAnsi="Courier New" w:cs="Courier New"/>
          <w:color w:val="000000"/>
          <w:sz w:val="20"/>
          <w:szCs w:val="20"/>
          <w:highlight w:val="yellow"/>
        </w:rPr>
        <w:t>by</w:t>
      </w:r>
      <w:r>
        <w:rPr>
          <w:rFonts w:ascii="Courier New" w:hAnsi="Courier New" w:cs="Courier New"/>
          <w:color w:val="000000"/>
          <w:sz w:val="20"/>
          <w:szCs w:val="20"/>
          <w:highlight w:val="yellow"/>
        </w:rPr>
        <w:t xml:space="preserve"> one.</w:t>
      </w:r>
    </w:p>
    <w:p w14:paraId="061F5CB6" w14:textId="77777777" w:rsidR="00E91D56" w:rsidRDefault="00E91D56" w:rsidP="00E91D56">
      <w:pPr>
        <w:pStyle w:val="ListParagraph"/>
        <w:ind w:left="1080"/>
        <w:rPr>
          <w:sz w:val="24"/>
        </w:rPr>
      </w:pPr>
    </w:p>
    <w:p w14:paraId="7C346690" w14:textId="77777777" w:rsidR="00E91D56" w:rsidRPr="00B7559C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sz w:val="24"/>
        </w:rPr>
      </w:pPr>
      <w:r>
        <w:rPr>
          <w:sz w:val="24"/>
        </w:rPr>
        <w:t>Now, we need to c</w:t>
      </w:r>
      <w:r w:rsidRPr="00B7559C">
        <w:rPr>
          <w:sz w:val="24"/>
        </w:rPr>
        <w:t>reate new package</w:t>
      </w:r>
      <w:r>
        <w:rPr>
          <w:sz w:val="24"/>
        </w:rPr>
        <w:t xml:space="preserve">. </w:t>
      </w:r>
      <w:r w:rsidRPr="00B7559C">
        <w:rPr>
          <w:sz w:val="24"/>
        </w:rPr>
        <w:t xml:space="preserve">Right click on </w:t>
      </w:r>
      <w:r>
        <w:rPr>
          <w:sz w:val="24"/>
        </w:rPr>
        <w:t xml:space="preserve">the src </w:t>
      </w:r>
      <w:r w:rsidRPr="00B7559C">
        <w:rPr>
          <w:sz w:val="24"/>
        </w:rPr>
        <w:t>folder</w:t>
      </w:r>
      <w:r>
        <w:rPr>
          <w:sz w:val="24"/>
        </w:rPr>
        <w:t>, select new, and then select package.</w:t>
      </w:r>
    </w:p>
    <w:p w14:paraId="014FA837" w14:textId="77777777" w:rsidR="00E91D5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65E83677" wp14:editId="187E63ED">
            <wp:extent cx="5731510" cy="6001864"/>
            <wp:effectExtent l="0" t="0" r="0" b="0"/>
            <wp:docPr id="13" name="Picture 13" descr="D:\ND-Project\Cucumber\Screen Shots\SouthWest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D:\ND-Project\Cucumber\Screen Shots\SouthWest\1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01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4E9DE" w14:textId="77777777" w:rsidR="00E91D56" w:rsidRDefault="00E91D56" w:rsidP="00E91D56">
      <w:pPr>
        <w:rPr>
          <w:sz w:val="24"/>
        </w:rPr>
      </w:pPr>
      <w:r>
        <w:rPr>
          <w:sz w:val="24"/>
        </w:rPr>
        <w:br w:type="page"/>
      </w:r>
    </w:p>
    <w:p w14:paraId="39BCEA14" w14:textId="77777777" w:rsidR="00E91D56" w:rsidRDefault="00E91D56" w:rsidP="00E91D56">
      <w:pPr>
        <w:pStyle w:val="ListParagraph"/>
        <w:rPr>
          <w:sz w:val="24"/>
        </w:rPr>
      </w:pPr>
    </w:p>
    <w:p w14:paraId="1F6CCCF2" w14:textId="77777777" w:rsidR="00E91D56" w:rsidRDefault="00E91D56" w:rsidP="00E91D56">
      <w:pPr>
        <w:pStyle w:val="ListParagraph"/>
        <w:rPr>
          <w:sz w:val="24"/>
        </w:rPr>
      </w:pPr>
    </w:p>
    <w:p w14:paraId="2BFF24ED" w14:textId="77777777" w:rsidR="00E91D56" w:rsidRDefault="00E91D56" w:rsidP="00E91D56">
      <w:pPr>
        <w:pStyle w:val="ListParagraph"/>
        <w:rPr>
          <w:sz w:val="24"/>
        </w:rPr>
      </w:pPr>
      <w:r>
        <w:rPr>
          <w:sz w:val="24"/>
        </w:rPr>
        <w:t>Name the package, “</w:t>
      </w:r>
      <w:r w:rsidRPr="003F6254">
        <w:rPr>
          <w:b/>
          <w:sz w:val="24"/>
        </w:rPr>
        <w:t>cucumberTest</w:t>
      </w:r>
      <w:r>
        <w:rPr>
          <w:sz w:val="24"/>
        </w:rPr>
        <w:t xml:space="preserve">”, then click on </w:t>
      </w:r>
      <w:r w:rsidRPr="003F6254">
        <w:rPr>
          <w:b/>
          <w:sz w:val="24"/>
        </w:rPr>
        <w:t>Finish</w:t>
      </w:r>
      <w:r>
        <w:rPr>
          <w:sz w:val="24"/>
        </w:rPr>
        <w:t xml:space="preserve"> button</w:t>
      </w:r>
    </w:p>
    <w:p w14:paraId="763856BC" w14:textId="77777777" w:rsidR="00E91D5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43CC35C4" wp14:editId="0C3782AA">
            <wp:extent cx="4998720" cy="5151120"/>
            <wp:effectExtent l="0" t="0" r="0" b="0"/>
            <wp:docPr id="14" name="Picture 14" descr="D:\ND-Project\Cucumber\Screen Shots\SouthWest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ND-Project\Cucumber\Screen Shots\SouthWest\11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515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464CD" w14:textId="77777777" w:rsidR="00E91D56" w:rsidRPr="00EE6021" w:rsidRDefault="00E91D56" w:rsidP="00E91D56">
      <w:pPr>
        <w:rPr>
          <w:sz w:val="24"/>
        </w:rPr>
      </w:pPr>
      <w:r>
        <w:rPr>
          <w:sz w:val="24"/>
        </w:rPr>
        <w:br w:type="page"/>
      </w:r>
    </w:p>
    <w:p w14:paraId="287C0C14" w14:textId="77777777" w:rsidR="00E91D56" w:rsidRPr="003F6254" w:rsidRDefault="00E91D56" w:rsidP="004C6BA4">
      <w:pPr>
        <w:pStyle w:val="ListParagraph"/>
        <w:numPr>
          <w:ilvl w:val="0"/>
          <w:numId w:val="3"/>
        </w:numPr>
        <w:spacing w:after="200" w:line="276" w:lineRule="auto"/>
        <w:rPr>
          <w:sz w:val="24"/>
        </w:rPr>
      </w:pPr>
      <w:r>
        <w:rPr>
          <w:sz w:val="24"/>
        </w:rPr>
        <w:lastRenderedPageBreak/>
        <w:t>Create new class in the “</w:t>
      </w:r>
      <w:r w:rsidRPr="003F6254">
        <w:rPr>
          <w:b/>
          <w:sz w:val="24"/>
        </w:rPr>
        <w:t>cucumberTest</w:t>
      </w:r>
      <w:r>
        <w:rPr>
          <w:sz w:val="24"/>
        </w:rPr>
        <w:t>” package by r</w:t>
      </w:r>
      <w:r w:rsidRPr="003F6254">
        <w:rPr>
          <w:sz w:val="24"/>
        </w:rPr>
        <w:t>ight clicking on</w:t>
      </w:r>
      <w:r>
        <w:rPr>
          <w:sz w:val="24"/>
        </w:rPr>
        <w:t xml:space="preserve"> the</w:t>
      </w:r>
      <w:r w:rsidRPr="003F6254">
        <w:rPr>
          <w:sz w:val="24"/>
        </w:rPr>
        <w:t xml:space="preserve"> “</w:t>
      </w:r>
      <w:r w:rsidRPr="003F6254">
        <w:rPr>
          <w:b/>
          <w:sz w:val="24"/>
        </w:rPr>
        <w:t>cucumberTest</w:t>
      </w:r>
      <w:r w:rsidRPr="003F6254">
        <w:rPr>
          <w:sz w:val="24"/>
        </w:rPr>
        <w:t xml:space="preserve">” package </w:t>
      </w:r>
      <w:r w:rsidRPr="003F6254">
        <w:rPr>
          <w:b/>
          <w:sz w:val="24"/>
        </w:rPr>
        <w:t>&gt; New &gt; Class</w:t>
      </w:r>
    </w:p>
    <w:p w14:paraId="39E81B8E" w14:textId="77777777" w:rsidR="00E91D56" w:rsidRDefault="00E91D56" w:rsidP="00E91D56">
      <w:pPr>
        <w:pStyle w:val="ListParagraph"/>
        <w:rPr>
          <w:sz w:val="24"/>
        </w:rPr>
      </w:pPr>
    </w:p>
    <w:p w14:paraId="1875EA95" w14:textId="77777777" w:rsidR="00E91D5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489C5ACC" wp14:editId="31540FF0">
            <wp:extent cx="5727177" cy="3261360"/>
            <wp:effectExtent l="0" t="0" r="0" b="0"/>
            <wp:docPr id="15" name="Picture 15" descr="D:\ND-Project\Cucumber\Screen Shots\SouthWest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ND-Project\Cucumber\Screen Shots\SouthWest\12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5215A" w14:textId="77777777" w:rsidR="00E91D56" w:rsidRDefault="00E91D56" w:rsidP="00E91D56">
      <w:pPr>
        <w:pStyle w:val="ListParagraph"/>
        <w:rPr>
          <w:sz w:val="24"/>
        </w:rPr>
      </w:pPr>
    </w:p>
    <w:p w14:paraId="05CD87FD" w14:textId="77777777" w:rsidR="00E91D56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>
        <w:rPr>
          <w:sz w:val="24"/>
        </w:rPr>
        <w:t>Name the class “</w:t>
      </w:r>
      <w:r w:rsidRPr="003F6254">
        <w:rPr>
          <w:b/>
          <w:sz w:val="24"/>
        </w:rPr>
        <w:t>TestRunner</w:t>
      </w:r>
      <w:r>
        <w:rPr>
          <w:sz w:val="24"/>
        </w:rPr>
        <w:t xml:space="preserve">”, then click the </w:t>
      </w:r>
      <w:r>
        <w:rPr>
          <w:b/>
          <w:sz w:val="24"/>
        </w:rPr>
        <w:t>F</w:t>
      </w:r>
      <w:r w:rsidRPr="003F6254">
        <w:rPr>
          <w:b/>
          <w:sz w:val="24"/>
        </w:rPr>
        <w:t>inish</w:t>
      </w:r>
      <w:r>
        <w:rPr>
          <w:sz w:val="24"/>
        </w:rPr>
        <w:t xml:space="preserve"> button.</w:t>
      </w:r>
    </w:p>
    <w:p w14:paraId="38E6A5FD" w14:textId="77777777" w:rsidR="00E91D56" w:rsidRDefault="00E91D56" w:rsidP="00E91D56">
      <w:pPr>
        <w:pStyle w:val="ListParagraph"/>
        <w:rPr>
          <w:sz w:val="24"/>
        </w:rPr>
      </w:pPr>
    </w:p>
    <w:p w14:paraId="037AB3C7" w14:textId="77777777" w:rsidR="00E91D5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00F43D23" wp14:editId="34DA1E1D">
            <wp:extent cx="5151120" cy="3992880"/>
            <wp:effectExtent l="0" t="0" r="0" b="0"/>
            <wp:docPr id="16" name="Picture 16" descr="D:\ND-Project\Cucumber\Screen Shots\SouthWest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ND-Project\Cucumber\Screen Shots\SouthWest\13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F9D1B" w14:textId="77777777" w:rsidR="00E91D56" w:rsidRDefault="00E91D56" w:rsidP="00E91D56">
      <w:pPr>
        <w:pStyle w:val="ListParagraph"/>
        <w:rPr>
          <w:sz w:val="24"/>
        </w:rPr>
      </w:pPr>
    </w:p>
    <w:p w14:paraId="2A4AD70C" w14:textId="77777777" w:rsidR="00E91D56" w:rsidRPr="002D7078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 w:rsidRPr="002D7078">
        <w:rPr>
          <w:sz w:val="24"/>
        </w:rPr>
        <w:lastRenderedPageBreak/>
        <w:t xml:space="preserve">Delete all the content of the </w:t>
      </w:r>
      <w:r w:rsidRPr="002D7078">
        <w:rPr>
          <w:b/>
          <w:sz w:val="24"/>
        </w:rPr>
        <w:t>TestRunner</w:t>
      </w:r>
      <w:r w:rsidRPr="002D7078">
        <w:rPr>
          <w:sz w:val="24"/>
        </w:rPr>
        <w:t xml:space="preserve"> class and replace it with the code belo</w:t>
      </w:r>
      <w:r>
        <w:rPr>
          <w:sz w:val="24"/>
        </w:rPr>
        <w:t>w:</w:t>
      </w:r>
    </w:p>
    <w:p w14:paraId="1428B0B8" w14:textId="77777777" w:rsidR="00E91D56" w:rsidRPr="007466BC" w:rsidRDefault="00E91D56" w:rsidP="00E91D56">
      <w:pPr>
        <w:pStyle w:val="ListParagraph"/>
        <w:rPr>
          <w:sz w:val="24"/>
        </w:rPr>
      </w:pPr>
    </w:p>
    <w:p w14:paraId="78102FA6" w14:textId="77777777" w:rsidR="00E91D56" w:rsidRPr="002D7078" w:rsidRDefault="00E91D56" w:rsidP="00E91D56">
      <w:pPr>
        <w:pStyle w:val="ListParagraph"/>
        <w:rPr>
          <w:rFonts w:ascii="Courier New" w:hAnsi="Courier New" w:cs="Courier New"/>
          <w:sz w:val="24"/>
        </w:rPr>
      </w:pPr>
      <w:r w:rsidRPr="002D7078">
        <w:rPr>
          <w:rFonts w:ascii="Courier New" w:hAnsi="Courier New" w:cs="Courier New"/>
          <w:sz w:val="24"/>
        </w:rPr>
        <w:t>package   cucumberTest;</w:t>
      </w:r>
    </w:p>
    <w:p w14:paraId="2000E4F9" w14:textId="77777777" w:rsidR="00E91D56" w:rsidRPr="002D7078" w:rsidRDefault="00E91D56" w:rsidP="00E91D56">
      <w:pPr>
        <w:pStyle w:val="ListParagraph"/>
        <w:rPr>
          <w:rFonts w:ascii="Courier New" w:hAnsi="Courier New" w:cs="Courier New"/>
          <w:sz w:val="24"/>
        </w:rPr>
      </w:pPr>
    </w:p>
    <w:p w14:paraId="5D5CED10" w14:textId="22D7D7EE" w:rsidR="00E91D56" w:rsidRPr="002D7078" w:rsidRDefault="00E91D56" w:rsidP="00E91D56">
      <w:pPr>
        <w:pStyle w:val="ListParagraph"/>
        <w:rPr>
          <w:rFonts w:ascii="Courier New" w:hAnsi="Courier New" w:cs="Courier New"/>
          <w:sz w:val="24"/>
        </w:rPr>
      </w:pPr>
      <w:r w:rsidRPr="002D7078">
        <w:rPr>
          <w:rFonts w:ascii="Courier New" w:hAnsi="Courier New" w:cs="Courier New"/>
          <w:sz w:val="24"/>
        </w:rPr>
        <w:t>@RunWith( Cucumber.class )</w:t>
      </w:r>
    </w:p>
    <w:p w14:paraId="50FF5907" w14:textId="4BABB3DB" w:rsidR="00E91D56" w:rsidRPr="002D7078" w:rsidRDefault="00E91D56" w:rsidP="00E91D56">
      <w:pPr>
        <w:pStyle w:val="ListParagraph"/>
        <w:rPr>
          <w:rFonts w:ascii="Courier New" w:hAnsi="Courier New" w:cs="Courier New"/>
          <w:sz w:val="24"/>
        </w:rPr>
      </w:pPr>
      <w:r w:rsidRPr="002D7078">
        <w:rPr>
          <w:rFonts w:ascii="Courier New" w:hAnsi="Courier New" w:cs="Courier New"/>
          <w:sz w:val="24"/>
        </w:rPr>
        <w:t xml:space="preserve">@CucumberOptions(  </w:t>
      </w:r>
    </w:p>
    <w:p w14:paraId="6F072FB1" w14:textId="77777777" w:rsidR="00E91D56" w:rsidRPr="002D7078" w:rsidRDefault="00E91D56" w:rsidP="00E91D56">
      <w:pPr>
        <w:pStyle w:val="ListParagraph"/>
        <w:rPr>
          <w:rFonts w:ascii="Courier New" w:hAnsi="Courier New" w:cs="Courier New"/>
          <w:sz w:val="24"/>
        </w:rPr>
      </w:pPr>
      <w:r w:rsidRPr="002D7078">
        <w:rPr>
          <w:rFonts w:ascii="Courier New" w:hAnsi="Courier New" w:cs="Courier New"/>
          <w:sz w:val="24"/>
        </w:rPr>
        <w:tab/>
      </w:r>
      <w:r w:rsidRPr="002D7078">
        <w:rPr>
          <w:rFonts w:ascii="Courier New" w:hAnsi="Courier New" w:cs="Courier New"/>
          <w:sz w:val="24"/>
        </w:rPr>
        <w:tab/>
        <w:t xml:space="preserve">features = "Feature" </w:t>
      </w:r>
    </w:p>
    <w:p w14:paraId="01BD8474" w14:textId="77777777" w:rsidR="00E91D56" w:rsidRPr="002D7078" w:rsidRDefault="00E91D56" w:rsidP="00E91D56">
      <w:pPr>
        <w:pStyle w:val="ListParagraph"/>
        <w:rPr>
          <w:rFonts w:ascii="Courier New" w:hAnsi="Courier New" w:cs="Courier New"/>
          <w:sz w:val="24"/>
        </w:rPr>
      </w:pPr>
      <w:r w:rsidRPr="002D7078">
        <w:rPr>
          <w:rFonts w:ascii="Courier New" w:hAnsi="Courier New" w:cs="Courier New"/>
          <w:sz w:val="24"/>
        </w:rPr>
        <w:tab/>
      </w:r>
      <w:r w:rsidRPr="002D7078">
        <w:rPr>
          <w:rFonts w:ascii="Courier New" w:hAnsi="Courier New" w:cs="Courier New"/>
          <w:sz w:val="24"/>
        </w:rPr>
        <w:tab/>
        <w:t xml:space="preserve">, glue = {"stepDefinition" }  </w:t>
      </w:r>
    </w:p>
    <w:p w14:paraId="5E8F0006" w14:textId="77777777" w:rsidR="00E91D56" w:rsidRPr="002D7078" w:rsidRDefault="00E91D56" w:rsidP="00E91D56">
      <w:pPr>
        <w:pStyle w:val="ListParagraph"/>
        <w:rPr>
          <w:rFonts w:ascii="Courier New" w:hAnsi="Courier New" w:cs="Courier New"/>
          <w:sz w:val="24"/>
        </w:rPr>
      </w:pPr>
      <w:r w:rsidRPr="002D7078">
        <w:rPr>
          <w:rFonts w:ascii="Courier New" w:hAnsi="Courier New" w:cs="Courier New"/>
          <w:sz w:val="24"/>
        </w:rPr>
        <w:tab/>
      </w:r>
      <w:r w:rsidRPr="002D7078">
        <w:rPr>
          <w:rFonts w:ascii="Courier New" w:hAnsi="Courier New" w:cs="Courier New"/>
          <w:sz w:val="24"/>
        </w:rPr>
        <w:tab/>
        <w:t>)</w:t>
      </w:r>
    </w:p>
    <w:p w14:paraId="2F00D4A1" w14:textId="77777777" w:rsidR="00E91D56" w:rsidRPr="002D7078" w:rsidRDefault="00E91D56" w:rsidP="00E91D56">
      <w:pPr>
        <w:pStyle w:val="ListParagraph"/>
        <w:rPr>
          <w:rFonts w:ascii="Courier New" w:hAnsi="Courier New" w:cs="Courier New"/>
          <w:sz w:val="24"/>
        </w:rPr>
      </w:pPr>
    </w:p>
    <w:p w14:paraId="4DE9E4ED" w14:textId="77777777" w:rsidR="00E91D56" w:rsidRPr="002D7078" w:rsidRDefault="00E91D56" w:rsidP="00E91D56">
      <w:pPr>
        <w:pStyle w:val="ListParagraph"/>
        <w:rPr>
          <w:rFonts w:ascii="Courier New" w:hAnsi="Courier New" w:cs="Courier New"/>
          <w:sz w:val="24"/>
        </w:rPr>
      </w:pPr>
      <w:r w:rsidRPr="002D7078">
        <w:rPr>
          <w:rFonts w:ascii="Courier New" w:hAnsi="Courier New" w:cs="Courier New"/>
          <w:sz w:val="24"/>
        </w:rPr>
        <w:t xml:space="preserve">public   class   TestRunner   { </w:t>
      </w:r>
    </w:p>
    <w:p w14:paraId="21003A08" w14:textId="77777777" w:rsidR="00E91D56" w:rsidRPr="002D7078" w:rsidRDefault="00E91D56" w:rsidP="00E91D56">
      <w:pPr>
        <w:pStyle w:val="ListParagraph"/>
        <w:rPr>
          <w:rFonts w:ascii="Courier New" w:hAnsi="Courier New" w:cs="Courier New"/>
          <w:sz w:val="24"/>
        </w:rPr>
      </w:pPr>
    </w:p>
    <w:p w14:paraId="20BF07E5" w14:textId="77777777" w:rsidR="00E91D56" w:rsidRPr="002D7078" w:rsidRDefault="00E91D56" w:rsidP="00E91D56">
      <w:pPr>
        <w:pStyle w:val="ListParagraph"/>
        <w:rPr>
          <w:rFonts w:ascii="Courier New" w:hAnsi="Courier New" w:cs="Courier New"/>
          <w:sz w:val="24"/>
        </w:rPr>
      </w:pPr>
      <w:r w:rsidRPr="002D7078">
        <w:rPr>
          <w:rFonts w:ascii="Courier New" w:hAnsi="Courier New" w:cs="Courier New"/>
          <w:sz w:val="24"/>
        </w:rPr>
        <w:t>}</w:t>
      </w:r>
    </w:p>
    <w:p w14:paraId="5B9E9E80" w14:textId="77777777" w:rsidR="00E91D56" w:rsidRDefault="00E91D56" w:rsidP="00E91D56">
      <w:pPr>
        <w:pStyle w:val="ListParagraph"/>
        <w:rPr>
          <w:sz w:val="24"/>
        </w:rPr>
      </w:pPr>
    </w:p>
    <w:p w14:paraId="6F338B2F" w14:textId="77777777" w:rsidR="00E91D56" w:rsidRPr="002D7078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 w:rsidRPr="002D7078">
        <w:rPr>
          <w:sz w:val="24"/>
        </w:rPr>
        <w:t xml:space="preserve">Create the </w:t>
      </w:r>
      <w:r w:rsidRPr="002D7078">
        <w:rPr>
          <w:b/>
          <w:sz w:val="24"/>
        </w:rPr>
        <w:t>stepDefinition</w:t>
      </w:r>
      <w:r w:rsidRPr="002D7078">
        <w:rPr>
          <w:sz w:val="24"/>
        </w:rPr>
        <w:t xml:space="preserve"> package. This is the package where we will have the automation code.</w:t>
      </w:r>
    </w:p>
    <w:p w14:paraId="276F7F7D" w14:textId="77777777" w:rsidR="00E91D56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>
        <w:rPr>
          <w:sz w:val="24"/>
        </w:rPr>
        <w:t>Create a new class “</w:t>
      </w:r>
      <w:r w:rsidRPr="002D7078">
        <w:rPr>
          <w:b/>
          <w:sz w:val="24"/>
        </w:rPr>
        <w:t>FlightDetails</w:t>
      </w:r>
      <w:r>
        <w:rPr>
          <w:sz w:val="24"/>
        </w:rPr>
        <w:t xml:space="preserve">” under the </w:t>
      </w:r>
      <w:r w:rsidRPr="002D7078">
        <w:rPr>
          <w:b/>
          <w:sz w:val="24"/>
        </w:rPr>
        <w:t xml:space="preserve">cucumberTest </w:t>
      </w:r>
      <w:r>
        <w:rPr>
          <w:sz w:val="24"/>
        </w:rPr>
        <w:t>package.</w:t>
      </w:r>
    </w:p>
    <w:p w14:paraId="7B7AAA29" w14:textId="77777777" w:rsidR="00E91D56" w:rsidRDefault="00E91D56" w:rsidP="00E91D56">
      <w:pPr>
        <w:pStyle w:val="ListParagraph"/>
        <w:rPr>
          <w:sz w:val="24"/>
        </w:rPr>
      </w:pPr>
    </w:p>
    <w:p w14:paraId="2BDED93D" w14:textId="77777777" w:rsidR="00E91D5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2EC2136E" wp14:editId="66704095">
            <wp:extent cx="4128770" cy="4431030"/>
            <wp:effectExtent l="19050" t="0" r="5080" b="0"/>
            <wp:docPr id="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8770" cy="4431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40B3D5" w14:textId="77777777" w:rsidR="00E91D56" w:rsidRDefault="00E91D56" w:rsidP="00E91D56">
      <w:pPr>
        <w:pStyle w:val="ListParagraph"/>
        <w:rPr>
          <w:sz w:val="24"/>
        </w:rPr>
      </w:pPr>
    </w:p>
    <w:p w14:paraId="103FAE7A" w14:textId="77777777" w:rsidR="00E91D56" w:rsidRDefault="00E91D56" w:rsidP="00E91D56">
      <w:pPr>
        <w:pStyle w:val="ListParagraph"/>
        <w:rPr>
          <w:sz w:val="24"/>
        </w:rPr>
      </w:pPr>
    </w:p>
    <w:p w14:paraId="7615255B" w14:textId="10A19E70" w:rsidR="00E91D56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>
        <w:rPr>
          <w:sz w:val="24"/>
        </w:rPr>
        <w:t>Delete the code inside the class.</w:t>
      </w:r>
    </w:p>
    <w:p w14:paraId="24470640" w14:textId="2347E816" w:rsidR="00E91D56" w:rsidRDefault="00E91D56" w:rsidP="00E91D56">
      <w:pPr>
        <w:pStyle w:val="ListParagraph"/>
        <w:rPr>
          <w:sz w:val="24"/>
        </w:rPr>
      </w:pPr>
    </w:p>
    <w:p w14:paraId="189F4CB7" w14:textId="77777777" w:rsidR="00E91D56" w:rsidRDefault="00E91D56" w:rsidP="00E91D56">
      <w:pPr>
        <w:pStyle w:val="ListParagraph"/>
        <w:rPr>
          <w:sz w:val="24"/>
        </w:rPr>
      </w:pPr>
    </w:p>
    <w:p w14:paraId="53C79832" w14:textId="77777777" w:rsidR="00E91D56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>
        <w:rPr>
          <w:sz w:val="24"/>
        </w:rPr>
        <w:lastRenderedPageBreak/>
        <w:t xml:space="preserve">Populate the class with the code shown below (feel free to copy and paste from the solution. </w:t>
      </w:r>
    </w:p>
    <w:p w14:paraId="2B2692ED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20"/>
        </w:rPr>
      </w:pPr>
    </w:p>
    <w:p w14:paraId="01DF62FF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private</w:t>
      </w:r>
      <w:r w:rsidRPr="00846B43">
        <w:rPr>
          <w:rFonts w:ascii="Courier New" w:hAnsi="Courier New" w:cs="Courier New"/>
          <w:sz w:val="24"/>
          <w:szCs w:val="28"/>
        </w:rPr>
        <w:t xml:space="preserve">  String  departureTime; </w:t>
      </w:r>
    </w:p>
    <w:p w14:paraId="71E57C64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</w:p>
    <w:p w14:paraId="0BE20B89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public</w:t>
      </w:r>
      <w:r w:rsidRPr="00846B43">
        <w:rPr>
          <w:rFonts w:ascii="Courier New" w:hAnsi="Courier New" w:cs="Courier New"/>
          <w:sz w:val="24"/>
          <w:szCs w:val="28"/>
        </w:rPr>
        <w:t xml:space="preserve">  String  getDepartTime () {</w:t>
      </w:r>
    </w:p>
    <w:p w14:paraId="79E12CE8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return</w:t>
      </w:r>
      <w:r w:rsidRPr="00846B43">
        <w:rPr>
          <w:rFonts w:ascii="Courier New" w:hAnsi="Courier New" w:cs="Courier New"/>
          <w:sz w:val="24"/>
          <w:szCs w:val="28"/>
        </w:rPr>
        <w:t xml:space="preserve"> </w:t>
      </w:r>
      <w:r w:rsidRPr="00846B43">
        <w:rPr>
          <w:rFonts w:ascii="Courier New" w:hAnsi="Courier New" w:cs="Courier New"/>
          <w:bCs/>
          <w:sz w:val="24"/>
          <w:szCs w:val="28"/>
        </w:rPr>
        <w:t>this</w:t>
      </w:r>
      <w:r w:rsidRPr="00846B43">
        <w:rPr>
          <w:rFonts w:ascii="Courier New" w:hAnsi="Courier New" w:cs="Courier New"/>
          <w:sz w:val="24"/>
          <w:szCs w:val="28"/>
        </w:rPr>
        <w:t>.departureTime;</w:t>
      </w:r>
    </w:p>
    <w:p w14:paraId="4E84AB94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  <w:t>}</w:t>
      </w:r>
    </w:p>
    <w:p w14:paraId="52B72ACD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</w:p>
    <w:p w14:paraId="57F1D2BD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public</w:t>
      </w:r>
      <w:r w:rsidRPr="00846B43">
        <w:rPr>
          <w:rFonts w:ascii="Courier New" w:hAnsi="Courier New" w:cs="Courier New"/>
          <w:sz w:val="24"/>
          <w:szCs w:val="28"/>
        </w:rPr>
        <w:t xml:space="preserve">  </w:t>
      </w:r>
      <w:r w:rsidRPr="00846B43">
        <w:rPr>
          <w:rFonts w:ascii="Courier New" w:hAnsi="Courier New" w:cs="Courier New"/>
          <w:bCs/>
          <w:sz w:val="24"/>
          <w:szCs w:val="28"/>
        </w:rPr>
        <w:t>void</w:t>
      </w:r>
      <w:r w:rsidRPr="00846B43">
        <w:rPr>
          <w:rFonts w:ascii="Courier New" w:hAnsi="Courier New" w:cs="Courier New"/>
          <w:sz w:val="24"/>
          <w:szCs w:val="28"/>
        </w:rPr>
        <w:t xml:space="preserve">  setDepartTime (String departureTime) {</w:t>
      </w:r>
    </w:p>
    <w:p w14:paraId="732E7573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this</w:t>
      </w:r>
      <w:r w:rsidRPr="00846B43">
        <w:rPr>
          <w:rFonts w:ascii="Courier New" w:hAnsi="Courier New" w:cs="Courier New"/>
          <w:sz w:val="24"/>
          <w:szCs w:val="28"/>
        </w:rPr>
        <w:t>.departureTime = departureTime;</w:t>
      </w:r>
    </w:p>
    <w:p w14:paraId="585C9FFB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  <w:t>}</w:t>
      </w:r>
    </w:p>
    <w:p w14:paraId="74724CE7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</w:p>
    <w:p w14:paraId="5FFD2943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private</w:t>
      </w:r>
      <w:r w:rsidRPr="00846B43">
        <w:rPr>
          <w:rFonts w:ascii="Courier New" w:hAnsi="Courier New" w:cs="Courier New"/>
          <w:sz w:val="24"/>
          <w:szCs w:val="28"/>
        </w:rPr>
        <w:t xml:space="preserve">  String  arrivalTime; </w:t>
      </w:r>
    </w:p>
    <w:p w14:paraId="0E24C62F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</w:p>
    <w:p w14:paraId="33D3C08F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public</w:t>
      </w:r>
      <w:r w:rsidRPr="00846B43">
        <w:rPr>
          <w:rFonts w:ascii="Courier New" w:hAnsi="Courier New" w:cs="Courier New"/>
          <w:sz w:val="24"/>
          <w:szCs w:val="28"/>
        </w:rPr>
        <w:t xml:space="preserve">  String  getArrivalTime() {</w:t>
      </w:r>
    </w:p>
    <w:p w14:paraId="5D8EEC5D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return</w:t>
      </w:r>
      <w:r w:rsidRPr="00846B43">
        <w:rPr>
          <w:rFonts w:ascii="Courier New" w:hAnsi="Courier New" w:cs="Courier New"/>
          <w:sz w:val="24"/>
          <w:szCs w:val="28"/>
        </w:rPr>
        <w:t xml:space="preserve"> </w:t>
      </w:r>
      <w:r w:rsidRPr="00846B43">
        <w:rPr>
          <w:rFonts w:ascii="Courier New" w:hAnsi="Courier New" w:cs="Courier New"/>
          <w:bCs/>
          <w:sz w:val="24"/>
          <w:szCs w:val="28"/>
        </w:rPr>
        <w:t>this</w:t>
      </w:r>
      <w:r w:rsidRPr="00846B43">
        <w:rPr>
          <w:rFonts w:ascii="Courier New" w:hAnsi="Courier New" w:cs="Courier New"/>
          <w:sz w:val="24"/>
          <w:szCs w:val="28"/>
        </w:rPr>
        <w:t>.arrivalTime;</w:t>
      </w:r>
    </w:p>
    <w:p w14:paraId="4F0E9163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  <w:t>}</w:t>
      </w:r>
    </w:p>
    <w:p w14:paraId="7CEC687D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public</w:t>
      </w:r>
      <w:r w:rsidRPr="00846B43">
        <w:rPr>
          <w:rFonts w:ascii="Courier New" w:hAnsi="Courier New" w:cs="Courier New"/>
          <w:sz w:val="24"/>
          <w:szCs w:val="28"/>
        </w:rPr>
        <w:t xml:space="preserve">  </w:t>
      </w:r>
      <w:r w:rsidRPr="00846B43">
        <w:rPr>
          <w:rFonts w:ascii="Courier New" w:hAnsi="Courier New" w:cs="Courier New"/>
          <w:bCs/>
          <w:sz w:val="24"/>
          <w:szCs w:val="28"/>
        </w:rPr>
        <w:t>void</w:t>
      </w:r>
      <w:r w:rsidRPr="00846B43">
        <w:rPr>
          <w:rFonts w:ascii="Courier New" w:hAnsi="Courier New" w:cs="Courier New"/>
          <w:sz w:val="24"/>
          <w:szCs w:val="28"/>
        </w:rPr>
        <w:t xml:space="preserve">  setArrivalTime(String arrivalTime) {</w:t>
      </w:r>
    </w:p>
    <w:p w14:paraId="14718856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this</w:t>
      </w:r>
      <w:r w:rsidRPr="00846B43">
        <w:rPr>
          <w:rFonts w:ascii="Courier New" w:hAnsi="Courier New" w:cs="Courier New"/>
          <w:sz w:val="24"/>
          <w:szCs w:val="28"/>
        </w:rPr>
        <w:t>.arrivalTime = arrivalTime;</w:t>
      </w:r>
    </w:p>
    <w:p w14:paraId="628807B5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  <w:t>}</w:t>
      </w:r>
    </w:p>
    <w:p w14:paraId="179C9B00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</w:p>
    <w:p w14:paraId="6DF30638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</w:p>
    <w:p w14:paraId="1F428D87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private</w:t>
      </w:r>
      <w:r w:rsidRPr="00846B43">
        <w:rPr>
          <w:rFonts w:ascii="Courier New" w:hAnsi="Courier New" w:cs="Courier New"/>
          <w:sz w:val="24"/>
          <w:szCs w:val="28"/>
        </w:rPr>
        <w:t xml:space="preserve">  String  travelTime; </w:t>
      </w:r>
    </w:p>
    <w:p w14:paraId="573C3F32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</w:p>
    <w:p w14:paraId="3D51421F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public</w:t>
      </w:r>
      <w:r w:rsidRPr="00846B43">
        <w:rPr>
          <w:rFonts w:ascii="Courier New" w:hAnsi="Courier New" w:cs="Courier New"/>
          <w:sz w:val="24"/>
          <w:szCs w:val="28"/>
        </w:rPr>
        <w:t xml:space="preserve">  String  getTravelTime () {</w:t>
      </w:r>
    </w:p>
    <w:p w14:paraId="71627ABF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return</w:t>
      </w:r>
      <w:r w:rsidRPr="00846B43">
        <w:rPr>
          <w:rFonts w:ascii="Courier New" w:hAnsi="Courier New" w:cs="Courier New"/>
          <w:sz w:val="24"/>
          <w:szCs w:val="28"/>
        </w:rPr>
        <w:t xml:space="preserve"> </w:t>
      </w:r>
      <w:r w:rsidRPr="00846B43">
        <w:rPr>
          <w:rFonts w:ascii="Courier New" w:hAnsi="Courier New" w:cs="Courier New"/>
          <w:bCs/>
          <w:sz w:val="24"/>
          <w:szCs w:val="28"/>
        </w:rPr>
        <w:t>this</w:t>
      </w:r>
      <w:r w:rsidRPr="00846B43">
        <w:rPr>
          <w:rFonts w:ascii="Courier New" w:hAnsi="Courier New" w:cs="Courier New"/>
          <w:sz w:val="24"/>
          <w:szCs w:val="28"/>
        </w:rPr>
        <w:t>.travelTime;</w:t>
      </w:r>
    </w:p>
    <w:p w14:paraId="6A0BE945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  <w:t>}</w:t>
      </w:r>
    </w:p>
    <w:p w14:paraId="6600EDE1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</w:p>
    <w:p w14:paraId="4CB2CD92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public</w:t>
      </w:r>
      <w:r w:rsidRPr="00846B43">
        <w:rPr>
          <w:rFonts w:ascii="Courier New" w:hAnsi="Courier New" w:cs="Courier New"/>
          <w:sz w:val="24"/>
          <w:szCs w:val="28"/>
        </w:rPr>
        <w:t xml:space="preserve">  </w:t>
      </w:r>
      <w:r w:rsidRPr="00846B43">
        <w:rPr>
          <w:rFonts w:ascii="Courier New" w:hAnsi="Courier New" w:cs="Courier New"/>
          <w:bCs/>
          <w:sz w:val="24"/>
          <w:szCs w:val="28"/>
        </w:rPr>
        <w:t>void</w:t>
      </w:r>
      <w:r w:rsidRPr="00846B43">
        <w:rPr>
          <w:rFonts w:ascii="Courier New" w:hAnsi="Courier New" w:cs="Courier New"/>
          <w:sz w:val="24"/>
          <w:szCs w:val="28"/>
        </w:rPr>
        <w:t xml:space="preserve">  setTravelTime ( String travelTime) {</w:t>
      </w:r>
    </w:p>
    <w:p w14:paraId="0285250C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sz w:val="24"/>
          <w:szCs w:val="28"/>
        </w:rPr>
        <w:tab/>
      </w:r>
      <w:r w:rsidRPr="00846B43">
        <w:rPr>
          <w:rFonts w:ascii="Courier New" w:hAnsi="Courier New" w:cs="Courier New"/>
          <w:bCs/>
          <w:sz w:val="24"/>
          <w:szCs w:val="28"/>
        </w:rPr>
        <w:t>this</w:t>
      </w:r>
      <w:r w:rsidRPr="00846B43">
        <w:rPr>
          <w:rFonts w:ascii="Courier New" w:hAnsi="Courier New" w:cs="Courier New"/>
          <w:sz w:val="24"/>
          <w:szCs w:val="28"/>
        </w:rPr>
        <w:t>.travelTime = travelTime;</w:t>
      </w:r>
    </w:p>
    <w:p w14:paraId="48EAEA04" w14:textId="77777777" w:rsidR="00E91D56" w:rsidRPr="00846B4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4"/>
          <w:szCs w:val="28"/>
        </w:rPr>
      </w:pPr>
      <w:r w:rsidRPr="00846B43">
        <w:rPr>
          <w:rFonts w:ascii="Courier New" w:hAnsi="Courier New" w:cs="Courier New"/>
          <w:sz w:val="24"/>
          <w:szCs w:val="28"/>
        </w:rPr>
        <w:tab/>
        <w:t>}</w:t>
      </w:r>
    </w:p>
    <w:p w14:paraId="77207F2F" w14:textId="77777777" w:rsidR="00E91D56" w:rsidRDefault="00E91D56" w:rsidP="00E91D56">
      <w:pPr>
        <w:autoSpaceDE w:val="0"/>
        <w:autoSpaceDN w:val="0"/>
        <w:adjustRightInd w:val="0"/>
        <w:rPr>
          <w:rFonts w:ascii="Consolas" w:hAnsi="Consolas" w:cs="Consolas"/>
          <w:sz w:val="28"/>
          <w:szCs w:val="28"/>
        </w:rPr>
      </w:pPr>
      <w:r>
        <w:rPr>
          <w:rFonts w:ascii="Consolas" w:hAnsi="Consolas" w:cs="Consolas"/>
          <w:color w:val="000000"/>
          <w:sz w:val="28"/>
          <w:szCs w:val="28"/>
        </w:rPr>
        <w:tab/>
      </w:r>
    </w:p>
    <w:p w14:paraId="34BC15DA" w14:textId="77777777" w:rsidR="00E91D56" w:rsidRDefault="00E91D56" w:rsidP="00E91D56">
      <w:pPr>
        <w:pStyle w:val="ListParagraph"/>
        <w:rPr>
          <w:sz w:val="24"/>
        </w:rPr>
      </w:pPr>
    </w:p>
    <w:p w14:paraId="14703671" w14:textId="3F809A7E" w:rsidR="00E91D56" w:rsidRPr="00E91D56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>
        <w:rPr>
          <w:sz w:val="24"/>
        </w:rPr>
        <w:t>Create a new package under the src folder, and name it “</w:t>
      </w:r>
      <w:r w:rsidRPr="00310579">
        <w:rPr>
          <w:b/>
          <w:sz w:val="24"/>
        </w:rPr>
        <w:t>stepDefinition</w:t>
      </w:r>
      <w:r>
        <w:rPr>
          <w:sz w:val="24"/>
        </w:rPr>
        <w:t>”</w:t>
      </w:r>
    </w:p>
    <w:p w14:paraId="28105523" w14:textId="77777777" w:rsidR="00E91D56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>
        <w:rPr>
          <w:sz w:val="24"/>
        </w:rPr>
        <w:t xml:space="preserve">In the </w:t>
      </w:r>
      <w:r w:rsidRPr="00310579">
        <w:rPr>
          <w:b/>
          <w:sz w:val="24"/>
        </w:rPr>
        <w:t>stepDefinition</w:t>
      </w:r>
      <w:r>
        <w:rPr>
          <w:sz w:val="24"/>
        </w:rPr>
        <w:t xml:space="preserve"> package, create a new class, name it “</w:t>
      </w:r>
      <w:r w:rsidRPr="00310579">
        <w:rPr>
          <w:b/>
          <w:sz w:val="24"/>
        </w:rPr>
        <w:t>TestSteps</w:t>
      </w:r>
      <w:r>
        <w:rPr>
          <w:sz w:val="24"/>
        </w:rPr>
        <w:t xml:space="preserve">”, then click on the </w:t>
      </w:r>
      <w:r w:rsidRPr="00310579">
        <w:rPr>
          <w:b/>
          <w:sz w:val="24"/>
        </w:rPr>
        <w:t>Finish</w:t>
      </w:r>
      <w:r>
        <w:rPr>
          <w:sz w:val="24"/>
        </w:rPr>
        <w:t xml:space="preserve"> button.</w:t>
      </w:r>
    </w:p>
    <w:p w14:paraId="159EE2C7" w14:textId="77777777" w:rsidR="00E91D56" w:rsidRPr="00124AC8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>
        <w:rPr>
          <w:sz w:val="24"/>
        </w:rPr>
        <w:t xml:space="preserve">To produce the skeleton Java code in the </w:t>
      </w:r>
      <w:r w:rsidRPr="00310579">
        <w:rPr>
          <w:b/>
          <w:sz w:val="24"/>
        </w:rPr>
        <w:t>TestSteps</w:t>
      </w:r>
      <w:r>
        <w:rPr>
          <w:sz w:val="24"/>
        </w:rPr>
        <w:t xml:space="preserve"> class, we will first setup a </w:t>
      </w:r>
      <w:r w:rsidRPr="00B76CCC">
        <w:rPr>
          <w:b/>
          <w:sz w:val="24"/>
        </w:rPr>
        <w:t>JUnit</w:t>
      </w:r>
      <w:r>
        <w:rPr>
          <w:sz w:val="24"/>
        </w:rPr>
        <w:t xml:space="preserve"> class.</w:t>
      </w:r>
    </w:p>
    <w:p w14:paraId="0B6EB594" w14:textId="77777777" w:rsidR="00E91D56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>
        <w:rPr>
          <w:sz w:val="24"/>
        </w:rPr>
        <w:t xml:space="preserve">Create a </w:t>
      </w:r>
      <w:r w:rsidRPr="00B76CCC">
        <w:rPr>
          <w:b/>
          <w:sz w:val="24"/>
        </w:rPr>
        <w:t>TestRunner</w:t>
      </w:r>
      <w:r>
        <w:rPr>
          <w:sz w:val="24"/>
        </w:rPr>
        <w:t xml:space="preserve"> class in the </w:t>
      </w:r>
      <w:r w:rsidRPr="00B76CCC">
        <w:rPr>
          <w:b/>
          <w:sz w:val="24"/>
        </w:rPr>
        <w:t>cucumberTest</w:t>
      </w:r>
      <w:r>
        <w:rPr>
          <w:sz w:val="24"/>
        </w:rPr>
        <w:t xml:space="preserve"> package. </w:t>
      </w:r>
    </w:p>
    <w:p w14:paraId="3138949B" w14:textId="77777777" w:rsidR="00E91D56" w:rsidRDefault="00E91D56" w:rsidP="00E91D56">
      <w:pPr>
        <w:rPr>
          <w:sz w:val="24"/>
        </w:rPr>
      </w:pPr>
      <w:r>
        <w:rPr>
          <w:sz w:val="24"/>
        </w:rPr>
        <w:br w:type="page"/>
      </w:r>
    </w:p>
    <w:p w14:paraId="62A9CDBB" w14:textId="77777777" w:rsidR="00E91D56" w:rsidRDefault="00E91D56" w:rsidP="00E91D56">
      <w:pPr>
        <w:pStyle w:val="ListParagraph"/>
        <w:ind w:left="1080"/>
        <w:rPr>
          <w:sz w:val="24"/>
        </w:rPr>
      </w:pPr>
    </w:p>
    <w:p w14:paraId="27466D74" w14:textId="77777777" w:rsidR="00E91D56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>
        <w:rPr>
          <w:sz w:val="24"/>
        </w:rPr>
        <w:t xml:space="preserve">Right click anywhere in the </w:t>
      </w:r>
      <w:r w:rsidRPr="00B76CCC">
        <w:rPr>
          <w:b/>
          <w:sz w:val="24"/>
        </w:rPr>
        <w:t>TestRunner</w:t>
      </w:r>
      <w:r>
        <w:rPr>
          <w:sz w:val="24"/>
        </w:rPr>
        <w:t xml:space="preserve"> class and choose </w:t>
      </w:r>
      <w:r w:rsidRPr="00B76CCC">
        <w:rPr>
          <w:b/>
          <w:sz w:val="24"/>
        </w:rPr>
        <w:t>Ru</w:t>
      </w:r>
      <w:r>
        <w:rPr>
          <w:b/>
          <w:sz w:val="24"/>
        </w:rPr>
        <w:t>n As</w:t>
      </w:r>
      <w:r w:rsidRPr="00B76CCC">
        <w:rPr>
          <w:b/>
          <w:sz w:val="24"/>
        </w:rPr>
        <w:t xml:space="preserve"> -&gt; JUnit</w:t>
      </w:r>
      <w:r>
        <w:rPr>
          <w:b/>
          <w:sz w:val="24"/>
        </w:rPr>
        <w:t xml:space="preserve"> Test</w:t>
      </w:r>
      <w:r>
        <w:rPr>
          <w:sz w:val="24"/>
        </w:rPr>
        <w:t xml:space="preserve">. </w:t>
      </w:r>
    </w:p>
    <w:p w14:paraId="53E1D1E8" w14:textId="77777777" w:rsidR="00E91D56" w:rsidRDefault="00E91D56" w:rsidP="00E91D56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7B6A7F9C" wp14:editId="3FAE8659">
            <wp:extent cx="5732780" cy="3875405"/>
            <wp:effectExtent l="19050" t="0" r="1270" b="0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875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3E9829" w14:textId="77777777" w:rsidR="00E91D56" w:rsidRDefault="00E91D56" w:rsidP="00E91D56">
      <w:pPr>
        <w:rPr>
          <w:sz w:val="24"/>
        </w:rPr>
      </w:pPr>
    </w:p>
    <w:p w14:paraId="11601F6F" w14:textId="77777777" w:rsidR="00E91D56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>
        <w:rPr>
          <w:sz w:val="24"/>
        </w:rPr>
        <w:t xml:space="preserve">This will produce Java code that resembles the default steps in </w:t>
      </w:r>
      <w:r w:rsidRPr="00B76CCC">
        <w:rPr>
          <w:b/>
          <w:sz w:val="24"/>
        </w:rPr>
        <w:t>Gherkin</w:t>
      </w:r>
      <w:r>
        <w:rPr>
          <w:sz w:val="24"/>
        </w:rPr>
        <w:t>. It is shown in the console view below.</w:t>
      </w:r>
    </w:p>
    <w:p w14:paraId="2FA2A431" w14:textId="43B3A080" w:rsidR="00E91D56" w:rsidRDefault="00E91D56" w:rsidP="00E91D56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2564D5C8" wp14:editId="286A1E24">
            <wp:extent cx="5731510" cy="2892425"/>
            <wp:effectExtent l="0" t="0" r="0" b="0"/>
            <wp:docPr id="19" name="Picture 19" descr="D:\ND-Project\Cucumber\Screen Shots\SouthWest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D:\ND-Project\Cucumber\Screen Shots\SouthWest\22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212856" w14:textId="77777777" w:rsidR="00E91D56" w:rsidRDefault="00E91D56" w:rsidP="00E91D56">
      <w:pPr>
        <w:rPr>
          <w:sz w:val="24"/>
        </w:rPr>
      </w:pPr>
    </w:p>
    <w:p w14:paraId="0D81AE7E" w14:textId="77777777" w:rsidR="00E91D56" w:rsidRDefault="00E91D56" w:rsidP="00E91D56">
      <w:pPr>
        <w:rPr>
          <w:sz w:val="24"/>
        </w:rPr>
      </w:pPr>
    </w:p>
    <w:p w14:paraId="430FBE36" w14:textId="015D2FED" w:rsidR="00E91D56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sz w:val="24"/>
        </w:rPr>
      </w:pPr>
      <w:r w:rsidRPr="003065FF">
        <w:rPr>
          <w:sz w:val="24"/>
        </w:rPr>
        <w:lastRenderedPageBreak/>
        <w:t xml:space="preserve">Copy all those steps </w:t>
      </w:r>
      <w:r>
        <w:rPr>
          <w:sz w:val="24"/>
        </w:rPr>
        <w:t>(s</w:t>
      </w:r>
      <w:r w:rsidRPr="003065FF">
        <w:rPr>
          <w:sz w:val="24"/>
        </w:rPr>
        <w:t xml:space="preserve">tarting from the line that says </w:t>
      </w:r>
      <w:r w:rsidRPr="00B76CCC">
        <w:rPr>
          <w:b/>
          <w:sz w:val="24"/>
        </w:rPr>
        <w:t>@Given</w:t>
      </w:r>
      <w:r w:rsidRPr="003065FF">
        <w:rPr>
          <w:sz w:val="24"/>
        </w:rPr>
        <w:t xml:space="preserve">... </w:t>
      </w:r>
      <w:r>
        <w:rPr>
          <w:sz w:val="24"/>
        </w:rPr>
        <w:t>unti</w:t>
      </w:r>
      <w:r w:rsidRPr="003065FF">
        <w:rPr>
          <w:sz w:val="24"/>
        </w:rPr>
        <w:t xml:space="preserve">l the end of the code) and paste it in the </w:t>
      </w:r>
      <w:r w:rsidRPr="00B76CCC">
        <w:rPr>
          <w:b/>
          <w:sz w:val="24"/>
        </w:rPr>
        <w:t>TestSteps</w:t>
      </w:r>
      <w:r>
        <w:rPr>
          <w:b/>
          <w:sz w:val="24"/>
        </w:rPr>
        <w:t xml:space="preserve"> </w:t>
      </w:r>
      <w:r>
        <w:rPr>
          <w:sz w:val="24"/>
        </w:rPr>
        <w:t>class.</w:t>
      </w:r>
    </w:p>
    <w:p w14:paraId="6F044C12" w14:textId="77777777" w:rsidR="00E91D56" w:rsidRPr="00E91D56" w:rsidRDefault="00E91D56" w:rsidP="00E91D56">
      <w:pPr>
        <w:spacing w:after="200" w:line="276" w:lineRule="auto"/>
        <w:ind w:left="720"/>
        <w:rPr>
          <w:sz w:val="24"/>
        </w:rPr>
      </w:pPr>
    </w:p>
    <w:p w14:paraId="4E00FE6D" w14:textId="74C9EB84" w:rsidR="00E91D56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0A1325AC" wp14:editId="1B98DBC1">
            <wp:extent cx="5731510" cy="3622513"/>
            <wp:effectExtent l="0" t="0" r="0" b="0"/>
            <wp:docPr id="21" name="Picture 21" descr="D:\ND-Project\Cucumber\Screen Shots\SouthWest\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ND-Project\Cucumber\Screen Shots\SouthWest\24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22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D6927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4427B092" w14:textId="77777777" w:rsidR="00E91D56" w:rsidRPr="00B71C73" w:rsidRDefault="00E91D56" w:rsidP="004C6BA4">
      <w:pPr>
        <w:pStyle w:val="ListParagraph"/>
        <w:numPr>
          <w:ilvl w:val="0"/>
          <w:numId w:val="4"/>
        </w:numPr>
        <w:spacing w:after="200" w:line="276" w:lineRule="auto"/>
        <w:rPr>
          <w:b/>
          <w:sz w:val="24"/>
        </w:rPr>
      </w:pPr>
      <w:r w:rsidRPr="00B71C73">
        <w:rPr>
          <w:rFonts w:ascii="Courier New" w:hAnsi="Courier New" w:cs="Courier New"/>
          <w:b/>
          <w:bCs/>
          <w:color w:val="7F0055"/>
          <w:sz w:val="20"/>
          <w:szCs w:val="20"/>
        </w:rPr>
        <w:br w:type="page"/>
      </w:r>
    </w:p>
    <w:p w14:paraId="41AD9BBE" w14:textId="77777777" w:rsidR="00E91D56" w:rsidRPr="00BA2C2E" w:rsidRDefault="00E91D56" w:rsidP="004C6BA4">
      <w:pPr>
        <w:pStyle w:val="ListParagraph"/>
        <w:numPr>
          <w:ilvl w:val="0"/>
          <w:numId w:val="5"/>
        </w:numPr>
        <w:spacing w:after="200" w:line="276" w:lineRule="auto"/>
        <w:rPr>
          <w:sz w:val="24"/>
        </w:rPr>
      </w:pPr>
      <w:r w:rsidRPr="00BA2C2E">
        <w:rPr>
          <w:sz w:val="24"/>
        </w:rPr>
        <w:lastRenderedPageBreak/>
        <w:t>Add the code</w:t>
      </w:r>
      <w:r>
        <w:rPr>
          <w:sz w:val="24"/>
        </w:rPr>
        <w:t xml:space="preserve"> that</w:t>
      </w:r>
      <w:r w:rsidRPr="00BA2C2E">
        <w:rPr>
          <w:sz w:val="24"/>
        </w:rPr>
        <w:t xml:space="preserve"> is </w:t>
      </w:r>
      <w:r>
        <w:rPr>
          <w:sz w:val="24"/>
        </w:rPr>
        <w:t xml:space="preserve">bolded </w:t>
      </w:r>
      <w:r w:rsidRPr="00BA2C2E">
        <w:rPr>
          <w:sz w:val="24"/>
        </w:rPr>
        <w:t>below</w:t>
      </w:r>
      <w:r>
        <w:rPr>
          <w:sz w:val="24"/>
        </w:rPr>
        <w:t xml:space="preserve"> in</w:t>
      </w:r>
      <w:r w:rsidRPr="00BA2C2E">
        <w:rPr>
          <w:sz w:val="24"/>
        </w:rPr>
        <w:t xml:space="preserve">to your </w:t>
      </w:r>
      <w:r w:rsidRPr="00B76CCC">
        <w:rPr>
          <w:b/>
          <w:sz w:val="24"/>
        </w:rPr>
        <w:t>TestSteps</w:t>
      </w:r>
      <w:r w:rsidRPr="00BA2C2E">
        <w:rPr>
          <w:sz w:val="24"/>
        </w:rPr>
        <w:t xml:space="preserve"> file. </w:t>
      </w:r>
    </w:p>
    <w:p w14:paraId="3C3CA589" w14:textId="77777777" w:rsidR="00E91D56" w:rsidRDefault="00E91D56" w:rsidP="00E91D56">
      <w:pPr>
        <w:pStyle w:val="ListParagraph"/>
        <w:rPr>
          <w:sz w:val="24"/>
        </w:rPr>
      </w:pPr>
    </w:p>
    <w:p w14:paraId="7DA7469E" w14:textId="77777777" w:rsidR="00E91D56" w:rsidRDefault="00E91D56" w:rsidP="00E91D56">
      <w:pPr>
        <w:pStyle w:val="ListParagraph"/>
        <w:rPr>
          <w:sz w:val="24"/>
        </w:rPr>
      </w:pPr>
      <w:r>
        <w:rPr>
          <w:sz w:val="24"/>
        </w:rPr>
        <w:t>Note:  Make sure the code goes in the right location, inside the class.</w:t>
      </w:r>
    </w:p>
    <w:p w14:paraId="154D110A" w14:textId="77777777" w:rsidR="00E91D56" w:rsidRDefault="00E91D56" w:rsidP="00E91D56">
      <w:pPr>
        <w:pStyle w:val="ListParagraph"/>
        <w:rPr>
          <w:sz w:val="24"/>
        </w:rPr>
      </w:pPr>
    </w:p>
    <w:p w14:paraId="48936700" w14:textId="77777777" w:rsidR="00E91D56" w:rsidRDefault="00E91D56" w:rsidP="00E91D56">
      <w:pPr>
        <w:pStyle w:val="ListParagraph"/>
        <w:rPr>
          <w:sz w:val="24"/>
        </w:rPr>
      </w:pPr>
      <w:r>
        <w:rPr>
          <w:sz w:val="24"/>
        </w:rPr>
        <w:t xml:space="preserve">Note: Make sure you delete the content of each method before pasting the new code. </w:t>
      </w:r>
      <w:r w:rsidRPr="002C1E4E">
        <w:rPr>
          <w:b/>
          <w:sz w:val="24"/>
        </w:rPr>
        <w:t>This is a very important step</w:t>
      </w:r>
      <w:r>
        <w:rPr>
          <w:sz w:val="24"/>
        </w:rPr>
        <w:t>.</w:t>
      </w:r>
    </w:p>
    <w:p w14:paraId="59E357F2" w14:textId="77777777" w:rsidR="00E91D56" w:rsidRDefault="00E91D56" w:rsidP="00E91D56">
      <w:pPr>
        <w:pStyle w:val="ListParagraph"/>
        <w:rPr>
          <w:sz w:val="24"/>
        </w:rPr>
      </w:pPr>
    </w:p>
    <w:p w14:paraId="01B1BCCE" w14:textId="151FA344" w:rsidR="00E91D56" w:rsidRDefault="00E91D56" w:rsidP="00E91D56">
      <w:pPr>
        <w:pStyle w:val="ListParagraph"/>
        <w:rPr>
          <w:sz w:val="24"/>
        </w:rPr>
      </w:pPr>
      <w:r>
        <w:rPr>
          <w:sz w:val="24"/>
        </w:rPr>
        <w:t>Note: Make sure you correct your compile errors. For example, holding the three keys Ctr</w:t>
      </w:r>
      <w:r w:rsidR="00ED4DC9">
        <w:rPr>
          <w:sz w:val="24"/>
        </w:rPr>
        <w:t>l</w:t>
      </w:r>
      <w:r>
        <w:rPr>
          <w:sz w:val="24"/>
        </w:rPr>
        <w:t xml:space="preserve"> + Shift + O will allow Eclipse to organize the required import statements.</w:t>
      </w:r>
    </w:p>
    <w:p w14:paraId="75D1D468" w14:textId="77777777" w:rsidR="00E91D56" w:rsidRPr="00FF6A3B" w:rsidRDefault="00E91D56" w:rsidP="00E91D56">
      <w:pPr>
        <w:pStyle w:val="ListParagraph"/>
        <w:rPr>
          <w:sz w:val="24"/>
        </w:rPr>
      </w:pPr>
    </w:p>
    <w:p w14:paraId="1AA4CECE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B576A5">
        <w:rPr>
          <w:rFonts w:ascii="Courier New" w:hAnsi="Courier New" w:cs="Courier New"/>
          <w:bCs/>
          <w:sz w:val="16"/>
          <w:szCs w:val="16"/>
        </w:rPr>
        <w:t xml:space="preserve">package </w:t>
      </w:r>
      <w:r w:rsidRPr="00B576A5">
        <w:rPr>
          <w:rFonts w:ascii="Courier New" w:hAnsi="Courier New" w:cs="Courier New"/>
          <w:sz w:val="16"/>
          <w:szCs w:val="16"/>
        </w:rPr>
        <w:t>stepDefinition;</w:t>
      </w:r>
    </w:p>
    <w:p w14:paraId="3F9E6F82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C28A153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DC1B17C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B576A5">
        <w:rPr>
          <w:rFonts w:ascii="Courier New" w:hAnsi="Courier New" w:cs="Courier New"/>
          <w:bCs/>
          <w:sz w:val="16"/>
          <w:szCs w:val="16"/>
        </w:rPr>
        <w:t xml:space="preserve">public   class   </w:t>
      </w:r>
      <w:r w:rsidRPr="00B576A5">
        <w:rPr>
          <w:rFonts w:ascii="Courier New" w:hAnsi="Courier New" w:cs="Courier New"/>
          <w:sz w:val="16"/>
          <w:szCs w:val="16"/>
        </w:rPr>
        <w:t>TestSteps {</w:t>
      </w:r>
    </w:p>
    <w:p w14:paraId="0AC2D511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F7499C1" w14:textId="77777777" w:rsidR="00E91D56" w:rsidRPr="00B576A5" w:rsidRDefault="00E91D56" w:rsidP="00E91D56">
      <w:pPr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public static String driverPath =   </w:t>
      </w:r>
    </w:p>
    <w:p w14:paraId="673B843C" w14:textId="77777777" w:rsidR="00E91D56" w:rsidRPr="00B576A5" w:rsidRDefault="00E91D56" w:rsidP="00E91D56">
      <w:pPr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                     "C:\\StudentWork\\jars\\ChromeDriver\\";</w:t>
      </w:r>
    </w:p>
    <w:p w14:paraId="714CED33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</w:t>
      </w:r>
      <w:r w:rsidRPr="00B576A5">
        <w:rPr>
          <w:rFonts w:ascii="Courier New" w:hAnsi="Courier New" w:cs="Courier New"/>
          <w:b/>
          <w:bCs/>
          <w:sz w:val="20"/>
          <w:szCs w:val="20"/>
        </w:rPr>
        <w:t>public</w:t>
      </w:r>
      <w:r w:rsidRPr="00B576A5">
        <w:rPr>
          <w:rFonts w:ascii="Courier New" w:hAnsi="Courier New" w:cs="Courier New"/>
          <w:b/>
          <w:sz w:val="20"/>
          <w:szCs w:val="20"/>
        </w:rPr>
        <w:t xml:space="preserve"> </w:t>
      </w:r>
      <w:r w:rsidRPr="00B576A5">
        <w:rPr>
          <w:rFonts w:ascii="Courier New" w:hAnsi="Courier New" w:cs="Courier New"/>
          <w:b/>
          <w:bCs/>
          <w:sz w:val="20"/>
          <w:szCs w:val="20"/>
        </w:rPr>
        <w:t>static</w:t>
      </w:r>
      <w:r w:rsidRPr="00B576A5">
        <w:rPr>
          <w:rFonts w:ascii="Courier New" w:hAnsi="Courier New" w:cs="Courier New"/>
          <w:b/>
          <w:sz w:val="20"/>
          <w:szCs w:val="20"/>
        </w:rPr>
        <w:t xml:space="preserve"> WebDriver 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driver = null</w:t>
      </w:r>
      <w:r w:rsidRPr="00B576A5">
        <w:rPr>
          <w:rFonts w:ascii="Courier New" w:hAnsi="Courier New" w:cs="Courier New"/>
          <w:b/>
          <w:sz w:val="20"/>
          <w:szCs w:val="20"/>
        </w:rPr>
        <w:t>;</w:t>
      </w:r>
    </w:p>
    <w:p w14:paraId="2F34C3F3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164E1606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</w:t>
      </w:r>
      <w:r w:rsidRPr="00B576A5">
        <w:rPr>
          <w:rFonts w:ascii="Courier New" w:hAnsi="Courier New" w:cs="Courier New"/>
          <w:b/>
          <w:bCs/>
          <w:sz w:val="20"/>
          <w:szCs w:val="20"/>
        </w:rPr>
        <w:t>public</w:t>
      </w:r>
      <w:r w:rsidRPr="00B576A5">
        <w:rPr>
          <w:rFonts w:ascii="Courier New" w:hAnsi="Courier New" w:cs="Courier New"/>
          <w:b/>
          <w:sz w:val="20"/>
          <w:szCs w:val="20"/>
        </w:rPr>
        <w:t xml:space="preserve"> List&lt;FlightDetails&gt; flightDetailsList = </w:t>
      </w:r>
    </w:p>
    <w:p w14:paraId="4CAFA85D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bCs/>
          <w:sz w:val="20"/>
          <w:szCs w:val="20"/>
        </w:rPr>
        <w:t xml:space="preserve">                                new  </w:t>
      </w:r>
      <w:r w:rsidRPr="00B576A5">
        <w:rPr>
          <w:rFonts w:ascii="Courier New" w:hAnsi="Courier New" w:cs="Courier New"/>
          <w:b/>
          <w:sz w:val="20"/>
          <w:szCs w:val="20"/>
        </w:rPr>
        <w:t>ArrayList&lt;FlightDetails&gt;();</w:t>
      </w:r>
    </w:p>
    <w:p w14:paraId="09DADCDE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C57E566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B576A5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B576A5">
        <w:rPr>
          <w:rFonts w:ascii="Courier New" w:hAnsi="Courier New" w:cs="Courier New"/>
          <w:sz w:val="16"/>
          <w:szCs w:val="16"/>
        </w:rPr>
        <w:t xml:space="preserve"> @Given("^User is on Home Page$")</w:t>
      </w:r>
    </w:p>
    <w:p w14:paraId="43084F19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B576A5">
        <w:rPr>
          <w:rFonts w:ascii="Courier New" w:hAnsi="Courier New" w:cs="Courier New"/>
          <w:sz w:val="16"/>
          <w:szCs w:val="16"/>
        </w:rPr>
        <w:t xml:space="preserve">  </w:t>
      </w:r>
      <w:r w:rsidRPr="00B576A5">
        <w:rPr>
          <w:rFonts w:ascii="Courier New" w:hAnsi="Courier New" w:cs="Courier New"/>
          <w:bCs/>
          <w:sz w:val="16"/>
          <w:szCs w:val="16"/>
        </w:rPr>
        <w:t xml:space="preserve">public  void </w:t>
      </w:r>
      <w:r w:rsidRPr="00B576A5">
        <w:rPr>
          <w:rFonts w:ascii="Courier New" w:hAnsi="Courier New" w:cs="Courier New"/>
          <w:sz w:val="16"/>
          <w:szCs w:val="16"/>
        </w:rPr>
        <w:t xml:space="preserve">user_is_on_Home_Page()  </w:t>
      </w:r>
      <w:r w:rsidRPr="00B576A5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B576A5">
        <w:rPr>
          <w:rFonts w:ascii="Courier New" w:hAnsi="Courier New" w:cs="Courier New"/>
          <w:sz w:val="16"/>
          <w:szCs w:val="16"/>
        </w:rPr>
        <w:t>Throwable {</w:t>
      </w:r>
    </w:p>
    <w:p w14:paraId="30CF5224" w14:textId="77777777" w:rsidR="00E91D56" w:rsidRPr="0054272B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1C8F03AD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  System.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setProperty</w:t>
      </w:r>
      <w:r w:rsidRPr="00B576A5">
        <w:rPr>
          <w:rFonts w:ascii="Courier New" w:hAnsi="Courier New" w:cs="Courier New"/>
          <w:b/>
          <w:sz w:val="20"/>
          <w:szCs w:val="20"/>
        </w:rPr>
        <w:t xml:space="preserve">("webdriver.chrome.driver", </w:t>
      </w:r>
    </w:p>
    <w:p w14:paraId="358CBA19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i/>
          <w:iCs/>
          <w:sz w:val="20"/>
          <w:szCs w:val="20"/>
        </w:rPr>
        <w:t xml:space="preserve">                               driverPath</w:t>
      </w:r>
      <w:r w:rsidRPr="00B576A5">
        <w:rPr>
          <w:rFonts w:ascii="Courier New" w:hAnsi="Courier New" w:cs="Courier New"/>
          <w:b/>
          <w:sz w:val="20"/>
          <w:szCs w:val="20"/>
        </w:rPr>
        <w:t xml:space="preserve"> + "chromedriver.exe");</w:t>
      </w:r>
    </w:p>
    <w:p w14:paraId="72CC1809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B576A5">
        <w:rPr>
          <w:rFonts w:ascii="Courier New" w:hAnsi="Courier New" w:cs="Courier New"/>
          <w:b/>
          <w:sz w:val="20"/>
          <w:szCs w:val="20"/>
        </w:rPr>
        <w:t xml:space="preserve"> = </w:t>
      </w:r>
      <w:r w:rsidRPr="00B576A5">
        <w:rPr>
          <w:rFonts w:ascii="Courier New" w:hAnsi="Courier New" w:cs="Courier New"/>
          <w:b/>
          <w:bCs/>
          <w:sz w:val="20"/>
          <w:szCs w:val="20"/>
        </w:rPr>
        <w:t xml:space="preserve">new  </w:t>
      </w:r>
      <w:r w:rsidRPr="00B576A5">
        <w:rPr>
          <w:rFonts w:ascii="Courier New" w:hAnsi="Courier New" w:cs="Courier New"/>
          <w:b/>
          <w:sz w:val="20"/>
          <w:szCs w:val="20"/>
        </w:rPr>
        <w:t>ChromeDriver();</w:t>
      </w:r>
    </w:p>
    <w:p w14:paraId="1AC31200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B576A5">
        <w:rPr>
          <w:rFonts w:ascii="Courier New" w:hAnsi="Courier New" w:cs="Courier New"/>
          <w:b/>
          <w:sz w:val="20"/>
          <w:szCs w:val="20"/>
        </w:rPr>
        <w:t>.get("http://www.southwest.com");</w:t>
      </w:r>
    </w:p>
    <w:p w14:paraId="48963FE0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B576A5">
        <w:rPr>
          <w:rFonts w:ascii="Courier New" w:hAnsi="Courier New" w:cs="Courier New"/>
          <w:b/>
          <w:sz w:val="20"/>
          <w:szCs w:val="20"/>
        </w:rPr>
        <w:t>.manage().window().maximize();</w:t>
      </w:r>
    </w:p>
    <w:p w14:paraId="471D3EDB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</w:rPr>
      </w:pPr>
    </w:p>
    <w:p w14:paraId="4801202A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16"/>
          <w:szCs w:val="16"/>
        </w:rPr>
      </w:pPr>
      <w:r w:rsidRPr="00B576A5">
        <w:rPr>
          <w:rFonts w:ascii="Courier New" w:hAnsi="Courier New" w:cs="Courier New"/>
          <w:b/>
          <w:sz w:val="16"/>
          <w:szCs w:val="16"/>
        </w:rPr>
        <w:t xml:space="preserve">  }</w:t>
      </w:r>
    </w:p>
    <w:p w14:paraId="6E3BC578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16"/>
          <w:szCs w:val="16"/>
        </w:rPr>
      </w:pPr>
    </w:p>
    <w:p w14:paraId="0613811C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B576A5">
        <w:rPr>
          <w:rFonts w:ascii="Courier New" w:hAnsi="Courier New" w:cs="Courier New"/>
          <w:sz w:val="16"/>
          <w:szCs w:val="16"/>
        </w:rPr>
        <w:t xml:space="preserve">  @When("^User Look For Flights$")</w:t>
      </w:r>
    </w:p>
    <w:p w14:paraId="354CD408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B576A5">
        <w:rPr>
          <w:rFonts w:ascii="Courier New" w:hAnsi="Courier New" w:cs="Courier New"/>
          <w:sz w:val="16"/>
          <w:szCs w:val="16"/>
        </w:rPr>
        <w:t xml:space="preserve">  </w:t>
      </w:r>
      <w:r w:rsidRPr="00B576A5">
        <w:rPr>
          <w:rFonts w:ascii="Courier New" w:hAnsi="Courier New" w:cs="Courier New"/>
          <w:bCs/>
          <w:sz w:val="16"/>
          <w:szCs w:val="16"/>
        </w:rPr>
        <w:t xml:space="preserve">public  void  </w:t>
      </w:r>
      <w:r w:rsidRPr="00B576A5">
        <w:rPr>
          <w:rFonts w:ascii="Courier New" w:hAnsi="Courier New" w:cs="Courier New"/>
          <w:sz w:val="16"/>
          <w:szCs w:val="16"/>
        </w:rPr>
        <w:t xml:space="preserve">user_Look_For_Flights() </w:t>
      </w:r>
      <w:r w:rsidRPr="00B576A5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B576A5">
        <w:rPr>
          <w:rFonts w:ascii="Courier New" w:hAnsi="Courier New" w:cs="Courier New"/>
          <w:sz w:val="16"/>
          <w:szCs w:val="16"/>
        </w:rPr>
        <w:t>Throwable {</w:t>
      </w:r>
    </w:p>
    <w:p w14:paraId="5F6F0DF9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277E5D8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B576A5">
        <w:rPr>
          <w:rFonts w:ascii="Courier New" w:hAnsi="Courier New" w:cs="Courier New"/>
          <w:b/>
          <w:sz w:val="20"/>
          <w:szCs w:val="20"/>
        </w:rPr>
        <w:t>.findElement(By.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B576A5">
        <w:rPr>
          <w:rFonts w:ascii="Courier New" w:hAnsi="Courier New" w:cs="Courier New"/>
          <w:b/>
          <w:sz w:val="20"/>
          <w:szCs w:val="20"/>
        </w:rPr>
        <w:t>("booking-form--flight-tab")).click();</w:t>
      </w:r>
    </w:p>
    <w:p w14:paraId="0CB967E3" w14:textId="77777777" w:rsidR="00E91D56" w:rsidRPr="001E467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3FD32FD4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</w:p>
    <w:p w14:paraId="23DEB2FB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31850E4B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B576A5">
        <w:rPr>
          <w:rFonts w:ascii="Courier New" w:hAnsi="Courier New" w:cs="Courier New"/>
          <w:sz w:val="16"/>
          <w:szCs w:val="16"/>
        </w:rPr>
        <w:t xml:space="preserve">  @When("^User Enters Source as \"(.*?)\"$")</w:t>
      </w:r>
    </w:p>
    <w:p w14:paraId="5882152F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B576A5">
        <w:rPr>
          <w:rFonts w:ascii="Courier New" w:hAnsi="Courier New" w:cs="Courier New"/>
          <w:sz w:val="16"/>
          <w:szCs w:val="16"/>
        </w:rPr>
        <w:t xml:space="preserve">  </w:t>
      </w:r>
      <w:r w:rsidRPr="00B576A5">
        <w:rPr>
          <w:rFonts w:ascii="Courier New" w:hAnsi="Courier New" w:cs="Courier New"/>
          <w:bCs/>
          <w:sz w:val="16"/>
          <w:szCs w:val="16"/>
        </w:rPr>
        <w:t xml:space="preserve">public  void  </w:t>
      </w:r>
      <w:r w:rsidRPr="00B576A5">
        <w:rPr>
          <w:rFonts w:ascii="Courier New" w:hAnsi="Courier New" w:cs="Courier New"/>
          <w:sz w:val="16"/>
          <w:szCs w:val="16"/>
        </w:rPr>
        <w:t xml:space="preserve">user_Enters_Source_as(String arg1) </w:t>
      </w:r>
      <w:r w:rsidRPr="00B576A5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B576A5">
        <w:rPr>
          <w:rFonts w:ascii="Courier New" w:hAnsi="Courier New" w:cs="Courier New"/>
          <w:sz w:val="16"/>
          <w:szCs w:val="16"/>
        </w:rPr>
        <w:t>Throwable {</w:t>
      </w:r>
    </w:p>
    <w:p w14:paraId="11737FEC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6FF3E07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B576A5">
        <w:rPr>
          <w:rFonts w:ascii="Courier New" w:hAnsi="Courier New" w:cs="Courier New"/>
          <w:b/>
          <w:sz w:val="20"/>
          <w:szCs w:val="20"/>
        </w:rPr>
        <w:t>.findElement(By.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B576A5">
        <w:rPr>
          <w:rFonts w:ascii="Courier New" w:hAnsi="Courier New" w:cs="Courier New"/>
          <w:b/>
          <w:sz w:val="20"/>
          <w:szCs w:val="20"/>
        </w:rPr>
        <w:t>("air-city-departure")).clear();</w:t>
      </w:r>
    </w:p>
    <w:p w14:paraId="58FB5C59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B576A5">
        <w:rPr>
          <w:rFonts w:ascii="Courier New" w:hAnsi="Courier New" w:cs="Courier New"/>
          <w:b/>
          <w:sz w:val="20"/>
          <w:szCs w:val="20"/>
        </w:rPr>
        <w:t>.findElement(By.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B576A5">
        <w:rPr>
          <w:rFonts w:ascii="Courier New" w:hAnsi="Courier New" w:cs="Courier New"/>
          <w:b/>
          <w:sz w:val="20"/>
          <w:szCs w:val="20"/>
        </w:rPr>
        <w:t>("air-city-departure")).sendKeys(arg1);</w:t>
      </w:r>
    </w:p>
    <w:p w14:paraId="3E1298F3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  Thread.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sleep</w:t>
      </w:r>
      <w:r w:rsidRPr="00B576A5">
        <w:rPr>
          <w:rFonts w:ascii="Courier New" w:hAnsi="Courier New" w:cs="Courier New"/>
          <w:b/>
          <w:sz w:val="20"/>
          <w:szCs w:val="20"/>
        </w:rPr>
        <w:t>(3000);</w:t>
      </w:r>
    </w:p>
    <w:p w14:paraId="6A827B37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576A5"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B576A5">
        <w:rPr>
          <w:rFonts w:ascii="Courier New" w:hAnsi="Courier New" w:cs="Courier New"/>
          <w:b/>
          <w:sz w:val="20"/>
          <w:szCs w:val="20"/>
        </w:rPr>
        <w:t>.findElement(By.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cssSelector</w:t>
      </w:r>
      <w:r w:rsidRPr="00B576A5">
        <w:rPr>
          <w:rFonts w:ascii="Courier New" w:hAnsi="Courier New" w:cs="Courier New"/>
          <w:b/>
          <w:sz w:val="20"/>
          <w:szCs w:val="20"/>
        </w:rPr>
        <w:t>("b")).click();</w:t>
      </w:r>
    </w:p>
    <w:p w14:paraId="2ABDDE20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50FF2FBD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</w:p>
    <w:p w14:paraId="68D755C0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8019CC4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B576A5">
        <w:rPr>
          <w:rFonts w:ascii="Courier New" w:hAnsi="Courier New" w:cs="Courier New"/>
          <w:sz w:val="16"/>
          <w:szCs w:val="16"/>
        </w:rPr>
        <w:t>@When("^User Enters Destination as \"(.*?)\"$")</w:t>
      </w:r>
    </w:p>
    <w:p w14:paraId="60E7C1E6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576A5">
        <w:rPr>
          <w:rFonts w:ascii="Courier New" w:hAnsi="Courier New" w:cs="Courier New"/>
          <w:bCs/>
          <w:sz w:val="16"/>
          <w:szCs w:val="16"/>
        </w:rPr>
        <w:t xml:space="preserve">public  void  </w:t>
      </w:r>
      <w:r w:rsidRPr="00B576A5">
        <w:rPr>
          <w:rFonts w:ascii="Courier New" w:hAnsi="Courier New" w:cs="Courier New"/>
          <w:sz w:val="16"/>
          <w:szCs w:val="16"/>
        </w:rPr>
        <w:t xml:space="preserve">user_Enters_Destination_as(String arg1) </w:t>
      </w:r>
      <w:r w:rsidRPr="00B576A5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B576A5">
        <w:rPr>
          <w:rFonts w:ascii="Courier New" w:hAnsi="Courier New" w:cs="Courier New"/>
          <w:sz w:val="16"/>
          <w:szCs w:val="16"/>
        </w:rPr>
        <w:t>Throwable {</w:t>
      </w:r>
    </w:p>
    <w:p w14:paraId="36068553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color w:val="FF0000"/>
          <w:sz w:val="20"/>
          <w:szCs w:val="20"/>
        </w:rPr>
      </w:pPr>
    </w:p>
    <w:p w14:paraId="333582CA" w14:textId="77777777" w:rsidR="00E91D56" w:rsidRPr="00B576A5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B576A5">
        <w:rPr>
          <w:rFonts w:ascii="Courier New" w:hAnsi="Courier New" w:cs="Courier New"/>
          <w:b/>
          <w:sz w:val="20"/>
          <w:szCs w:val="20"/>
        </w:rPr>
        <w:t>.findElement(By.</w:t>
      </w:r>
      <w:r w:rsidRPr="00B576A5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B576A5">
        <w:rPr>
          <w:rFonts w:ascii="Courier New" w:hAnsi="Courier New" w:cs="Courier New"/>
          <w:b/>
          <w:sz w:val="20"/>
          <w:szCs w:val="20"/>
        </w:rPr>
        <w:t>("air-city-arrival")).clear();</w:t>
      </w:r>
    </w:p>
    <w:p w14:paraId="26E75DB8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color w:val="FF0000"/>
          <w:sz w:val="20"/>
          <w:szCs w:val="20"/>
        </w:rPr>
        <w:t xml:space="preserve">    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7A74F3">
        <w:rPr>
          <w:rFonts w:ascii="Courier New" w:hAnsi="Courier New" w:cs="Courier New"/>
          <w:b/>
          <w:sz w:val="20"/>
          <w:szCs w:val="20"/>
        </w:rPr>
        <w:t>.findElement(By.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7A74F3">
        <w:rPr>
          <w:rFonts w:ascii="Courier New" w:hAnsi="Courier New" w:cs="Courier New"/>
          <w:b/>
          <w:sz w:val="20"/>
          <w:szCs w:val="20"/>
        </w:rPr>
        <w:t>("air-city-arrival")).sendKeys(arg1);</w:t>
      </w:r>
    </w:p>
    <w:p w14:paraId="1503299F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7A74F3">
        <w:rPr>
          <w:rFonts w:ascii="Courier New" w:hAnsi="Courier New" w:cs="Courier New"/>
          <w:b/>
          <w:sz w:val="20"/>
          <w:szCs w:val="20"/>
        </w:rPr>
        <w:t>Thread.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sleep</w:t>
      </w:r>
      <w:r w:rsidRPr="007A74F3">
        <w:rPr>
          <w:rFonts w:ascii="Courier New" w:hAnsi="Courier New" w:cs="Courier New"/>
          <w:b/>
          <w:sz w:val="20"/>
          <w:szCs w:val="20"/>
        </w:rPr>
        <w:t>(3000);</w:t>
      </w:r>
    </w:p>
    <w:p w14:paraId="35608112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7A74F3">
        <w:rPr>
          <w:rFonts w:ascii="Courier New" w:hAnsi="Courier New" w:cs="Courier New"/>
          <w:b/>
          <w:sz w:val="20"/>
          <w:szCs w:val="20"/>
        </w:rPr>
        <w:t>.findElement(By.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7A74F3">
        <w:rPr>
          <w:rFonts w:ascii="Courier New" w:hAnsi="Courier New" w:cs="Courier New"/>
          <w:b/>
          <w:sz w:val="20"/>
          <w:szCs w:val="20"/>
        </w:rPr>
        <w:t>("air-city-arrival-menu-item1")).click();</w:t>
      </w:r>
    </w:p>
    <w:p w14:paraId="52444DE1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7A74F3">
        <w:rPr>
          <w:rFonts w:ascii="Courier New" w:hAnsi="Courier New" w:cs="Courier New"/>
          <w:b/>
          <w:sz w:val="20"/>
          <w:szCs w:val="20"/>
        </w:rPr>
        <w:t>Thread.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sleep</w:t>
      </w:r>
      <w:r w:rsidRPr="007A74F3">
        <w:rPr>
          <w:rFonts w:ascii="Courier New" w:hAnsi="Courier New" w:cs="Courier New"/>
          <w:b/>
          <w:sz w:val="20"/>
          <w:szCs w:val="20"/>
        </w:rPr>
        <w:t>(2000);</w:t>
      </w:r>
    </w:p>
    <w:p w14:paraId="216C8F60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7A74F3">
        <w:rPr>
          <w:rFonts w:ascii="Courier New" w:hAnsi="Courier New" w:cs="Courier New"/>
          <w:sz w:val="16"/>
          <w:szCs w:val="16"/>
        </w:rPr>
        <w:t>}</w:t>
      </w:r>
    </w:p>
    <w:p w14:paraId="5CC51929" w14:textId="0DCE8EE6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84CBD6F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0631815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 xml:space="preserve">  </w:t>
      </w:r>
      <w:r w:rsidRPr="007A74F3">
        <w:rPr>
          <w:rFonts w:ascii="Courier New" w:hAnsi="Courier New" w:cs="Courier New"/>
          <w:sz w:val="16"/>
          <w:szCs w:val="16"/>
        </w:rPr>
        <w:t>@Then("^Click On Adults$")</w:t>
      </w:r>
    </w:p>
    <w:p w14:paraId="449F9D78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7A74F3">
        <w:rPr>
          <w:rFonts w:ascii="Courier New" w:hAnsi="Courier New" w:cs="Courier New"/>
          <w:bCs/>
          <w:sz w:val="16"/>
          <w:szCs w:val="16"/>
        </w:rPr>
        <w:t xml:space="preserve">public  void  </w:t>
      </w:r>
      <w:r w:rsidRPr="007A74F3">
        <w:rPr>
          <w:rFonts w:ascii="Courier New" w:hAnsi="Courier New" w:cs="Courier New"/>
          <w:sz w:val="16"/>
          <w:szCs w:val="16"/>
        </w:rPr>
        <w:t xml:space="preserve">click_On_Adults() </w:t>
      </w:r>
      <w:r w:rsidRPr="007A74F3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7A74F3">
        <w:rPr>
          <w:rFonts w:ascii="Courier New" w:hAnsi="Courier New" w:cs="Courier New"/>
          <w:sz w:val="16"/>
          <w:szCs w:val="16"/>
        </w:rPr>
        <w:t>Throwable {</w:t>
      </w:r>
    </w:p>
    <w:p w14:paraId="3A68D524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62C5AA08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/>
          <w:iCs/>
          <w:sz w:val="20"/>
          <w:szCs w:val="20"/>
        </w:rPr>
        <w:t xml:space="preserve">    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7A74F3">
        <w:rPr>
          <w:rFonts w:ascii="Courier New" w:hAnsi="Courier New" w:cs="Courier New"/>
          <w:b/>
          <w:sz w:val="20"/>
          <w:szCs w:val="20"/>
        </w:rPr>
        <w:t>.findElement(By.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7A74F3">
        <w:rPr>
          <w:rFonts w:ascii="Courier New" w:hAnsi="Courier New" w:cs="Courier New"/>
          <w:b/>
          <w:sz w:val="20"/>
          <w:szCs w:val="20"/>
        </w:rPr>
        <w:t>("air-pax-count-adults")).click();</w:t>
      </w:r>
    </w:p>
    <w:p w14:paraId="5418DA95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7A74F3">
        <w:rPr>
          <w:rFonts w:ascii="Courier New" w:hAnsi="Courier New" w:cs="Courier New"/>
          <w:b/>
          <w:sz w:val="20"/>
          <w:szCs w:val="20"/>
        </w:rPr>
        <w:t>Thread.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sleep</w:t>
      </w:r>
      <w:r w:rsidRPr="007A74F3">
        <w:rPr>
          <w:rFonts w:ascii="Courier New" w:hAnsi="Courier New" w:cs="Courier New"/>
          <w:b/>
          <w:sz w:val="20"/>
          <w:szCs w:val="20"/>
        </w:rPr>
        <w:t>(2000);</w:t>
      </w:r>
    </w:p>
    <w:p w14:paraId="588672A0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38E83E90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}</w:t>
      </w:r>
    </w:p>
    <w:p w14:paraId="40B4FD5E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A68DDEE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7A74F3">
        <w:rPr>
          <w:rFonts w:ascii="Courier New" w:hAnsi="Courier New" w:cs="Courier New"/>
          <w:sz w:val="16"/>
          <w:szCs w:val="16"/>
        </w:rPr>
        <w:t>@Then("^Add (\\d+) Adults$")</w:t>
      </w:r>
    </w:p>
    <w:p w14:paraId="2416EB0C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7A74F3">
        <w:rPr>
          <w:rFonts w:ascii="Courier New" w:hAnsi="Courier New" w:cs="Courier New"/>
          <w:bCs/>
          <w:sz w:val="16"/>
          <w:szCs w:val="16"/>
        </w:rPr>
        <w:t xml:space="preserve">public void  </w:t>
      </w:r>
      <w:r w:rsidRPr="007A74F3">
        <w:rPr>
          <w:rFonts w:ascii="Courier New" w:hAnsi="Courier New" w:cs="Courier New"/>
          <w:sz w:val="16"/>
          <w:szCs w:val="16"/>
        </w:rPr>
        <w:t>add_Adults(</w:t>
      </w:r>
      <w:r w:rsidRPr="007A74F3">
        <w:rPr>
          <w:rFonts w:ascii="Courier New" w:hAnsi="Courier New" w:cs="Courier New"/>
          <w:bCs/>
          <w:sz w:val="16"/>
          <w:szCs w:val="16"/>
        </w:rPr>
        <w:t xml:space="preserve">int  </w:t>
      </w:r>
      <w:r w:rsidRPr="007A74F3">
        <w:rPr>
          <w:rFonts w:ascii="Courier New" w:hAnsi="Courier New" w:cs="Courier New"/>
          <w:sz w:val="16"/>
          <w:szCs w:val="16"/>
        </w:rPr>
        <w:t xml:space="preserve">arg1) </w:t>
      </w:r>
      <w:r w:rsidRPr="007A74F3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7A74F3">
        <w:rPr>
          <w:rFonts w:ascii="Courier New" w:hAnsi="Courier New" w:cs="Courier New"/>
          <w:sz w:val="16"/>
          <w:szCs w:val="16"/>
        </w:rPr>
        <w:t>Throwable {</w:t>
      </w:r>
    </w:p>
    <w:p w14:paraId="1E44014E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1F2CDED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7A74F3">
        <w:rPr>
          <w:rFonts w:ascii="Courier New" w:hAnsi="Courier New" w:cs="Courier New"/>
          <w:b/>
          <w:bCs/>
          <w:sz w:val="20"/>
          <w:szCs w:val="20"/>
        </w:rPr>
        <w:t>for</w:t>
      </w:r>
      <w:r w:rsidRPr="007A74F3">
        <w:rPr>
          <w:rFonts w:ascii="Courier New" w:hAnsi="Courier New" w:cs="Courier New"/>
          <w:b/>
          <w:sz w:val="20"/>
          <w:szCs w:val="20"/>
        </w:rPr>
        <w:t xml:space="preserve"> (</w:t>
      </w:r>
      <w:r w:rsidRPr="007A74F3">
        <w:rPr>
          <w:rFonts w:ascii="Courier New" w:hAnsi="Courier New" w:cs="Courier New"/>
          <w:b/>
          <w:bCs/>
          <w:sz w:val="20"/>
          <w:szCs w:val="20"/>
        </w:rPr>
        <w:t xml:space="preserve">int  </w:t>
      </w:r>
      <w:r w:rsidRPr="007A74F3">
        <w:rPr>
          <w:rFonts w:ascii="Courier New" w:hAnsi="Courier New" w:cs="Courier New"/>
          <w:b/>
          <w:sz w:val="20"/>
          <w:szCs w:val="20"/>
        </w:rPr>
        <w:t>i = 0; i  &lt;arg1 ; i++) {</w:t>
      </w:r>
    </w:p>
    <w:p w14:paraId="4AD2C69A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7A74F3">
        <w:rPr>
          <w:rFonts w:ascii="Courier New" w:hAnsi="Courier New" w:cs="Courier New"/>
          <w:b/>
          <w:sz w:val="20"/>
          <w:szCs w:val="20"/>
        </w:rPr>
        <w:t>.findElement(</w:t>
      </w:r>
    </w:p>
    <w:p w14:paraId="1319E30E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</w:t>
      </w:r>
      <w:r w:rsidRPr="007A74F3">
        <w:rPr>
          <w:rFonts w:ascii="Courier New" w:hAnsi="Courier New" w:cs="Courier New"/>
          <w:b/>
          <w:sz w:val="20"/>
          <w:szCs w:val="20"/>
        </w:rPr>
        <w:t>By.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7A74F3">
        <w:rPr>
          <w:rFonts w:ascii="Courier New" w:hAnsi="Courier New" w:cs="Courier New"/>
          <w:b/>
          <w:sz w:val="20"/>
          <w:szCs w:val="20"/>
        </w:rPr>
        <w:t>("jb-number-selector-more")).click();</w:t>
      </w:r>
    </w:p>
    <w:p w14:paraId="63285325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7A74F3">
        <w:rPr>
          <w:rFonts w:ascii="Courier New" w:hAnsi="Courier New" w:cs="Courier New"/>
          <w:b/>
          <w:sz w:val="20"/>
          <w:szCs w:val="20"/>
        </w:rPr>
        <w:t>}</w:t>
      </w:r>
    </w:p>
    <w:p w14:paraId="1D0AA216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3BF8F232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</w:p>
    <w:p w14:paraId="58703796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64116402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7A74F3">
        <w:rPr>
          <w:rFonts w:ascii="Courier New" w:hAnsi="Courier New" w:cs="Courier New"/>
          <w:sz w:val="16"/>
          <w:szCs w:val="16"/>
        </w:rPr>
        <w:t>@Then("^Click On Seniors$")</w:t>
      </w:r>
    </w:p>
    <w:p w14:paraId="0A369DDC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7A74F3">
        <w:rPr>
          <w:rFonts w:ascii="Courier New" w:hAnsi="Courier New" w:cs="Courier New"/>
          <w:bCs/>
          <w:sz w:val="16"/>
          <w:szCs w:val="16"/>
        </w:rPr>
        <w:t xml:space="preserve">public  void  </w:t>
      </w:r>
      <w:r w:rsidRPr="007A74F3">
        <w:rPr>
          <w:rFonts w:ascii="Courier New" w:hAnsi="Courier New" w:cs="Courier New"/>
          <w:sz w:val="16"/>
          <w:szCs w:val="16"/>
        </w:rPr>
        <w:t xml:space="preserve">click_On_Seniors() </w:t>
      </w:r>
      <w:r w:rsidRPr="007A74F3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7A74F3">
        <w:rPr>
          <w:rFonts w:ascii="Courier New" w:hAnsi="Courier New" w:cs="Courier New"/>
          <w:sz w:val="16"/>
          <w:szCs w:val="16"/>
        </w:rPr>
        <w:t>Throwable {</w:t>
      </w:r>
    </w:p>
    <w:p w14:paraId="6C52C16F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DD3A839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7A74F3">
        <w:rPr>
          <w:rFonts w:ascii="Courier New" w:hAnsi="Courier New" w:cs="Courier New"/>
          <w:b/>
          <w:sz w:val="20"/>
          <w:szCs w:val="20"/>
        </w:rPr>
        <w:t>.findElement(By.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7A74F3">
        <w:rPr>
          <w:rFonts w:ascii="Courier New" w:hAnsi="Courier New" w:cs="Courier New"/>
          <w:b/>
          <w:sz w:val="20"/>
          <w:szCs w:val="20"/>
        </w:rPr>
        <w:t>("air-pax-count-seniors")).click();</w:t>
      </w:r>
    </w:p>
    <w:p w14:paraId="7BE977EF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7A74F3">
        <w:rPr>
          <w:rFonts w:ascii="Courier New" w:hAnsi="Courier New" w:cs="Courier New"/>
          <w:b/>
          <w:sz w:val="20"/>
          <w:szCs w:val="20"/>
        </w:rPr>
        <w:t>Thread.</w:t>
      </w:r>
      <w:r w:rsidRPr="007A74F3">
        <w:rPr>
          <w:rFonts w:ascii="Courier New" w:hAnsi="Courier New" w:cs="Courier New"/>
          <w:b/>
          <w:i/>
          <w:iCs/>
          <w:sz w:val="20"/>
          <w:szCs w:val="20"/>
        </w:rPr>
        <w:t>sleep</w:t>
      </w:r>
      <w:r w:rsidRPr="007A74F3">
        <w:rPr>
          <w:rFonts w:ascii="Courier New" w:hAnsi="Courier New" w:cs="Courier New"/>
          <w:b/>
          <w:sz w:val="20"/>
          <w:szCs w:val="20"/>
        </w:rPr>
        <w:t>(2000);</w:t>
      </w:r>
    </w:p>
    <w:p w14:paraId="46AAF4E0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7810254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7A74F3">
        <w:rPr>
          <w:rFonts w:ascii="Courier New" w:hAnsi="Courier New" w:cs="Courier New"/>
          <w:sz w:val="16"/>
          <w:szCs w:val="16"/>
        </w:rPr>
        <w:t>}</w:t>
      </w:r>
    </w:p>
    <w:p w14:paraId="1B4318E6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81EF4DC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A96AA7">
        <w:rPr>
          <w:rFonts w:ascii="Courier New" w:hAnsi="Courier New" w:cs="Courier New"/>
          <w:sz w:val="16"/>
          <w:szCs w:val="16"/>
        </w:rPr>
        <w:t xml:space="preserve">  @Then("^Add (\\d+) Seniors$")</w:t>
      </w:r>
    </w:p>
    <w:p w14:paraId="56A49CCC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A96AA7">
        <w:rPr>
          <w:rFonts w:ascii="Courier New" w:hAnsi="Courier New" w:cs="Courier New"/>
          <w:bCs/>
          <w:sz w:val="16"/>
          <w:szCs w:val="16"/>
        </w:rPr>
        <w:t xml:space="preserve">public void </w:t>
      </w:r>
      <w:r w:rsidRPr="00A96AA7">
        <w:rPr>
          <w:rFonts w:ascii="Courier New" w:hAnsi="Courier New" w:cs="Courier New"/>
          <w:sz w:val="16"/>
          <w:szCs w:val="16"/>
        </w:rPr>
        <w:t>add_Seniors(</w:t>
      </w:r>
      <w:r w:rsidRPr="00A96AA7">
        <w:rPr>
          <w:rFonts w:ascii="Courier New" w:hAnsi="Courier New" w:cs="Courier New"/>
          <w:bCs/>
          <w:sz w:val="16"/>
          <w:szCs w:val="16"/>
        </w:rPr>
        <w:t xml:space="preserve">int  </w:t>
      </w:r>
      <w:r w:rsidRPr="00A96AA7">
        <w:rPr>
          <w:rFonts w:ascii="Courier New" w:hAnsi="Courier New" w:cs="Courier New"/>
          <w:sz w:val="16"/>
          <w:szCs w:val="16"/>
        </w:rPr>
        <w:t xml:space="preserve">arg1) </w:t>
      </w:r>
      <w:r w:rsidRPr="00A96AA7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A96AA7">
        <w:rPr>
          <w:rFonts w:ascii="Courier New" w:hAnsi="Courier New" w:cs="Courier New"/>
          <w:sz w:val="16"/>
          <w:szCs w:val="16"/>
        </w:rPr>
        <w:t>Throwable {</w:t>
      </w:r>
    </w:p>
    <w:p w14:paraId="04202823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60B07B03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96AA7">
        <w:rPr>
          <w:rFonts w:ascii="Courier New" w:hAnsi="Courier New" w:cs="Courier New"/>
          <w:b/>
          <w:bCs/>
          <w:sz w:val="20"/>
          <w:szCs w:val="20"/>
        </w:rPr>
        <w:t>for</w:t>
      </w:r>
      <w:r w:rsidRPr="00A96AA7">
        <w:rPr>
          <w:rFonts w:ascii="Courier New" w:hAnsi="Courier New" w:cs="Courier New"/>
          <w:b/>
          <w:sz w:val="20"/>
          <w:szCs w:val="20"/>
        </w:rPr>
        <w:t xml:space="preserve"> (</w:t>
      </w:r>
      <w:r w:rsidRPr="00A96AA7">
        <w:rPr>
          <w:rFonts w:ascii="Courier New" w:hAnsi="Courier New" w:cs="Courier New"/>
          <w:b/>
          <w:bCs/>
          <w:sz w:val="20"/>
          <w:szCs w:val="20"/>
        </w:rPr>
        <w:t xml:space="preserve">int  </w:t>
      </w:r>
      <w:r w:rsidRPr="00A96AA7">
        <w:rPr>
          <w:rFonts w:ascii="Courier New" w:hAnsi="Courier New" w:cs="Courier New"/>
          <w:b/>
          <w:sz w:val="20"/>
          <w:szCs w:val="20"/>
        </w:rPr>
        <w:t>i = 0; i&lt;arg1; i++) {</w:t>
      </w:r>
    </w:p>
    <w:p w14:paraId="6D6C1A0C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96AA7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A96AA7">
        <w:rPr>
          <w:rFonts w:ascii="Courier New" w:hAnsi="Courier New" w:cs="Courier New"/>
          <w:b/>
          <w:sz w:val="20"/>
          <w:szCs w:val="20"/>
        </w:rPr>
        <w:t>.findElement(</w:t>
      </w:r>
    </w:p>
    <w:p w14:paraId="67303724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</w:t>
      </w:r>
      <w:r w:rsidRPr="00A96AA7">
        <w:rPr>
          <w:rFonts w:ascii="Courier New" w:hAnsi="Courier New" w:cs="Courier New"/>
          <w:b/>
          <w:sz w:val="20"/>
          <w:szCs w:val="20"/>
        </w:rPr>
        <w:t>By.</w:t>
      </w:r>
      <w:r w:rsidRPr="00A96AA7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A96AA7">
        <w:rPr>
          <w:rFonts w:ascii="Courier New" w:hAnsi="Courier New" w:cs="Courier New"/>
          <w:b/>
          <w:sz w:val="20"/>
          <w:szCs w:val="20"/>
        </w:rPr>
        <w:t>("jb-number-selector-more")).click();</w:t>
      </w:r>
    </w:p>
    <w:p w14:paraId="3FC058CA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96AA7">
        <w:rPr>
          <w:rFonts w:ascii="Courier New" w:hAnsi="Courier New" w:cs="Courier New"/>
          <w:b/>
          <w:sz w:val="20"/>
          <w:szCs w:val="20"/>
        </w:rPr>
        <w:t>}</w:t>
      </w:r>
    </w:p>
    <w:p w14:paraId="511B08C3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52BF057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7A74F3">
        <w:rPr>
          <w:rFonts w:ascii="Courier New" w:hAnsi="Courier New" w:cs="Courier New"/>
          <w:sz w:val="16"/>
          <w:szCs w:val="16"/>
        </w:rPr>
        <w:t>}</w:t>
      </w:r>
    </w:p>
    <w:p w14:paraId="51B008BB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94BC094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7A74F3">
        <w:rPr>
          <w:rFonts w:ascii="Courier New" w:hAnsi="Courier New" w:cs="Courier New"/>
          <w:sz w:val="16"/>
          <w:szCs w:val="16"/>
        </w:rPr>
        <w:t>@Then("^User Click On Search Button$")</w:t>
      </w:r>
    </w:p>
    <w:p w14:paraId="1A27D505" w14:textId="77777777" w:rsidR="00E91D56" w:rsidRPr="007A74F3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7A74F3">
        <w:rPr>
          <w:rFonts w:ascii="Courier New" w:hAnsi="Courier New" w:cs="Courier New"/>
          <w:bCs/>
          <w:sz w:val="16"/>
          <w:szCs w:val="16"/>
        </w:rPr>
        <w:t xml:space="preserve">public  void  </w:t>
      </w:r>
      <w:r w:rsidRPr="007A74F3">
        <w:rPr>
          <w:rFonts w:ascii="Courier New" w:hAnsi="Courier New" w:cs="Courier New"/>
          <w:sz w:val="16"/>
          <w:szCs w:val="16"/>
        </w:rPr>
        <w:t xml:space="preserve">user_Click_On_Search_Button() </w:t>
      </w:r>
      <w:r w:rsidRPr="007A74F3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7A74F3">
        <w:rPr>
          <w:rFonts w:ascii="Courier New" w:hAnsi="Courier New" w:cs="Courier New"/>
          <w:sz w:val="16"/>
          <w:szCs w:val="16"/>
        </w:rPr>
        <w:t>Throwable {</w:t>
      </w:r>
    </w:p>
    <w:p w14:paraId="0523DFD6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C4EBF00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96AA7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A96AA7">
        <w:rPr>
          <w:rFonts w:ascii="Courier New" w:hAnsi="Courier New" w:cs="Courier New"/>
          <w:b/>
          <w:sz w:val="20"/>
          <w:szCs w:val="20"/>
        </w:rPr>
        <w:t>.findElement(By.</w:t>
      </w:r>
      <w:r w:rsidRPr="00A96AA7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A96AA7">
        <w:rPr>
          <w:rFonts w:ascii="Courier New" w:hAnsi="Courier New" w:cs="Courier New"/>
          <w:b/>
          <w:sz w:val="20"/>
          <w:szCs w:val="20"/>
        </w:rPr>
        <w:t>("jb-booking-form-submit-button")).click();</w:t>
      </w:r>
    </w:p>
    <w:p w14:paraId="04024DED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6774384A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}</w:t>
      </w:r>
    </w:p>
    <w:p w14:paraId="70A05BC0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52ECD207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A96AA7">
        <w:rPr>
          <w:rFonts w:ascii="Courier New" w:hAnsi="Courier New" w:cs="Courier New"/>
          <w:sz w:val="16"/>
          <w:szCs w:val="16"/>
        </w:rPr>
        <w:t>@Then("^User Displayed Successfully Search$")</w:t>
      </w:r>
    </w:p>
    <w:p w14:paraId="62424B5B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A96AA7">
        <w:rPr>
          <w:rFonts w:ascii="Courier New" w:hAnsi="Courier New" w:cs="Courier New"/>
          <w:bCs/>
          <w:sz w:val="16"/>
          <w:szCs w:val="16"/>
        </w:rPr>
        <w:t xml:space="preserve">public  void  </w:t>
      </w:r>
      <w:r w:rsidRPr="00A96AA7">
        <w:rPr>
          <w:rFonts w:ascii="Courier New" w:hAnsi="Courier New" w:cs="Courier New"/>
          <w:sz w:val="16"/>
          <w:szCs w:val="16"/>
        </w:rPr>
        <w:t xml:space="preserve">user_Displayed_Successfully_Search() </w:t>
      </w:r>
      <w:r w:rsidRPr="00A96AA7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A96AA7">
        <w:rPr>
          <w:rFonts w:ascii="Courier New" w:hAnsi="Courier New" w:cs="Courier New"/>
          <w:sz w:val="16"/>
          <w:szCs w:val="16"/>
        </w:rPr>
        <w:t>Throwable {</w:t>
      </w:r>
    </w:p>
    <w:p w14:paraId="2451C2B8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6FA7CC75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96AA7">
        <w:rPr>
          <w:rFonts w:ascii="Courier New" w:hAnsi="Courier New" w:cs="Courier New"/>
          <w:b/>
          <w:sz w:val="20"/>
          <w:szCs w:val="20"/>
        </w:rPr>
        <w:t>System.</w:t>
      </w:r>
      <w:r w:rsidRPr="00A96AA7">
        <w:rPr>
          <w:rFonts w:ascii="Courier New" w:hAnsi="Courier New" w:cs="Courier New"/>
          <w:b/>
          <w:bCs/>
          <w:i/>
          <w:iCs/>
          <w:sz w:val="20"/>
          <w:szCs w:val="20"/>
        </w:rPr>
        <w:t>out</w:t>
      </w:r>
      <w:r w:rsidRPr="00A96AA7">
        <w:rPr>
          <w:rFonts w:ascii="Courier New" w:hAnsi="Courier New" w:cs="Courier New"/>
          <w:b/>
          <w:sz w:val="20"/>
          <w:szCs w:val="20"/>
        </w:rPr>
        <w:t>.println("Search successfully Done.");</w:t>
      </w:r>
    </w:p>
    <w:p w14:paraId="135B8683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3944198B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A96AA7">
        <w:rPr>
          <w:rFonts w:ascii="Courier New" w:hAnsi="Courier New" w:cs="Courier New"/>
          <w:sz w:val="16"/>
          <w:szCs w:val="16"/>
        </w:rPr>
        <w:t>}</w:t>
      </w:r>
    </w:p>
    <w:p w14:paraId="0494CE0E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BB1996B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A96AA7">
        <w:rPr>
          <w:rFonts w:ascii="Courier New" w:hAnsi="Courier New" w:cs="Courier New"/>
          <w:sz w:val="16"/>
          <w:szCs w:val="16"/>
        </w:rPr>
        <w:t>@When("^User read Searched Detail$")</w:t>
      </w:r>
    </w:p>
    <w:p w14:paraId="47578FC3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A96AA7">
        <w:rPr>
          <w:rFonts w:ascii="Courier New" w:hAnsi="Courier New" w:cs="Courier New"/>
          <w:bCs/>
          <w:sz w:val="16"/>
          <w:szCs w:val="16"/>
        </w:rPr>
        <w:t xml:space="preserve">public  void  </w:t>
      </w:r>
      <w:r w:rsidRPr="00A96AA7">
        <w:rPr>
          <w:rFonts w:ascii="Courier New" w:hAnsi="Courier New" w:cs="Courier New"/>
          <w:sz w:val="16"/>
          <w:szCs w:val="16"/>
        </w:rPr>
        <w:t xml:space="preserve">user_read_Searched_Detail() </w:t>
      </w:r>
      <w:r w:rsidRPr="00A96AA7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A96AA7">
        <w:rPr>
          <w:rFonts w:ascii="Courier New" w:hAnsi="Courier New" w:cs="Courier New"/>
          <w:sz w:val="16"/>
          <w:szCs w:val="16"/>
        </w:rPr>
        <w:t>Throwable {</w:t>
      </w:r>
    </w:p>
    <w:p w14:paraId="05330948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1F7AFAE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96AA7">
        <w:rPr>
          <w:rFonts w:ascii="Courier New" w:hAnsi="Courier New" w:cs="Courier New"/>
          <w:b/>
          <w:sz w:val="20"/>
          <w:szCs w:val="20"/>
        </w:rPr>
        <w:t>Thread.</w:t>
      </w:r>
      <w:r w:rsidRPr="00A96AA7">
        <w:rPr>
          <w:rFonts w:ascii="Courier New" w:hAnsi="Courier New" w:cs="Courier New"/>
          <w:b/>
          <w:i/>
          <w:iCs/>
          <w:sz w:val="20"/>
          <w:szCs w:val="20"/>
        </w:rPr>
        <w:t>sleep</w:t>
      </w:r>
      <w:r w:rsidRPr="00A96AA7">
        <w:rPr>
          <w:rFonts w:ascii="Courier New" w:hAnsi="Courier New" w:cs="Courier New"/>
          <w:b/>
          <w:sz w:val="20"/>
          <w:szCs w:val="20"/>
        </w:rPr>
        <w:t>(5000);</w:t>
      </w:r>
    </w:p>
    <w:p w14:paraId="661B533E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96AA7">
        <w:rPr>
          <w:rFonts w:ascii="Courier New" w:hAnsi="Courier New" w:cs="Courier New"/>
          <w:b/>
          <w:sz w:val="20"/>
          <w:szCs w:val="20"/>
        </w:rPr>
        <w:t xml:space="preserve">List&lt;WebElement&gt;trlist = </w:t>
      </w:r>
    </w:p>
    <w:p w14:paraId="415551BB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/>
          <w:iCs/>
          <w:sz w:val="20"/>
          <w:szCs w:val="20"/>
        </w:rPr>
        <w:t xml:space="preserve">                 </w:t>
      </w:r>
      <w:r w:rsidRPr="00A96AA7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A96AA7">
        <w:rPr>
          <w:rFonts w:ascii="Courier New" w:hAnsi="Courier New" w:cs="Courier New"/>
          <w:b/>
          <w:sz w:val="20"/>
          <w:szCs w:val="20"/>
        </w:rPr>
        <w:t>.findElements(By.</w:t>
      </w:r>
      <w:r w:rsidRPr="00A96AA7">
        <w:rPr>
          <w:rFonts w:ascii="Courier New" w:hAnsi="Courier New" w:cs="Courier New"/>
          <w:b/>
          <w:i/>
          <w:iCs/>
          <w:sz w:val="20"/>
          <w:szCs w:val="20"/>
        </w:rPr>
        <w:t>className</w:t>
      </w:r>
      <w:r w:rsidRPr="00A96AA7">
        <w:rPr>
          <w:rFonts w:ascii="Courier New" w:hAnsi="Courier New" w:cs="Courier New"/>
          <w:b/>
          <w:sz w:val="20"/>
          <w:szCs w:val="20"/>
        </w:rPr>
        <w:t>("bugTableRow"));</w:t>
      </w:r>
    </w:p>
    <w:p w14:paraId="012D5578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96AA7">
        <w:rPr>
          <w:rFonts w:ascii="Courier New" w:hAnsi="Courier New" w:cs="Courier New"/>
          <w:b/>
          <w:bCs/>
          <w:sz w:val="20"/>
          <w:szCs w:val="20"/>
        </w:rPr>
        <w:t>for</w:t>
      </w:r>
      <w:r w:rsidRPr="00A96AA7">
        <w:rPr>
          <w:rFonts w:ascii="Courier New" w:hAnsi="Courier New" w:cs="Courier New"/>
          <w:b/>
          <w:sz w:val="20"/>
          <w:szCs w:val="20"/>
        </w:rPr>
        <w:t xml:space="preserve"> (WebElement  e : trlist) {</w:t>
      </w:r>
    </w:p>
    <w:p w14:paraId="43348A9A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96AA7">
        <w:rPr>
          <w:rFonts w:ascii="Courier New" w:hAnsi="Courier New" w:cs="Courier New"/>
          <w:b/>
          <w:sz w:val="20"/>
          <w:szCs w:val="20"/>
        </w:rPr>
        <w:t xml:space="preserve">FlightDetails  f  = </w:t>
      </w:r>
      <w:r w:rsidRPr="00A96AA7">
        <w:rPr>
          <w:rFonts w:ascii="Courier New" w:hAnsi="Courier New" w:cs="Courier New"/>
          <w:b/>
          <w:bCs/>
          <w:sz w:val="20"/>
          <w:szCs w:val="20"/>
        </w:rPr>
        <w:t xml:space="preserve">new   </w:t>
      </w:r>
      <w:r w:rsidRPr="00A96AA7">
        <w:rPr>
          <w:rFonts w:ascii="Courier New" w:hAnsi="Courier New" w:cs="Courier New"/>
          <w:b/>
          <w:sz w:val="20"/>
          <w:szCs w:val="20"/>
        </w:rPr>
        <w:t>FlightDetails();</w:t>
      </w:r>
    </w:p>
    <w:p w14:paraId="51B5FDA7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96AA7">
        <w:rPr>
          <w:rFonts w:ascii="Courier New" w:hAnsi="Courier New" w:cs="Courier New"/>
          <w:b/>
          <w:sz w:val="20"/>
          <w:szCs w:val="20"/>
        </w:rPr>
        <w:t>f.setDepartTime(e.findElement(</w:t>
      </w:r>
    </w:p>
    <w:p w14:paraId="4DD0CE74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</w:t>
      </w:r>
      <w:r w:rsidRPr="00A96AA7">
        <w:rPr>
          <w:rFonts w:ascii="Courier New" w:hAnsi="Courier New" w:cs="Courier New"/>
          <w:b/>
          <w:sz w:val="20"/>
          <w:szCs w:val="20"/>
        </w:rPr>
        <w:t>By.</w:t>
      </w:r>
      <w:r w:rsidRPr="00A96AA7">
        <w:rPr>
          <w:rFonts w:ascii="Courier New" w:hAnsi="Courier New" w:cs="Courier New"/>
          <w:b/>
          <w:i/>
          <w:iCs/>
          <w:sz w:val="20"/>
          <w:szCs w:val="20"/>
        </w:rPr>
        <w:t>className</w:t>
      </w:r>
      <w:r w:rsidRPr="00A96AA7">
        <w:rPr>
          <w:rFonts w:ascii="Courier New" w:hAnsi="Courier New" w:cs="Courier New"/>
          <w:b/>
          <w:sz w:val="20"/>
          <w:szCs w:val="20"/>
        </w:rPr>
        <w:t>("depart_column")).getText());</w:t>
      </w:r>
    </w:p>
    <w:p w14:paraId="5E8D095D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96AA7">
        <w:rPr>
          <w:rFonts w:ascii="Courier New" w:hAnsi="Courier New" w:cs="Courier New"/>
          <w:b/>
          <w:sz w:val="20"/>
          <w:szCs w:val="20"/>
        </w:rPr>
        <w:t>f.setArrivalTime(e.findElement(</w:t>
      </w:r>
    </w:p>
    <w:p w14:paraId="63AD0ABA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</w:t>
      </w:r>
      <w:r w:rsidRPr="00A96AA7">
        <w:rPr>
          <w:rFonts w:ascii="Courier New" w:hAnsi="Courier New" w:cs="Courier New"/>
          <w:b/>
          <w:sz w:val="20"/>
          <w:szCs w:val="20"/>
        </w:rPr>
        <w:t>By.</w:t>
      </w:r>
      <w:r w:rsidRPr="00A96AA7">
        <w:rPr>
          <w:rFonts w:ascii="Courier New" w:hAnsi="Courier New" w:cs="Courier New"/>
          <w:b/>
          <w:i/>
          <w:iCs/>
          <w:sz w:val="20"/>
          <w:szCs w:val="20"/>
        </w:rPr>
        <w:t>className</w:t>
      </w:r>
      <w:r w:rsidRPr="00A96AA7">
        <w:rPr>
          <w:rFonts w:ascii="Courier New" w:hAnsi="Courier New" w:cs="Courier New"/>
          <w:b/>
          <w:sz w:val="20"/>
          <w:szCs w:val="20"/>
        </w:rPr>
        <w:t>("arrive_column")).getText());</w:t>
      </w:r>
    </w:p>
    <w:p w14:paraId="00816887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96AA7">
        <w:rPr>
          <w:rFonts w:ascii="Courier New" w:hAnsi="Courier New" w:cs="Courier New"/>
          <w:b/>
          <w:sz w:val="20"/>
          <w:szCs w:val="20"/>
        </w:rPr>
        <w:t>f.setTravelTime(e.findElement(</w:t>
      </w:r>
    </w:p>
    <w:p w14:paraId="7F93A62E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</w:t>
      </w:r>
      <w:r w:rsidRPr="00A96AA7">
        <w:rPr>
          <w:rFonts w:ascii="Courier New" w:hAnsi="Courier New" w:cs="Courier New"/>
          <w:b/>
          <w:sz w:val="20"/>
          <w:szCs w:val="20"/>
        </w:rPr>
        <w:t>By.</w:t>
      </w:r>
      <w:r w:rsidRPr="00A96AA7">
        <w:rPr>
          <w:rFonts w:ascii="Courier New" w:hAnsi="Courier New" w:cs="Courier New"/>
          <w:b/>
          <w:i/>
          <w:iCs/>
          <w:sz w:val="20"/>
          <w:szCs w:val="20"/>
        </w:rPr>
        <w:t>cssSelector</w:t>
      </w:r>
      <w:r w:rsidRPr="00A96AA7">
        <w:rPr>
          <w:rFonts w:ascii="Courier New" w:hAnsi="Courier New" w:cs="Courier New"/>
          <w:b/>
          <w:sz w:val="20"/>
          <w:szCs w:val="20"/>
        </w:rPr>
        <w:t>("span.bugText.duration")).getText());</w:t>
      </w:r>
    </w:p>
    <w:p w14:paraId="5E5B3A2E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96AA7">
        <w:rPr>
          <w:rFonts w:ascii="Courier New" w:hAnsi="Courier New" w:cs="Courier New"/>
          <w:b/>
          <w:sz w:val="20"/>
          <w:szCs w:val="20"/>
        </w:rPr>
        <w:t>flightDetailsList.</w:t>
      </w:r>
      <w:r w:rsidRPr="00A96AA7">
        <w:rPr>
          <w:rFonts w:ascii="Courier New" w:hAnsi="Courier New" w:cs="Courier New"/>
          <w:b/>
          <w:sz w:val="20"/>
          <w:szCs w:val="20"/>
          <w:highlight w:val="lightGray"/>
        </w:rPr>
        <w:t>add</w:t>
      </w:r>
      <w:r w:rsidRPr="00A96AA7">
        <w:rPr>
          <w:rFonts w:ascii="Courier New" w:hAnsi="Courier New" w:cs="Courier New"/>
          <w:b/>
          <w:sz w:val="20"/>
          <w:szCs w:val="20"/>
        </w:rPr>
        <w:t>(f);</w:t>
      </w:r>
    </w:p>
    <w:p w14:paraId="6CD3EBAC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lastRenderedPageBreak/>
        <w:t xml:space="preserve">    </w:t>
      </w:r>
      <w:r w:rsidRPr="00A96AA7">
        <w:rPr>
          <w:rFonts w:ascii="Courier New" w:hAnsi="Courier New" w:cs="Courier New"/>
          <w:b/>
          <w:sz w:val="20"/>
          <w:szCs w:val="20"/>
        </w:rPr>
        <w:t>}</w:t>
      </w:r>
    </w:p>
    <w:p w14:paraId="19051415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72E02100" w14:textId="77777777" w:rsidR="00E91D56" w:rsidRPr="007E2B08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7E2B08">
        <w:rPr>
          <w:rFonts w:ascii="Courier New" w:hAnsi="Courier New" w:cs="Courier New"/>
          <w:sz w:val="16"/>
          <w:szCs w:val="16"/>
        </w:rPr>
        <w:t xml:space="preserve">  }</w:t>
      </w:r>
    </w:p>
    <w:p w14:paraId="1B5EDFC2" w14:textId="77777777" w:rsidR="00E91D56" w:rsidRPr="007E2B08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1BAD88A" w14:textId="77777777" w:rsidR="00E91D56" w:rsidRPr="007E2B08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7E2B08">
        <w:rPr>
          <w:rFonts w:ascii="Courier New" w:hAnsi="Courier New" w:cs="Courier New"/>
          <w:sz w:val="16"/>
          <w:szCs w:val="16"/>
        </w:rPr>
        <w:t>@Then("^Display Searched Detail one bye one\\.$")</w:t>
      </w:r>
    </w:p>
    <w:p w14:paraId="1811EF6A" w14:textId="77777777" w:rsidR="00E91D56" w:rsidRPr="007E2B08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7E2B08">
        <w:rPr>
          <w:rFonts w:ascii="Courier New" w:hAnsi="Courier New" w:cs="Courier New"/>
          <w:bCs/>
          <w:sz w:val="16"/>
          <w:szCs w:val="16"/>
        </w:rPr>
        <w:t xml:space="preserve">public  void  </w:t>
      </w:r>
      <w:r w:rsidRPr="007E2B08">
        <w:rPr>
          <w:rFonts w:ascii="Courier New" w:hAnsi="Courier New" w:cs="Courier New"/>
          <w:sz w:val="16"/>
          <w:szCs w:val="16"/>
        </w:rPr>
        <w:t xml:space="preserve">display_Searched_Detail_one_bye_one() </w:t>
      </w:r>
      <w:r w:rsidRPr="007E2B08">
        <w:rPr>
          <w:rFonts w:ascii="Courier New" w:hAnsi="Courier New" w:cs="Courier New"/>
          <w:bCs/>
          <w:sz w:val="16"/>
          <w:szCs w:val="16"/>
        </w:rPr>
        <w:t xml:space="preserve">throws  </w:t>
      </w:r>
      <w:r w:rsidRPr="007E2B08">
        <w:rPr>
          <w:rFonts w:ascii="Courier New" w:hAnsi="Courier New" w:cs="Courier New"/>
          <w:sz w:val="16"/>
          <w:szCs w:val="16"/>
        </w:rPr>
        <w:t>Throwable {</w:t>
      </w:r>
    </w:p>
    <w:p w14:paraId="031A81B7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AEEF28B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A96AA7">
        <w:rPr>
          <w:rFonts w:ascii="Courier New" w:hAnsi="Courier New" w:cs="Courier New"/>
          <w:b/>
          <w:bCs/>
          <w:sz w:val="20"/>
          <w:szCs w:val="20"/>
        </w:rPr>
        <w:t>for</w:t>
      </w:r>
      <w:r w:rsidRPr="00A96AA7">
        <w:rPr>
          <w:rFonts w:ascii="Courier New" w:hAnsi="Courier New" w:cs="Courier New"/>
          <w:b/>
          <w:sz w:val="20"/>
          <w:szCs w:val="20"/>
        </w:rPr>
        <w:t xml:space="preserve"> (FlightDetails  f : flightDetailsList ) {</w:t>
      </w:r>
    </w:p>
    <w:p w14:paraId="2BDB86A8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96AA7">
        <w:rPr>
          <w:rFonts w:ascii="Courier New" w:hAnsi="Courier New" w:cs="Courier New"/>
          <w:b/>
          <w:sz w:val="20"/>
          <w:szCs w:val="20"/>
        </w:rPr>
        <w:t>System.</w:t>
      </w:r>
      <w:r w:rsidRPr="00A96AA7">
        <w:rPr>
          <w:rFonts w:ascii="Courier New" w:hAnsi="Courier New" w:cs="Courier New"/>
          <w:b/>
          <w:bCs/>
          <w:i/>
          <w:iCs/>
          <w:sz w:val="20"/>
          <w:szCs w:val="20"/>
        </w:rPr>
        <w:t>out</w:t>
      </w:r>
      <w:r w:rsidRPr="00A96AA7">
        <w:rPr>
          <w:rFonts w:ascii="Courier New" w:hAnsi="Courier New" w:cs="Courier New"/>
          <w:b/>
          <w:sz w:val="20"/>
          <w:szCs w:val="20"/>
        </w:rPr>
        <w:t xml:space="preserve">.println("Depart Time : " + f.getDepartTime() + </w:t>
      </w:r>
    </w:p>
    <w:p w14:paraId="1FC9A271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</w:t>
      </w:r>
      <w:r w:rsidRPr="00A96AA7">
        <w:rPr>
          <w:rFonts w:ascii="Courier New" w:hAnsi="Courier New" w:cs="Courier New"/>
          <w:b/>
          <w:sz w:val="20"/>
          <w:szCs w:val="20"/>
        </w:rPr>
        <w:t>"   Arrival Time : " + f.getArrivalTime()</w:t>
      </w:r>
    </w:p>
    <w:p w14:paraId="15698080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</w:t>
      </w:r>
      <w:r w:rsidRPr="00A96AA7">
        <w:rPr>
          <w:rFonts w:ascii="Courier New" w:hAnsi="Courier New" w:cs="Courier New"/>
          <w:b/>
          <w:sz w:val="20"/>
          <w:szCs w:val="20"/>
        </w:rPr>
        <w:t>+ "   Travel Time : " + f.getTravelTime());</w:t>
      </w:r>
    </w:p>
    <w:p w14:paraId="0B7371DD" w14:textId="77777777" w:rsidR="00E91D56" w:rsidRPr="00A96AA7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96AA7">
        <w:rPr>
          <w:rFonts w:ascii="Courier New" w:hAnsi="Courier New" w:cs="Courier New"/>
          <w:b/>
          <w:sz w:val="20"/>
          <w:szCs w:val="20"/>
        </w:rPr>
        <w:t>}</w:t>
      </w:r>
    </w:p>
    <w:p w14:paraId="66E3EA13" w14:textId="2D6C5A9D" w:rsidR="00E91D56" w:rsidRPr="007E2B08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7E2B08">
        <w:rPr>
          <w:rFonts w:ascii="Courier New" w:hAnsi="Courier New" w:cs="Courier New"/>
          <w:sz w:val="16"/>
          <w:szCs w:val="16"/>
        </w:rPr>
        <w:t xml:space="preserve">  }</w:t>
      </w:r>
    </w:p>
    <w:p w14:paraId="5097BCFC" w14:textId="77777777" w:rsidR="00E91D56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</w:rPr>
      </w:pPr>
    </w:p>
    <w:p w14:paraId="6839E078" w14:textId="2F7FBC85" w:rsidR="00E91D56" w:rsidRPr="007E2B08" w:rsidRDefault="00E91D56" w:rsidP="00E91D56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7E2B08">
        <w:rPr>
          <w:rFonts w:ascii="Courier New" w:hAnsi="Courier New" w:cs="Courier New"/>
          <w:sz w:val="16"/>
          <w:szCs w:val="16"/>
        </w:rPr>
        <w:t>}</w:t>
      </w:r>
    </w:p>
    <w:p w14:paraId="0F653C08" w14:textId="77777777" w:rsidR="00E91D56" w:rsidRDefault="00E91D56" w:rsidP="00E91D56">
      <w:pPr>
        <w:pStyle w:val="ListParagraph"/>
        <w:ind w:left="1080"/>
        <w:rPr>
          <w:sz w:val="24"/>
        </w:rPr>
      </w:pPr>
    </w:p>
    <w:p w14:paraId="39BCA99E" w14:textId="77777777" w:rsidR="00E91D56" w:rsidRDefault="00E91D56" w:rsidP="004C6BA4">
      <w:pPr>
        <w:pStyle w:val="ListParagraph"/>
        <w:numPr>
          <w:ilvl w:val="0"/>
          <w:numId w:val="5"/>
        </w:numPr>
        <w:spacing w:after="200" w:line="276" w:lineRule="auto"/>
        <w:rPr>
          <w:sz w:val="24"/>
        </w:rPr>
      </w:pPr>
      <w:r>
        <w:rPr>
          <w:sz w:val="24"/>
        </w:rPr>
        <w:t xml:space="preserve">Go to </w:t>
      </w:r>
      <w:r w:rsidRPr="007E2B08">
        <w:rPr>
          <w:b/>
          <w:sz w:val="24"/>
        </w:rPr>
        <w:t>cucumberTest</w:t>
      </w:r>
      <w:r>
        <w:rPr>
          <w:sz w:val="24"/>
        </w:rPr>
        <w:t xml:space="preserve"> package &gt; select </w:t>
      </w:r>
      <w:r w:rsidRPr="007E2B08">
        <w:rPr>
          <w:b/>
          <w:sz w:val="24"/>
        </w:rPr>
        <w:t>TestRunner.java</w:t>
      </w:r>
      <w:r>
        <w:rPr>
          <w:sz w:val="24"/>
        </w:rPr>
        <w:t xml:space="preserve"> &gt; right click &gt; </w:t>
      </w:r>
      <w:r>
        <w:rPr>
          <w:b/>
          <w:sz w:val="24"/>
        </w:rPr>
        <w:t>R</w:t>
      </w:r>
      <w:r w:rsidRPr="007E2B08">
        <w:rPr>
          <w:b/>
          <w:sz w:val="24"/>
        </w:rPr>
        <w:t xml:space="preserve">un  </w:t>
      </w:r>
      <w:r>
        <w:rPr>
          <w:b/>
          <w:sz w:val="24"/>
        </w:rPr>
        <w:t>A</w:t>
      </w:r>
      <w:r w:rsidRPr="007E2B08">
        <w:rPr>
          <w:b/>
          <w:sz w:val="24"/>
        </w:rPr>
        <w:t>s JUnit Test</w:t>
      </w:r>
    </w:p>
    <w:p w14:paraId="15C3DA68" w14:textId="77777777" w:rsidR="00E91D56" w:rsidRDefault="00E91D56" w:rsidP="004C6BA4">
      <w:pPr>
        <w:pStyle w:val="ListParagraph"/>
        <w:numPr>
          <w:ilvl w:val="0"/>
          <w:numId w:val="5"/>
        </w:numPr>
        <w:spacing w:after="200" w:line="276" w:lineRule="auto"/>
        <w:rPr>
          <w:sz w:val="24"/>
        </w:rPr>
      </w:pPr>
      <w:r>
        <w:rPr>
          <w:sz w:val="24"/>
        </w:rPr>
        <w:t>The test will open a browser and perform all cases.</w:t>
      </w:r>
    </w:p>
    <w:p w14:paraId="159E909D" w14:textId="77777777" w:rsidR="00E91D56" w:rsidRPr="005F53B8" w:rsidRDefault="00E91D56" w:rsidP="00E91D56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52332B4B" wp14:editId="1010AE39">
            <wp:extent cx="5731510" cy="3067096"/>
            <wp:effectExtent l="0" t="0" r="0" b="0"/>
            <wp:docPr id="22" name="Picture 22" descr="D:\ND-Project\Cucumber\Screen Shots\SouthWest\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ND-Project\Cucumber\Screen Shots\SouthWest\2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67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E9FC9" w14:textId="6859BBDA" w:rsidR="00401FA3" w:rsidRDefault="00401FA3">
      <w:pPr>
        <w:rPr>
          <w:sz w:val="24"/>
        </w:rPr>
      </w:pPr>
      <w:r>
        <w:rPr>
          <w:sz w:val="24"/>
        </w:rPr>
        <w:br w:type="page"/>
      </w:r>
    </w:p>
    <w:p w14:paraId="55888FAF" w14:textId="77777777" w:rsidR="00E91D56" w:rsidRDefault="00E91D56" w:rsidP="00E91D56">
      <w:pPr>
        <w:pStyle w:val="ListParagraph"/>
        <w:rPr>
          <w:sz w:val="24"/>
        </w:rPr>
      </w:pPr>
    </w:p>
    <w:p w14:paraId="54E4F088" w14:textId="66F75F0B" w:rsidR="00E91D56" w:rsidRDefault="00E91D56" w:rsidP="004C6BA4">
      <w:pPr>
        <w:pStyle w:val="ListParagraph"/>
        <w:numPr>
          <w:ilvl w:val="0"/>
          <w:numId w:val="5"/>
        </w:numPr>
        <w:spacing w:after="200" w:line="276" w:lineRule="auto"/>
        <w:rPr>
          <w:sz w:val="24"/>
        </w:rPr>
      </w:pPr>
      <w:r>
        <w:rPr>
          <w:sz w:val="24"/>
        </w:rPr>
        <w:t xml:space="preserve">While </w:t>
      </w:r>
      <w:r w:rsidR="00ED4DC9">
        <w:rPr>
          <w:sz w:val="24"/>
        </w:rPr>
        <w:t>each</w:t>
      </w:r>
      <w:r>
        <w:rPr>
          <w:sz w:val="24"/>
        </w:rPr>
        <w:t xml:space="preserve"> test case is running, you can see the display of how many cases are passed and failed.</w:t>
      </w:r>
    </w:p>
    <w:p w14:paraId="6DEC7DD3" w14:textId="77777777" w:rsidR="00E91D56" w:rsidRDefault="00E91D56" w:rsidP="004C6BA4">
      <w:pPr>
        <w:pStyle w:val="ListParagraph"/>
        <w:numPr>
          <w:ilvl w:val="0"/>
          <w:numId w:val="5"/>
        </w:numPr>
        <w:spacing w:after="200" w:line="276" w:lineRule="auto"/>
        <w:rPr>
          <w:sz w:val="24"/>
        </w:rPr>
      </w:pPr>
      <w:r>
        <w:rPr>
          <w:sz w:val="24"/>
        </w:rPr>
        <w:t>Furthermore, you should see the list of flights in the console view, as shown below:</w:t>
      </w:r>
    </w:p>
    <w:p w14:paraId="24A4017D" w14:textId="77777777" w:rsidR="00E91D56" w:rsidRDefault="00E91D56" w:rsidP="00E91D56">
      <w:pPr>
        <w:pStyle w:val="ListParagraph"/>
        <w:rPr>
          <w:sz w:val="24"/>
        </w:rPr>
      </w:pPr>
    </w:p>
    <w:p w14:paraId="42D9D960" w14:textId="77777777" w:rsidR="00E91D56" w:rsidRDefault="00E91D56" w:rsidP="00E91D56">
      <w:pPr>
        <w:pStyle w:val="ListParagraph"/>
        <w:rPr>
          <w:sz w:val="24"/>
        </w:rPr>
      </w:pPr>
    </w:p>
    <w:p w14:paraId="3A74FDDC" w14:textId="77777777" w:rsidR="00E91D56" w:rsidRPr="00F06D02" w:rsidRDefault="00E91D56" w:rsidP="00E91D56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6AF8693E" wp14:editId="56EA53A0">
            <wp:extent cx="4733925" cy="2567305"/>
            <wp:effectExtent l="19050" t="0" r="9525" b="0"/>
            <wp:docPr id="2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567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3BAD6D" w14:textId="77777777" w:rsidR="00E91D56" w:rsidRDefault="00E91D56" w:rsidP="00E91D56">
      <w:pPr>
        <w:pStyle w:val="ListParagraph"/>
        <w:rPr>
          <w:sz w:val="24"/>
        </w:rPr>
      </w:pPr>
    </w:p>
    <w:p w14:paraId="4D78F388" w14:textId="77777777" w:rsidR="00E91D56" w:rsidRDefault="00E91D56" w:rsidP="00E91D56">
      <w:pPr>
        <w:pStyle w:val="ListParagraph"/>
        <w:rPr>
          <w:sz w:val="24"/>
        </w:rPr>
      </w:pPr>
    </w:p>
    <w:p w14:paraId="34238671" w14:textId="77777777" w:rsidR="00E91D56" w:rsidRPr="00190887" w:rsidRDefault="00E91D56" w:rsidP="004C6BA4">
      <w:pPr>
        <w:pStyle w:val="ListParagraph"/>
        <w:numPr>
          <w:ilvl w:val="0"/>
          <w:numId w:val="5"/>
        </w:numPr>
        <w:spacing w:after="200" w:line="276" w:lineRule="auto"/>
        <w:rPr>
          <w:sz w:val="24"/>
        </w:rPr>
      </w:pPr>
      <w:r>
        <w:rPr>
          <w:sz w:val="24"/>
        </w:rPr>
        <w:t>Congratulations, you have tested Southwest Airlines landing page.</w:t>
      </w:r>
    </w:p>
    <w:p w14:paraId="2023EDB2" w14:textId="35D8E6C8" w:rsidR="0067533E" w:rsidRPr="0067533E" w:rsidRDefault="00D164CC" w:rsidP="0067533E">
      <w:pPr>
        <w:pStyle w:val="ExTitle"/>
      </w:pPr>
      <w:bookmarkStart w:id="12" w:name="_Toc510481158"/>
      <w:r>
        <w:lastRenderedPageBreak/>
        <w:t>Chase Car Buying</w:t>
      </w:r>
      <w:bookmarkEnd w:id="12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1620"/>
        <w:gridCol w:w="4788"/>
      </w:tblGrid>
      <w:tr w:rsidR="0067533E" w14:paraId="5EC435FF" w14:textId="77777777" w:rsidTr="00525A5B">
        <w:trPr>
          <w:trHeight w:val="400"/>
        </w:trPr>
        <w:tc>
          <w:tcPr>
            <w:tcW w:w="4680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1D6277DE" w14:textId="77777777" w:rsidR="0067533E" w:rsidRDefault="0067533E" w:rsidP="00525A5B">
            <w:pPr>
              <w:pStyle w:val="TableText"/>
            </w:pPr>
            <w:r>
              <w:t>Overview</w:t>
            </w:r>
          </w:p>
        </w:tc>
        <w:tc>
          <w:tcPr>
            <w:tcW w:w="4788" w:type="dxa"/>
            <w:tcBorders>
              <w:bottom w:val="nil"/>
            </w:tcBorders>
          </w:tcPr>
          <w:p w14:paraId="659D4DF2" w14:textId="77777777" w:rsidR="0067533E" w:rsidRDefault="0067533E" w:rsidP="00525A5B">
            <w:pPr>
              <w:pStyle w:val="ExerciseText"/>
              <w:ind w:left="0" w:right="0"/>
            </w:pPr>
          </w:p>
        </w:tc>
      </w:tr>
      <w:tr w:rsidR="0067533E" w14:paraId="624863D0" w14:textId="77777777" w:rsidTr="00525A5B">
        <w:trPr>
          <w:trHeight w:val="400"/>
        </w:trPr>
        <w:tc>
          <w:tcPr>
            <w:tcW w:w="9468" w:type="dxa"/>
            <w:gridSpan w:val="3"/>
            <w:tcBorders>
              <w:top w:val="nil"/>
            </w:tcBorders>
          </w:tcPr>
          <w:p w14:paraId="285865DC" w14:textId="77777777" w:rsidR="0067533E" w:rsidRDefault="0067533E" w:rsidP="00525A5B">
            <w:pPr>
              <w:pStyle w:val="ExText"/>
            </w:pPr>
            <w:r>
              <w:t>In this exercise, you will create</w:t>
            </w:r>
            <w:r w:rsidRPr="00055588">
              <w:t xml:space="preserve"> </w:t>
            </w:r>
            <w:r>
              <w:t>tests for an active website</w:t>
            </w:r>
            <w:r w:rsidRPr="00055588">
              <w:t>.</w:t>
            </w:r>
          </w:p>
        </w:tc>
      </w:tr>
      <w:tr w:rsidR="0067533E" w14:paraId="005BBDAC" w14:textId="77777777" w:rsidTr="00525A5B">
        <w:trPr>
          <w:trHeight w:val="400"/>
        </w:trPr>
        <w:tc>
          <w:tcPr>
            <w:tcW w:w="3060" w:type="dxa"/>
            <w:tcBorders>
              <w:top w:val="single" w:sz="4" w:space="0" w:color="FFFFFF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shd w:val="clear" w:color="auto" w:fill="D9D9D9"/>
          </w:tcPr>
          <w:p w14:paraId="0E2A19ED" w14:textId="77777777" w:rsidR="0067533E" w:rsidRDefault="0067533E" w:rsidP="00525A5B">
            <w:pPr>
              <w:pStyle w:val="TableText"/>
            </w:pPr>
            <w:r>
              <w:t>Objective</w:t>
            </w:r>
          </w:p>
        </w:tc>
        <w:tc>
          <w:tcPr>
            <w:tcW w:w="6408" w:type="dxa"/>
            <w:gridSpan w:val="2"/>
            <w:tcBorders>
              <w:left w:val="single" w:sz="4" w:space="0" w:color="FFFFFF"/>
            </w:tcBorders>
          </w:tcPr>
          <w:p w14:paraId="00315A24" w14:textId="0FFB288F" w:rsidR="00D164CC" w:rsidRDefault="0067533E" w:rsidP="00525A5B">
            <w:pPr>
              <w:pStyle w:val="ExText"/>
            </w:pPr>
            <w:r w:rsidRPr="0067533E">
              <w:t xml:space="preserve">Access Chase.com and </w:t>
            </w:r>
            <w:r>
              <w:t>l</w:t>
            </w:r>
            <w:r w:rsidRPr="0067533E">
              <w:t xml:space="preserve">ook </w:t>
            </w:r>
            <w:r>
              <w:t>f</w:t>
            </w:r>
            <w:r w:rsidRPr="0067533E">
              <w:t>or</w:t>
            </w:r>
            <w:r>
              <w:t xml:space="preserve"> an</w:t>
            </w:r>
            <w:r w:rsidRPr="0067533E">
              <w:t xml:space="preserve"> option to buy a car using </w:t>
            </w:r>
            <w:r>
              <w:t>S</w:t>
            </w:r>
            <w:r w:rsidRPr="0067533E">
              <w:t xml:space="preserve">elenium </w:t>
            </w:r>
            <w:r>
              <w:t>and</w:t>
            </w:r>
            <w:r w:rsidRPr="0067533E">
              <w:t xml:space="preserve"> Cucumber Tests.</w:t>
            </w:r>
          </w:p>
        </w:tc>
      </w:tr>
    </w:tbl>
    <w:p w14:paraId="578B331F" w14:textId="77777777" w:rsidR="00D164CC" w:rsidRPr="00D164CC" w:rsidRDefault="00D164CC" w:rsidP="00D164CC">
      <w:pPr>
        <w:spacing w:after="200" w:line="276" w:lineRule="auto"/>
        <w:ind w:left="360"/>
        <w:rPr>
          <w:sz w:val="24"/>
        </w:rPr>
      </w:pPr>
    </w:p>
    <w:p w14:paraId="149CA03D" w14:textId="314FA574" w:rsidR="00D164CC" w:rsidRPr="001520AC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r w:rsidRPr="001520AC">
        <w:rPr>
          <w:sz w:val="24"/>
        </w:rPr>
        <w:t>Create New Java Project</w:t>
      </w:r>
      <w:r>
        <w:rPr>
          <w:sz w:val="24"/>
        </w:rPr>
        <w:t xml:space="preserve"> </w:t>
      </w:r>
      <w:r w:rsidRPr="001520AC">
        <w:rPr>
          <w:sz w:val="24"/>
        </w:rPr>
        <w:t>name</w:t>
      </w:r>
      <w:r>
        <w:rPr>
          <w:sz w:val="24"/>
        </w:rPr>
        <w:t>d</w:t>
      </w:r>
      <w:r w:rsidRPr="001520AC">
        <w:rPr>
          <w:sz w:val="24"/>
        </w:rPr>
        <w:t xml:space="preserve"> </w:t>
      </w:r>
      <w:r w:rsidRPr="001520AC">
        <w:rPr>
          <w:b/>
          <w:sz w:val="24"/>
        </w:rPr>
        <w:t>ChaseWithCucumber</w:t>
      </w:r>
    </w:p>
    <w:p w14:paraId="57BBF709" w14:textId="77777777" w:rsidR="00D164CC" w:rsidRPr="001520AC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bookmarkStart w:id="13" w:name="_Hlk510466484"/>
      <w:r>
        <w:rPr>
          <w:sz w:val="24"/>
        </w:rPr>
        <w:t xml:space="preserve">Add </w:t>
      </w:r>
      <w:r w:rsidRPr="00BC3537">
        <w:rPr>
          <w:b/>
          <w:sz w:val="24"/>
        </w:rPr>
        <w:t>Selenium</w:t>
      </w:r>
      <w:r>
        <w:rPr>
          <w:sz w:val="24"/>
        </w:rPr>
        <w:t xml:space="preserve"> and </w:t>
      </w:r>
      <w:r w:rsidRPr="00BC3537">
        <w:rPr>
          <w:b/>
          <w:sz w:val="24"/>
        </w:rPr>
        <w:t>Cucumbe</w:t>
      </w:r>
      <w:r>
        <w:rPr>
          <w:sz w:val="24"/>
        </w:rPr>
        <w:t>r libraries to the project’s build path</w:t>
      </w:r>
    </w:p>
    <w:p w14:paraId="6100FAEB" w14:textId="77777777" w:rsidR="00D164CC" w:rsidRPr="001520AC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r w:rsidRPr="001520AC">
        <w:rPr>
          <w:sz w:val="24"/>
        </w:rPr>
        <w:t xml:space="preserve">Add the </w:t>
      </w:r>
      <w:r w:rsidRPr="00BC3537">
        <w:rPr>
          <w:b/>
          <w:sz w:val="24"/>
        </w:rPr>
        <w:t>Feature</w:t>
      </w:r>
      <w:r w:rsidRPr="001520AC">
        <w:rPr>
          <w:sz w:val="24"/>
        </w:rPr>
        <w:t xml:space="preserve"> folder to the project. </w:t>
      </w:r>
    </w:p>
    <w:p w14:paraId="7DA703BA" w14:textId="77777777" w:rsidR="00D164CC" w:rsidRPr="00D75B09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r>
        <w:rPr>
          <w:sz w:val="24"/>
        </w:rPr>
        <w:t xml:space="preserve">Add feature file to the </w:t>
      </w:r>
      <w:r w:rsidRPr="00BC3537">
        <w:rPr>
          <w:b/>
          <w:sz w:val="24"/>
        </w:rPr>
        <w:t>Feature</w:t>
      </w:r>
      <w:r>
        <w:rPr>
          <w:sz w:val="24"/>
        </w:rPr>
        <w:t xml:space="preserve"> folder and name it</w:t>
      </w:r>
      <w:r w:rsidRPr="001520AC">
        <w:rPr>
          <w:sz w:val="24"/>
        </w:rPr>
        <w:t xml:space="preserve"> </w:t>
      </w:r>
      <w:bookmarkEnd w:id="13"/>
      <w:r w:rsidRPr="001520AC">
        <w:rPr>
          <w:sz w:val="24"/>
        </w:rPr>
        <w:t>“</w:t>
      </w:r>
      <w:r w:rsidRPr="00BC3537">
        <w:rPr>
          <w:b/>
          <w:sz w:val="24"/>
        </w:rPr>
        <w:t>ChaseBank.feature</w:t>
      </w:r>
      <w:r w:rsidRPr="001520AC">
        <w:rPr>
          <w:sz w:val="24"/>
        </w:rPr>
        <w:t>”</w:t>
      </w:r>
      <w:r>
        <w:rPr>
          <w:sz w:val="24"/>
        </w:rPr>
        <w:t>.</w:t>
      </w:r>
    </w:p>
    <w:p w14:paraId="0B46E82A" w14:textId="77777777" w:rsidR="00D164CC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bookmarkStart w:id="14" w:name="_Hlk510467578"/>
      <w:r>
        <w:rPr>
          <w:sz w:val="24"/>
        </w:rPr>
        <w:t xml:space="preserve">Write the scenarios inside </w:t>
      </w:r>
      <w:r w:rsidRPr="00BC3537">
        <w:rPr>
          <w:b/>
          <w:sz w:val="24"/>
        </w:rPr>
        <w:t>ChaseBank.feature</w:t>
      </w:r>
      <w:r>
        <w:rPr>
          <w:sz w:val="24"/>
        </w:rPr>
        <w:t xml:space="preserve"> file</w:t>
      </w:r>
      <w:bookmarkStart w:id="15" w:name="_Hlk510466597"/>
      <w:r>
        <w:rPr>
          <w:sz w:val="24"/>
        </w:rPr>
        <w:t>. Start by d</w:t>
      </w:r>
      <w:r w:rsidRPr="001520AC">
        <w:rPr>
          <w:sz w:val="24"/>
        </w:rPr>
        <w:t>elet</w:t>
      </w:r>
      <w:r>
        <w:rPr>
          <w:sz w:val="24"/>
        </w:rPr>
        <w:t>ing</w:t>
      </w:r>
      <w:r w:rsidRPr="001520AC">
        <w:rPr>
          <w:sz w:val="24"/>
        </w:rPr>
        <w:t xml:space="preserve"> all </w:t>
      </w:r>
      <w:r>
        <w:rPr>
          <w:sz w:val="24"/>
        </w:rPr>
        <w:t xml:space="preserve">the existing </w:t>
      </w:r>
      <w:r w:rsidRPr="001520AC">
        <w:rPr>
          <w:sz w:val="24"/>
        </w:rPr>
        <w:t>feature file and write scenarios.</w:t>
      </w:r>
    </w:p>
    <w:p w14:paraId="3A4554D2" w14:textId="77777777" w:rsidR="00D164CC" w:rsidRPr="001520AC" w:rsidRDefault="00D164CC" w:rsidP="00D164CC">
      <w:pPr>
        <w:ind w:left="720"/>
        <w:rPr>
          <w:sz w:val="24"/>
        </w:rPr>
      </w:pPr>
      <w:r>
        <w:rPr>
          <w:sz w:val="24"/>
        </w:rPr>
        <w:t>Now add the following:</w:t>
      </w:r>
      <w:bookmarkEnd w:id="14"/>
      <w:bookmarkEnd w:id="15"/>
      <w:r w:rsidRPr="001520AC">
        <w:rPr>
          <w:sz w:val="24"/>
        </w:rPr>
        <w:tab/>
      </w:r>
    </w:p>
    <w:p w14:paraId="10D3D3A9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808000"/>
          <w:sz w:val="18"/>
          <w:szCs w:val="18"/>
        </w:rPr>
        <w:t xml:space="preserve">Feature: </w:t>
      </w:r>
      <w:r w:rsidRPr="001520AC">
        <w:rPr>
          <w:rFonts w:ascii="Courier New" w:hAnsi="Courier New" w:cs="Courier New"/>
          <w:color w:val="000000"/>
          <w:sz w:val="18"/>
          <w:szCs w:val="18"/>
        </w:rPr>
        <w:t>Verify some common functionalities of chase.com.</w:t>
      </w:r>
    </w:p>
    <w:p w14:paraId="296BA5EE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</w:p>
    <w:p w14:paraId="21C96365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1520AC">
        <w:rPr>
          <w:rFonts w:ascii="Courier New" w:hAnsi="Courier New" w:cs="Courier New"/>
          <w:color w:val="000000"/>
          <w:sz w:val="18"/>
          <w:szCs w:val="18"/>
        </w:rPr>
        <w:t>Looking some option from the sliders</w:t>
      </w:r>
    </w:p>
    <w:p w14:paraId="45F6DB8E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Given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is on chase.com</w:t>
      </w:r>
    </w:p>
    <w:p w14:paraId="2A51A377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When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looking for Right option from chase.com</w:t>
      </w:r>
    </w:p>
    <w:p w14:paraId="18F8CDA5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Click on Slider Left and Right</w:t>
      </w:r>
    </w:p>
    <w:p w14:paraId="1BF5FC60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</w:p>
    <w:p w14:paraId="46DFA2A6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1520AC">
        <w:rPr>
          <w:rFonts w:ascii="Courier New" w:hAnsi="Courier New" w:cs="Courier New"/>
          <w:color w:val="000000"/>
          <w:sz w:val="18"/>
          <w:szCs w:val="18"/>
        </w:rPr>
        <w:t>Buy a Car</w:t>
      </w:r>
    </w:p>
    <w:p w14:paraId="0C6FA7DA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When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clicks on Buy a car</w:t>
      </w:r>
      <w:r w:rsidRPr="001520AC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2871F1A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enters in Buy a Car page</w:t>
      </w:r>
    </w:p>
    <w:p w14:paraId="04C0F82C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select Find a Car</w:t>
      </w:r>
    </w:p>
    <w:p w14:paraId="79FD6DA6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enters in Find a car page</w:t>
      </w:r>
    </w:p>
    <w:p w14:paraId="0A6465F4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</w:p>
    <w:p w14:paraId="48A803CD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1520AC">
        <w:rPr>
          <w:rFonts w:ascii="Courier New" w:hAnsi="Courier New" w:cs="Courier New"/>
          <w:color w:val="000000"/>
          <w:sz w:val="18"/>
          <w:szCs w:val="18"/>
        </w:rPr>
        <w:t>Search new Car</w:t>
      </w:r>
    </w:p>
    <w:p w14:paraId="70A6B838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When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is going for Search a new car</w:t>
      </w:r>
    </w:p>
    <w:p w14:paraId="46F63A00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select make as 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"Acura"</w:t>
      </w:r>
    </w:p>
    <w:p w14:paraId="6F1BDD00" w14:textId="32DC8E8C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is looking for </w:t>
      </w:r>
      <w:r w:rsidR="00ED4DC9">
        <w:rPr>
          <w:rFonts w:ascii="Courier New" w:hAnsi="Courier New" w:cs="Courier New"/>
          <w:color w:val="000000"/>
          <w:sz w:val="18"/>
          <w:szCs w:val="18"/>
          <w:highlight w:val="yellow"/>
        </w:rPr>
        <w:t>N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ew</w:t>
      </w:r>
      <w:r w:rsidR="00ED4DC9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Y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ork location and he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's enter "10001 zip code</w:t>
      </w:r>
    </w:p>
    <w:p w14:paraId="1AFA4263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is going for search according to searching parameters</w:t>
      </w:r>
    </w:p>
    <w:p w14:paraId="0DD18D56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can see the listing of the cars</w:t>
      </w:r>
    </w:p>
    <w:p w14:paraId="3B27C6A7" w14:textId="0DE8A82E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can check multiple models like 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"</w:t>
      </w:r>
      <w:r w:rsidR="00ED4DC9"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Coupe”</w:t>
      </w:r>
      <w:r w:rsidR="00ED4DC9"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,</w:t>
      </w:r>
      <w:r w:rsidR="00ED4DC9"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 xml:space="preserve"> “Hybrid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"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and 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"Sedan"</w:t>
      </w:r>
    </w:p>
    <w:p w14:paraId="7FFCC729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is selected 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"Sedan"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model</w:t>
      </w:r>
    </w:p>
    <w:p w14:paraId="1F716F93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</w:p>
    <w:p w14:paraId="5DD221A8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1520AC">
        <w:rPr>
          <w:rFonts w:ascii="Courier New" w:hAnsi="Courier New" w:cs="Courier New"/>
          <w:color w:val="000000"/>
          <w:sz w:val="18"/>
          <w:szCs w:val="18"/>
        </w:rPr>
        <w:t>Build and Price</w:t>
      </w:r>
    </w:p>
    <w:p w14:paraId="61622044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When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is selected 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"ILX"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car</w:t>
      </w:r>
    </w:p>
    <w:p w14:paraId="0C7CC2AC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is click on Build and price button</w:t>
      </w:r>
    </w:p>
    <w:p w14:paraId="2944FE87" w14:textId="6081CE1A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is going for 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 xml:space="preserve">"View </w:t>
      </w:r>
      <w:r w:rsidR="00ED4DC9"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pricing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 xml:space="preserve"> on Local inventory"</w:t>
      </w:r>
    </w:p>
    <w:p w14:paraId="56E543CE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</w:p>
    <w:p w14:paraId="3467099B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1520AC">
        <w:rPr>
          <w:rFonts w:ascii="Courier New" w:hAnsi="Courier New" w:cs="Courier New"/>
          <w:color w:val="000000"/>
          <w:sz w:val="18"/>
          <w:szCs w:val="18"/>
        </w:rPr>
        <w:t>Customer Pricing</w:t>
      </w:r>
    </w:p>
    <w:p w14:paraId="6FE85BFE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When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wants to verify their information</w:t>
      </w:r>
    </w:p>
    <w:p w14:paraId="401E1390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's First name is "Your F. Name" and Last name is "Your L. Name"</w:t>
      </w:r>
    </w:p>
    <w:p w14:paraId="5CE1518E" w14:textId="0DA449D9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's Home Address is "</w:t>
      </w:r>
      <w:r w:rsidR="00ED4DC9">
        <w:rPr>
          <w:rFonts w:ascii="Courier New" w:hAnsi="Courier New" w:cs="Courier New"/>
          <w:color w:val="008000"/>
          <w:sz w:val="18"/>
          <w:szCs w:val="18"/>
          <w:highlight w:val="yellow"/>
        </w:rPr>
        <w:t>N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ew</w:t>
      </w:r>
      <w:r w:rsidR="00ED4DC9">
        <w:rPr>
          <w:rFonts w:ascii="Courier New" w:hAnsi="Courier New" w:cs="Courier New"/>
          <w:color w:val="008000"/>
          <w:sz w:val="18"/>
          <w:szCs w:val="18"/>
          <w:highlight w:val="yellow"/>
        </w:rPr>
        <w:t xml:space="preserve"> Y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ork"</w:t>
      </w:r>
    </w:p>
    <w:p w14:paraId="4B02910C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's emailid is "Your Email"</w:t>
      </w:r>
    </w:p>
    <w:p w14:paraId="3C8358BE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's Phone no is "+1 212-662-4548"</w:t>
      </w:r>
    </w:p>
    <w:p w14:paraId="15F053A2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clicking on 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"View pricing on Local Inventory"</w:t>
      </w:r>
    </w:p>
    <w:p w14:paraId="3FC522D4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>User accepting term and condition</w:t>
      </w:r>
    </w:p>
    <w:p w14:paraId="08D5E29B" w14:textId="292560F3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  <w:r w:rsidRPr="001520AC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1520AC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clicking on 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 xml:space="preserve">"View </w:t>
      </w:r>
      <w:r w:rsidR="00ED4DC9"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>pricing</w:t>
      </w:r>
      <w:r w:rsidRPr="001520AC">
        <w:rPr>
          <w:rFonts w:ascii="Courier New" w:hAnsi="Courier New" w:cs="Courier New"/>
          <w:color w:val="008000"/>
          <w:sz w:val="18"/>
          <w:szCs w:val="18"/>
          <w:highlight w:val="yellow"/>
        </w:rPr>
        <w:t xml:space="preserve"> on Local inventory"</w:t>
      </w:r>
    </w:p>
    <w:p w14:paraId="106301A5" w14:textId="77777777" w:rsidR="00D164CC" w:rsidRPr="001520A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1520AC">
        <w:rPr>
          <w:rFonts w:ascii="Courier New" w:hAnsi="Courier New" w:cs="Courier New"/>
          <w:color w:val="000000"/>
          <w:sz w:val="18"/>
          <w:szCs w:val="18"/>
        </w:rPr>
        <w:tab/>
      </w:r>
    </w:p>
    <w:p w14:paraId="4142C64C" w14:textId="77777777" w:rsidR="00D164CC" w:rsidRDefault="00D164CC" w:rsidP="00D164CC">
      <w:pPr>
        <w:autoSpaceDE w:val="0"/>
        <w:autoSpaceDN w:val="0"/>
        <w:adjustRightInd w:val="0"/>
        <w:rPr>
          <w:sz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ab/>
      </w:r>
      <w:bookmarkStart w:id="16" w:name="_Hlk510467782"/>
    </w:p>
    <w:p w14:paraId="39BE23A8" w14:textId="77777777" w:rsidR="00D164CC" w:rsidRPr="001520AC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bookmarkStart w:id="17" w:name="_Hlk510466634"/>
      <w:r>
        <w:rPr>
          <w:sz w:val="24"/>
        </w:rPr>
        <w:t>Create the “</w:t>
      </w:r>
      <w:r w:rsidRPr="00BC3537">
        <w:rPr>
          <w:b/>
          <w:sz w:val="24"/>
        </w:rPr>
        <w:t>cucumberTest</w:t>
      </w:r>
      <w:r>
        <w:rPr>
          <w:sz w:val="24"/>
        </w:rPr>
        <w:t>” package.</w:t>
      </w:r>
    </w:p>
    <w:p w14:paraId="4E6AB9E6" w14:textId="77777777" w:rsidR="00D164CC" w:rsidRPr="00EE6021" w:rsidRDefault="00D164CC" w:rsidP="00D164CC">
      <w:pPr>
        <w:rPr>
          <w:sz w:val="24"/>
        </w:rPr>
      </w:pPr>
    </w:p>
    <w:p w14:paraId="6F6A8C89" w14:textId="77777777" w:rsidR="00D164CC" w:rsidRPr="001520AC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r>
        <w:rPr>
          <w:sz w:val="24"/>
        </w:rPr>
        <w:t>Create the “</w:t>
      </w:r>
      <w:r w:rsidRPr="00BC3537">
        <w:rPr>
          <w:b/>
          <w:sz w:val="24"/>
        </w:rPr>
        <w:t>TestRunner</w:t>
      </w:r>
      <w:r>
        <w:rPr>
          <w:sz w:val="24"/>
        </w:rPr>
        <w:t>” class in the “</w:t>
      </w:r>
      <w:r w:rsidRPr="00BC3537">
        <w:rPr>
          <w:b/>
          <w:sz w:val="24"/>
        </w:rPr>
        <w:t>cucumberTest</w:t>
      </w:r>
      <w:r>
        <w:rPr>
          <w:sz w:val="24"/>
        </w:rPr>
        <w:t xml:space="preserve">” package. </w:t>
      </w:r>
      <w:r w:rsidRPr="001520AC">
        <w:rPr>
          <w:sz w:val="24"/>
        </w:rPr>
        <w:t>Insert this code below into the class.</w:t>
      </w:r>
    </w:p>
    <w:bookmarkEnd w:id="16"/>
    <w:bookmarkEnd w:id="17"/>
    <w:p w14:paraId="659E57C2" w14:textId="77777777" w:rsidR="00D164CC" w:rsidRPr="001520AC" w:rsidRDefault="00D164CC" w:rsidP="00D164CC">
      <w:pPr>
        <w:pStyle w:val="ListParagraph"/>
        <w:rPr>
          <w:sz w:val="24"/>
        </w:rPr>
      </w:pPr>
    </w:p>
    <w:p w14:paraId="06998E36" w14:textId="2CF5DFF2" w:rsidR="00D164CC" w:rsidRPr="001520AC" w:rsidRDefault="00ED4DC9" w:rsidP="00D164CC">
      <w:pPr>
        <w:pStyle w:val="ListParagraph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 xml:space="preserve">package </w:t>
      </w:r>
      <w:r w:rsidR="00D164CC" w:rsidRPr="001520AC">
        <w:rPr>
          <w:rFonts w:ascii="Courier New" w:hAnsi="Courier New" w:cs="Courier New"/>
          <w:sz w:val="24"/>
        </w:rPr>
        <w:t>cucumberTest;</w:t>
      </w:r>
    </w:p>
    <w:p w14:paraId="4BF17433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</w:p>
    <w:p w14:paraId="0903A66B" w14:textId="6F9D2206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  <w:r w:rsidRPr="001520AC">
        <w:rPr>
          <w:rFonts w:ascii="Courier New" w:hAnsi="Courier New" w:cs="Courier New"/>
          <w:sz w:val="24"/>
        </w:rPr>
        <w:t>import</w:t>
      </w:r>
      <w:r w:rsidR="00ED4DC9">
        <w:rPr>
          <w:rFonts w:ascii="Courier New" w:hAnsi="Courier New" w:cs="Courier New"/>
          <w:sz w:val="24"/>
        </w:rPr>
        <w:t xml:space="preserve"> </w:t>
      </w:r>
      <w:r w:rsidRPr="001520AC">
        <w:rPr>
          <w:rFonts w:ascii="Courier New" w:hAnsi="Courier New" w:cs="Courier New"/>
          <w:sz w:val="24"/>
        </w:rPr>
        <w:t>org.junit.runner.RunWith;</w:t>
      </w:r>
    </w:p>
    <w:p w14:paraId="6C13FAD6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</w:p>
    <w:p w14:paraId="558AC4C6" w14:textId="7A2F3B95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  <w:r w:rsidRPr="001520AC">
        <w:rPr>
          <w:rFonts w:ascii="Courier New" w:hAnsi="Courier New" w:cs="Courier New"/>
          <w:sz w:val="24"/>
        </w:rPr>
        <w:t>import</w:t>
      </w:r>
      <w:r w:rsidR="00ED4DC9">
        <w:rPr>
          <w:rFonts w:ascii="Courier New" w:hAnsi="Courier New" w:cs="Courier New"/>
          <w:sz w:val="24"/>
        </w:rPr>
        <w:t xml:space="preserve"> </w:t>
      </w:r>
      <w:r w:rsidRPr="001520AC">
        <w:rPr>
          <w:rFonts w:ascii="Courier New" w:hAnsi="Courier New" w:cs="Courier New"/>
          <w:sz w:val="24"/>
        </w:rPr>
        <w:t>cucumber.api.CucumberOptions;</w:t>
      </w:r>
    </w:p>
    <w:p w14:paraId="47ABC276" w14:textId="010DC9A1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  <w:r w:rsidRPr="001520AC">
        <w:rPr>
          <w:rFonts w:ascii="Courier New" w:hAnsi="Courier New" w:cs="Courier New"/>
          <w:sz w:val="24"/>
        </w:rPr>
        <w:t>import</w:t>
      </w:r>
      <w:r w:rsidR="00ED4DC9">
        <w:rPr>
          <w:rFonts w:ascii="Courier New" w:hAnsi="Courier New" w:cs="Courier New"/>
          <w:sz w:val="24"/>
        </w:rPr>
        <w:t xml:space="preserve"> </w:t>
      </w:r>
      <w:r w:rsidRPr="001520AC">
        <w:rPr>
          <w:rFonts w:ascii="Courier New" w:hAnsi="Courier New" w:cs="Courier New"/>
          <w:sz w:val="24"/>
        </w:rPr>
        <w:t>cucumber.api.junit.Cucumber;</w:t>
      </w:r>
    </w:p>
    <w:p w14:paraId="234FFD3D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</w:p>
    <w:p w14:paraId="4EB2D4DE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  <w:r w:rsidRPr="001520AC">
        <w:rPr>
          <w:rFonts w:ascii="Courier New" w:hAnsi="Courier New" w:cs="Courier New"/>
          <w:sz w:val="24"/>
        </w:rPr>
        <w:t>@RunWith(Cucumber.class)</w:t>
      </w:r>
    </w:p>
    <w:p w14:paraId="3D9D1BF8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  <w:r w:rsidRPr="001520AC">
        <w:rPr>
          <w:rFonts w:ascii="Courier New" w:hAnsi="Courier New" w:cs="Courier New"/>
          <w:sz w:val="24"/>
        </w:rPr>
        <w:t>@CucumberOptions(</w:t>
      </w:r>
    </w:p>
    <w:p w14:paraId="4F46D255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  <w:r w:rsidRPr="001520AC">
        <w:rPr>
          <w:rFonts w:ascii="Courier New" w:hAnsi="Courier New" w:cs="Courier New"/>
          <w:sz w:val="24"/>
        </w:rPr>
        <w:tab/>
      </w:r>
      <w:r w:rsidRPr="001520AC">
        <w:rPr>
          <w:rFonts w:ascii="Courier New" w:hAnsi="Courier New" w:cs="Courier New"/>
          <w:sz w:val="24"/>
        </w:rPr>
        <w:tab/>
        <w:t>features = "Feature"</w:t>
      </w:r>
    </w:p>
    <w:p w14:paraId="6AFFED87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  <w:r w:rsidRPr="001520AC">
        <w:rPr>
          <w:rFonts w:ascii="Courier New" w:hAnsi="Courier New" w:cs="Courier New"/>
          <w:sz w:val="24"/>
        </w:rPr>
        <w:tab/>
      </w:r>
      <w:r w:rsidRPr="001520AC">
        <w:rPr>
          <w:rFonts w:ascii="Courier New" w:hAnsi="Courier New" w:cs="Courier New"/>
          <w:sz w:val="24"/>
        </w:rPr>
        <w:tab/>
        <w:t>,glue={"stepDefinition"}</w:t>
      </w:r>
    </w:p>
    <w:p w14:paraId="77484E66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  <w:r w:rsidRPr="001520AC">
        <w:rPr>
          <w:rFonts w:ascii="Courier New" w:hAnsi="Courier New" w:cs="Courier New"/>
          <w:sz w:val="24"/>
        </w:rPr>
        <w:tab/>
      </w:r>
      <w:r w:rsidRPr="001520AC">
        <w:rPr>
          <w:rFonts w:ascii="Courier New" w:hAnsi="Courier New" w:cs="Courier New"/>
          <w:sz w:val="24"/>
        </w:rPr>
        <w:tab/>
        <w:t>)</w:t>
      </w:r>
    </w:p>
    <w:p w14:paraId="2BF490B9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</w:p>
    <w:p w14:paraId="6060D1D0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  <w:r w:rsidRPr="001520AC">
        <w:rPr>
          <w:rFonts w:ascii="Courier New" w:hAnsi="Courier New" w:cs="Courier New"/>
          <w:sz w:val="24"/>
        </w:rPr>
        <w:t>public class TestRunner {</w:t>
      </w:r>
    </w:p>
    <w:p w14:paraId="7D5DF2C6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</w:p>
    <w:p w14:paraId="18378A72" w14:textId="77777777" w:rsidR="00D164CC" w:rsidRPr="001520AC" w:rsidRDefault="00D164CC" w:rsidP="00D164CC">
      <w:pPr>
        <w:pStyle w:val="ListParagraph"/>
        <w:rPr>
          <w:rFonts w:ascii="Courier New" w:hAnsi="Courier New" w:cs="Courier New"/>
          <w:sz w:val="24"/>
        </w:rPr>
      </w:pPr>
      <w:r w:rsidRPr="001520AC">
        <w:rPr>
          <w:rFonts w:ascii="Courier New" w:hAnsi="Courier New" w:cs="Courier New"/>
          <w:sz w:val="24"/>
        </w:rPr>
        <w:t>}</w:t>
      </w:r>
    </w:p>
    <w:p w14:paraId="25C6FC46" w14:textId="77777777" w:rsidR="00D164CC" w:rsidRDefault="00D164CC" w:rsidP="00D164CC">
      <w:pPr>
        <w:pStyle w:val="ListParagraph"/>
        <w:rPr>
          <w:sz w:val="24"/>
        </w:rPr>
      </w:pPr>
    </w:p>
    <w:p w14:paraId="5DC8E07F" w14:textId="77777777" w:rsidR="00D164CC" w:rsidRPr="001520AC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bookmarkStart w:id="18" w:name="_Hlk510466723"/>
      <w:bookmarkStart w:id="19" w:name="_Hlk510467937"/>
      <w:r>
        <w:rPr>
          <w:sz w:val="24"/>
        </w:rPr>
        <w:t>Create the new package “</w:t>
      </w:r>
      <w:r w:rsidRPr="00BC3537">
        <w:rPr>
          <w:b/>
          <w:sz w:val="24"/>
        </w:rPr>
        <w:t>stepDefinition</w:t>
      </w:r>
      <w:r>
        <w:rPr>
          <w:sz w:val="24"/>
        </w:rPr>
        <w:t xml:space="preserve">” and the new </w:t>
      </w:r>
      <w:r w:rsidRPr="001520AC">
        <w:rPr>
          <w:sz w:val="24"/>
        </w:rPr>
        <w:t>class “</w:t>
      </w:r>
      <w:r w:rsidRPr="00BC3537">
        <w:rPr>
          <w:b/>
          <w:sz w:val="24"/>
        </w:rPr>
        <w:t>TestSteps</w:t>
      </w:r>
      <w:r>
        <w:rPr>
          <w:sz w:val="24"/>
        </w:rPr>
        <w:t>” in the new package</w:t>
      </w:r>
    </w:p>
    <w:p w14:paraId="7E594485" w14:textId="77777777" w:rsidR="00D164CC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r>
        <w:rPr>
          <w:sz w:val="24"/>
        </w:rPr>
        <w:t xml:space="preserve">Now right click on </w:t>
      </w:r>
      <w:r w:rsidRPr="00BC3537">
        <w:rPr>
          <w:b/>
          <w:sz w:val="24"/>
        </w:rPr>
        <w:t>TestRunner</w:t>
      </w:r>
      <w:r>
        <w:rPr>
          <w:sz w:val="24"/>
        </w:rPr>
        <w:t xml:space="preserve"> class and click </w:t>
      </w:r>
      <w:r w:rsidRPr="00BC3537">
        <w:rPr>
          <w:b/>
          <w:sz w:val="24"/>
        </w:rPr>
        <w:t xml:space="preserve">Run </w:t>
      </w:r>
      <w:r>
        <w:rPr>
          <w:b/>
          <w:sz w:val="24"/>
        </w:rPr>
        <w:t>A</w:t>
      </w:r>
      <w:r w:rsidRPr="00BC3537">
        <w:rPr>
          <w:b/>
          <w:sz w:val="24"/>
        </w:rPr>
        <w:t xml:space="preserve">s </w:t>
      </w:r>
      <w:r>
        <w:rPr>
          <w:sz w:val="24"/>
        </w:rPr>
        <w:t xml:space="preserve">&gt; </w:t>
      </w:r>
      <w:r w:rsidRPr="00BC3537">
        <w:rPr>
          <w:b/>
          <w:sz w:val="24"/>
        </w:rPr>
        <w:t>J</w:t>
      </w:r>
      <w:r>
        <w:rPr>
          <w:b/>
          <w:sz w:val="24"/>
        </w:rPr>
        <w:t>U</w:t>
      </w:r>
      <w:r w:rsidRPr="00BC3537">
        <w:rPr>
          <w:b/>
          <w:sz w:val="24"/>
        </w:rPr>
        <w:t>nit</w:t>
      </w:r>
      <w:r>
        <w:rPr>
          <w:b/>
          <w:sz w:val="24"/>
        </w:rPr>
        <w:t xml:space="preserve"> </w:t>
      </w:r>
      <w:r w:rsidRPr="00BC3537">
        <w:rPr>
          <w:b/>
          <w:sz w:val="24"/>
        </w:rPr>
        <w:t>Test</w:t>
      </w:r>
      <w:r>
        <w:rPr>
          <w:sz w:val="24"/>
        </w:rPr>
        <w:t>.</w:t>
      </w:r>
    </w:p>
    <w:p w14:paraId="41A6A118" w14:textId="77777777" w:rsidR="00D164CC" w:rsidRPr="00144073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r w:rsidRPr="00144073">
        <w:rPr>
          <w:sz w:val="24"/>
        </w:rPr>
        <w:t xml:space="preserve">Copy all those steps and paste in </w:t>
      </w:r>
      <w:r w:rsidRPr="00BC3537">
        <w:rPr>
          <w:b/>
          <w:sz w:val="24"/>
        </w:rPr>
        <w:t>TestSteps.java</w:t>
      </w:r>
      <w:r w:rsidRPr="00144073">
        <w:rPr>
          <w:sz w:val="24"/>
        </w:rPr>
        <w:t xml:space="preserve"> file and add code in </w:t>
      </w:r>
      <w:r>
        <w:rPr>
          <w:sz w:val="24"/>
        </w:rPr>
        <w:t>those</w:t>
      </w:r>
      <w:r w:rsidRPr="00144073">
        <w:rPr>
          <w:sz w:val="24"/>
        </w:rPr>
        <w:t xml:space="preserve"> methods.</w:t>
      </w:r>
    </w:p>
    <w:p w14:paraId="307EFC72" w14:textId="77777777" w:rsidR="00D164CC" w:rsidRPr="00BC3537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bookmarkStart w:id="20" w:name="_Hlk510466754"/>
      <w:bookmarkEnd w:id="18"/>
      <w:r w:rsidRPr="00732C59">
        <w:rPr>
          <w:sz w:val="24"/>
        </w:rPr>
        <w:t>Add the</w:t>
      </w:r>
      <w:r>
        <w:rPr>
          <w:sz w:val="24"/>
        </w:rPr>
        <w:t xml:space="preserve"> bolded</w:t>
      </w:r>
      <w:r w:rsidRPr="00732C59">
        <w:rPr>
          <w:sz w:val="24"/>
        </w:rPr>
        <w:t xml:space="preserve"> code to your </w:t>
      </w:r>
      <w:r w:rsidRPr="00BC3537">
        <w:rPr>
          <w:b/>
          <w:sz w:val="24"/>
        </w:rPr>
        <w:t>TestSteps</w:t>
      </w:r>
      <w:r w:rsidRPr="00732C59">
        <w:rPr>
          <w:sz w:val="24"/>
        </w:rPr>
        <w:t xml:space="preserve"> file. </w:t>
      </w:r>
    </w:p>
    <w:bookmarkEnd w:id="19"/>
    <w:bookmarkEnd w:id="20"/>
    <w:p w14:paraId="12A77C61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E5B5C58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BC3537">
        <w:rPr>
          <w:rFonts w:ascii="Courier New" w:hAnsi="Courier New" w:cs="Courier New"/>
          <w:bCs/>
          <w:sz w:val="16"/>
          <w:szCs w:val="16"/>
        </w:rPr>
        <w:t>package stepDefinition;</w:t>
      </w:r>
    </w:p>
    <w:p w14:paraId="51F28445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5FC91EE9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BC3537">
        <w:rPr>
          <w:rFonts w:ascii="Courier New" w:hAnsi="Courier New" w:cs="Courier New"/>
          <w:bCs/>
          <w:sz w:val="16"/>
          <w:szCs w:val="16"/>
        </w:rPr>
        <w:t>import java.util.concurrent.TimeUnit;</w:t>
      </w:r>
    </w:p>
    <w:p w14:paraId="41B3B44D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2618B7C7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BC3537">
        <w:rPr>
          <w:rFonts w:ascii="Courier New" w:hAnsi="Courier New" w:cs="Courier New"/>
          <w:bCs/>
          <w:sz w:val="16"/>
          <w:szCs w:val="16"/>
        </w:rPr>
        <w:t>import org.openqa.selenium.By;</w:t>
      </w:r>
    </w:p>
    <w:p w14:paraId="1D4F23EA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BC3537">
        <w:rPr>
          <w:rFonts w:ascii="Courier New" w:hAnsi="Courier New" w:cs="Courier New"/>
          <w:bCs/>
          <w:sz w:val="16"/>
          <w:szCs w:val="16"/>
        </w:rPr>
        <w:t>import org.openqa.selenium.Keys;</w:t>
      </w:r>
    </w:p>
    <w:p w14:paraId="00217A97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BC3537">
        <w:rPr>
          <w:rFonts w:ascii="Courier New" w:hAnsi="Courier New" w:cs="Courier New"/>
          <w:bCs/>
          <w:sz w:val="16"/>
          <w:szCs w:val="16"/>
        </w:rPr>
        <w:t>import org.openqa.selenium.WebDriver;</w:t>
      </w:r>
    </w:p>
    <w:p w14:paraId="1F689746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BC3537">
        <w:rPr>
          <w:rFonts w:ascii="Courier New" w:hAnsi="Courier New" w:cs="Courier New"/>
          <w:bCs/>
          <w:sz w:val="16"/>
          <w:szCs w:val="16"/>
        </w:rPr>
        <w:t>import org.openqa.selenium.WebElement;</w:t>
      </w:r>
    </w:p>
    <w:p w14:paraId="0A80168D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BC3537">
        <w:rPr>
          <w:rFonts w:ascii="Courier New" w:hAnsi="Courier New" w:cs="Courier New"/>
          <w:bCs/>
          <w:sz w:val="16"/>
          <w:szCs w:val="16"/>
        </w:rPr>
        <w:t>import org.openqa.selenium.chrome.ChromeDriver;</w:t>
      </w:r>
    </w:p>
    <w:p w14:paraId="6EEDD0F9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3476D1AD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BC3537">
        <w:rPr>
          <w:rFonts w:ascii="Courier New" w:hAnsi="Courier New" w:cs="Courier New"/>
          <w:bCs/>
          <w:sz w:val="16"/>
          <w:szCs w:val="16"/>
        </w:rPr>
        <w:t>import cucumber.api.java.en.Given;</w:t>
      </w:r>
    </w:p>
    <w:p w14:paraId="4D569F02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BC3537">
        <w:rPr>
          <w:rFonts w:ascii="Courier New" w:hAnsi="Courier New" w:cs="Courier New"/>
          <w:bCs/>
          <w:sz w:val="16"/>
          <w:szCs w:val="16"/>
        </w:rPr>
        <w:t>import cucumber.api.java.en.Then;</w:t>
      </w:r>
    </w:p>
    <w:p w14:paraId="0F1EDC4E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BC3537">
        <w:rPr>
          <w:rFonts w:ascii="Courier New" w:hAnsi="Courier New" w:cs="Courier New"/>
          <w:bCs/>
          <w:sz w:val="16"/>
          <w:szCs w:val="16"/>
        </w:rPr>
        <w:t>import cucumber.api.java.en.When;</w:t>
      </w:r>
    </w:p>
    <w:p w14:paraId="2DF6683D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6109C613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BC3537">
        <w:rPr>
          <w:rFonts w:ascii="Courier New" w:hAnsi="Courier New" w:cs="Courier New"/>
          <w:bCs/>
          <w:sz w:val="16"/>
          <w:szCs w:val="16"/>
        </w:rPr>
        <w:t>public class TestSteps {</w:t>
      </w:r>
    </w:p>
    <w:p w14:paraId="4F009F8B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65F56CC3" w14:textId="77777777" w:rsidR="00D164CC" w:rsidRDefault="00D164CC" w:rsidP="00D164CC">
      <w:pPr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</w:t>
      </w:r>
      <w:r w:rsidRPr="00BC3537">
        <w:rPr>
          <w:rFonts w:ascii="Courier New" w:hAnsi="Courier New" w:cs="Courier New"/>
          <w:b/>
          <w:sz w:val="20"/>
          <w:szCs w:val="20"/>
        </w:rPr>
        <w:t xml:space="preserve">public   static   String  driverPath  =  </w:t>
      </w:r>
      <w:r>
        <w:rPr>
          <w:rFonts w:ascii="Courier New" w:hAnsi="Courier New" w:cs="Courier New"/>
          <w:b/>
          <w:sz w:val="20"/>
          <w:szCs w:val="20"/>
        </w:rPr>
        <w:t xml:space="preserve"> </w:t>
      </w:r>
    </w:p>
    <w:p w14:paraId="135A69CE" w14:textId="77777777" w:rsidR="00D164CC" w:rsidRPr="00BC3537" w:rsidRDefault="00D164CC" w:rsidP="00D164CC">
      <w:pPr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</w:t>
      </w:r>
      <w:r w:rsidRPr="00BC3537">
        <w:rPr>
          <w:rFonts w:ascii="Courier New" w:hAnsi="Courier New" w:cs="Courier New"/>
          <w:b/>
          <w:sz w:val="20"/>
          <w:szCs w:val="20"/>
        </w:rPr>
        <w:t>"C:\\StudentWork\\jars\\ChromeDriver\\";</w:t>
      </w:r>
    </w:p>
    <w:p w14:paraId="0E99CC12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public static WebDriver driver;</w:t>
      </w:r>
    </w:p>
    <w:p w14:paraId="3D3685E9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6FBC1E66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@Given("^User is on chase\\.com$")</w:t>
      </w:r>
    </w:p>
    <w:p w14:paraId="1EE71855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public void user_is_on_chase_com() throws Throwable {</w:t>
      </w:r>
    </w:p>
    <w:p w14:paraId="229D304D" w14:textId="77777777" w:rsidR="00D164CC" w:rsidRPr="004C5B5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0352AF07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 xml:space="preserve">System.setProperty("webdriver.chrome.driver", </w:t>
      </w:r>
    </w:p>
    <w:p w14:paraId="161143BC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             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DriverPath + "chromedriver.exe");</w:t>
      </w:r>
    </w:p>
    <w:p w14:paraId="2F6052E0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 = new ChromeDriver();</w:t>
      </w:r>
    </w:p>
    <w:p w14:paraId="1D58221C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592151A1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driver.get("https://www.chase.com/");</w:t>
      </w:r>
    </w:p>
    <w:p w14:paraId="6E4575F0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driver.manage().window().maximize();</w:t>
      </w:r>
    </w:p>
    <w:p w14:paraId="79CA59F7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62EA5A94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}</w:t>
      </w:r>
    </w:p>
    <w:p w14:paraId="53A1D7BA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02DDCCFF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@When("^User looking for Right option from chase\\.com$")</w:t>
      </w:r>
    </w:p>
    <w:p w14:paraId="120DFE9F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public void user_looking_for_Right_option_from_chase_com() throws Throwable {</w:t>
      </w:r>
    </w:p>
    <w:p w14:paraId="3DEDE524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6A7C7C94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driver.findElement(By.xpath("(//button[@type='button'])[3]")).click();</w:t>
      </w:r>
    </w:p>
    <w:p w14:paraId="44C42630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33F9D2E9" w14:textId="77777777" w:rsidR="00D164CC" w:rsidRPr="00041BA1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121CF576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}</w:t>
      </w:r>
    </w:p>
    <w:p w14:paraId="7C0167E9" w14:textId="77777777" w:rsidR="00D164CC" w:rsidRPr="00041BA1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5CFC50C0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@Then("^User Click on Slider Left and Right$")</w:t>
      </w:r>
    </w:p>
    <w:p w14:paraId="56B2C05F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public void user_Click_on_Slider_Left_and_Right() throws Throwable {</w:t>
      </w:r>
    </w:p>
    <w:p w14:paraId="228AE88F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BC3537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46088CF1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5113CEF8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driver.findElement(By.xpath("(//button[@type='button'])[3]")).click();</w:t>
      </w:r>
    </w:p>
    <w:p w14:paraId="7FF7DCA0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62D7F2D7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driver.findElement(By.id("firstFocusableElement")).click();</w:t>
      </w:r>
    </w:p>
    <w:p w14:paraId="118C00BE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43053C4F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AE780E2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}</w:t>
      </w:r>
    </w:p>
    <w:p w14:paraId="5E48444D" w14:textId="77777777" w:rsidR="00D164CC" w:rsidRPr="00041BA1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157134E3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@When("^User looking for Right option from chase\\.com$")</w:t>
      </w:r>
    </w:p>
    <w:p w14:paraId="3306A60F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public void user_looking_for_Right_option_from_chase_com() throws Throwable {</w:t>
      </w:r>
    </w:p>
    <w:p w14:paraId="211D4CC4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7C16C155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driver.findElement(By.xpath("(//button[@type='button'])[3]")).click();</w:t>
      </w:r>
    </w:p>
    <w:p w14:paraId="1003DAAF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BC3537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7EE92856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51BD775B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}</w:t>
      </w:r>
    </w:p>
    <w:p w14:paraId="6C98D1AC" w14:textId="77777777" w:rsidR="00D164CC" w:rsidRPr="00041BA1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3DB097BD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@Then("^User Click on Slider Left and Right$")</w:t>
      </w:r>
    </w:p>
    <w:p w14:paraId="3ABA0900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public void user_Click_on_Slider_Left_and_Right() throws Throwable {</w:t>
      </w:r>
    </w:p>
    <w:p w14:paraId="0DF80897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BC3537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7F6E362F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4221A528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driver.findElement(By.xpath("(//button[@type='button'])[3]")).click();</w:t>
      </w:r>
    </w:p>
    <w:p w14:paraId="1FC9C194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1A1420A3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driver.findElement(By.id("firstFocusableElement")).click();</w:t>
      </w:r>
    </w:p>
    <w:p w14:paraId="1134C6D6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30BCCD5F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561F6FE1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}</w:t>
      </w:r>
    </w:p>
    <w:p w14:paraId="0F13F7B0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0C11D276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@When("^User is going for Search a new car$")</w:t>
      </w:r>
    </w:p>
    <w:p w14:paraId="22C3C333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public void user_is_going_for_Search_a_new_car() throws Throwable {</w:t>
      </w:r>
    </w:p>
    <w:p w14:paraId="4B243632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BC3537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473FFE9F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072336">
        <w:rPr>
          <w:rFonts w:ascii="Courier New" w:hAnsi="Courier New" w:cs="Courier New"/>
          <w:b/>
          <w:bCs/>
          <w:sz w:val="20"/>
          <w:szCs w:val="20"/>
        </w:rPr>
        <w:tab/>
      </w:r>
      <w:r w:rsidRPr="00072336">
        <w:rPr>
          <w:rFonts w:ascii="Courier New" w:hAnsi="Courier New" w:cs="Courier New"/>
          <w:b/>
          <w:bCs/>
          <w:sz w:val="20"/>
          <w:szCs w:val="20"/>
        </w:rPr>
        <w:tab/>
      </w:r>
    </w:p>
    <w:p w14:paraId="7D17E729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System.out.println("User selected New Cars.");</w:t>
      </w:r>
    </w:p>
    <w:p w14:paraId="190C0217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</w:p>
    <w:p w14:paraId="7CB8D8EF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}</w:t>
      </w:r>
    </w:p>
    <w:p w14:paraId="5A674BF3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47D97E52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@Then("^User select make as \"(.*?)\"$")</w:t>
      </w:r>
    </w:p>
    <w:p w14:paraId="7DCFEFD8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public void user_select_make_as(String arg1) throws Throwable {</w:t>
      </w:r>
    </w:p>
    <w:p w14:paraId="2D312C6D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BC3537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52822E48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67367471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2F1E0FA8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 xml:space="preserve">WebElement element = </w:t>
      </w:r>
    </w:p>
    <w:p w14:paraId="2F4B7C7E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driver.findElement(By.id("select2-new-car-make-selector-container"));</w:t>
      </w:r>
    </w:p>
    <w:p w14:paraId="7DF3CD27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element.click();</w:t>
      </w:r>
    </w:p>
    <w:p w14:paraId="0D125A24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 xml:space="preserve">WebElement element1 = </w:t>
      </w:r>
    </w:p>
    <w:p w14:paraId="1418CC0E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driver.findElement(By.cssSelector("input.select2-search__field"));</w:t>
      </w:r>
    </w:p>
    <w:p w14:paraId="1658F8AD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element1.clear();</w:t>
      </w:r>
    </w:p>
    <w:p w14:paraId="6E48B22D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element1.sendKeys("Acura");</w:t>
      </w:r>
    </w:p>
    <w:p w14:paraId="75E8646D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element1.sendKeys(Keys.RETURN);</w:t>
      </w:r>
    </w:p>
    <w:p w14:paraId="6F61A201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}</w:t>
      </w:r>
    </w:p>
    <w:p w14:paraId="0F90FCAC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483A1326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>@Then("^User is looking for newyork location and he's enter \"(\\d+) zip code$")</w:t>
      </w:r>
    </w:p>
    <w:p w14:paraId="76FD6946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BC3537">
        <w:rPr>
          <w:rFonts w:ascii="Courier New" w:hAnsi="Courier New" w:cs="Courier New"/>
          <w:bCs/>
          <w:sz w:val="16"/>
          <w:szCs w:val="16"/>
        </w:rPr>
        <w:t xml:space="preserve">public void user_is_looking_for_newyork_location_and_he_s_enter_zip_code(int arg1) </w:t>
      </w:r>
    </w:p>
    <w:p w14:paraId="72BCA5C7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                                                                      </w:t>
      </w:r>
      <w:r w:rsidRPr="00BC3537">
        <w:rPr>
          <w:rFonts w:ascii="Courier New" w:hAnsi="Courier New" w:cs="Courier New"/>
          <w:bCs/>
          <w:sz w:val="16"/>
          <w:szCs w:val="16"/>
        </w:rPr>
        <w:t>throws Throwable {</w:t>
      </w:r>
    </w:p>
    <w:p w14:paraId="4A30AD2B" w14:textId="77777777" w:rsidR="00D164CC" w:rsidRPr="00BC3537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BC3537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4870176C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lastRenderedPageBreak/>
        <w:t xml:space="preserve">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driver.findElement(By.id("new-car-zip-code-picker")).clear();</w:t>
      </w:r>
    </w:p>
    <w:p w14:paraId="0F3F6B0C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driver.findElement(By.id("new-car-zip-code-picker")).sendKeys("10001");</w:t>
      </w:r>
    </w:p>
    <w:p w14:paraId="0EFA528D" w14:textId="77777777" w:rsidR="00D164CC" w:rsidRPr="00072336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72336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343D9EA0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16"/>
          <w:szCs w:val="16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</w:t>
      </w:r>
      <w:r w:rsidRPr="00C8072F">
        <w:rPr>
          <w:rFonts w:ascii="Courier New" w:hAnsi="Courier New" w:cs="Courier New"/>
          <w:b/>
          <w:bCs/>
          <w:sz w:val="16"/>
          <w:szCs w:val="16"/>
        </w:rPr>
        <w:t xml:space="preserve"> }</w:t>
      </w:r>
    </w:p>
    <w:p w14:paraId="3AFB2AD4" w14:textId="77777777" w:rsidR="00D164CC" w:rsidRPr="00041BA1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50A6E487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 is going for search according to searching parameters$")</w:t>
      </w:r>
    </w:p>
    <w:p w14:paraId="2D99DCE5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user_is_going_for_search_according_to_searching_parameters() throws Throwable {</w:t>
      </w:r>
    </w:p>
    <w:p w14:paraId="02BC0C78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033711D1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 w:rsidRPr="00044059">
        <w:rPr>
          <w:rFonts w:ascii="Courier New" w:hAnsi="Courier New" w:cs="Courier New"/>
          <w:b/>
          <w:bCs/>
          <w:sz w:val="20"/>
          <w:szCs w:val="20"/>
        </w:rPr>
        <w:tab/>
      </w:r>
    </w:p>
    <w:p w14:paraId="72B33792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driver.findElement(By.cssSelector("button.pCta")).click();</w:t>
      </w:r>
    </w:p>
    <w:p w14:paraId="6067D92A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driver.manage().timeouts().implicitlyWait(50, TimeUnit.SECONDS);</w:t>
      </w:r>
    </w:p>
    <w:p w14:paraId="0B02FFA5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0D161930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23D0FB6A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2349D518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 can see the listing of the cars$")</w:t>
      </w:r>
    </w:p>
    <w:p w14:paraId="6280CD69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user_can_see_the_listing_of_the_cars() throws Throwable {</w:t>
      </w:r>
    </w:p>
    <w:p w14:paraId="0255313B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194E501F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6C6464C4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driver.navigate().refresh();</w:t>
      </w:r>
    </w:p>
    <w:p w14:paraId="627AAA30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</w:p>
    <w:p w14:paraId="16DFDE5D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256250FB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47C973B1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 can check multiple models like \"(.*?)\",\"(.*?)\" and \"(.*?)\"$")</w:t>
      </w:r>
    </w:p>
    <w:p w14:paraId="16682438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 xml:space="preserve">public void user_can_check_multiple_models_like_and(String arg1, String arg2, String arg3) </w:t>
      </w:r>
    </w:p>
    <w:p w14:paraId="344246CB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                                                                        </w:t>
      </w:r>
      <w:r w:rsidRPr="00C8072F">
        <w:rPr>
          <w:rFonts w:ascii="Courier New" w:hAnsi="Courier New" w:cs="Courier New"/>
          <w:bCs/>
          <w:sz w:val="16"/>
          <w:szCs w:val="16"/>
        </w:rPr>
        <w:t>throws Throwable {</w:t>
      </w:r>
    </w:p>
    <w:p w14:paraId="6DA2BA67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16D5E766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271AEFC6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driver.findElement(By.linkText("Coupe")).click();</w:t>
      </w:r>
    </w:p>
    <w:p w14:paraId="4F6D4FDA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2F9D3EA1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driver.findElement(By.linkText("Hybrid")).click();</w:t>
      </w:r>
    </w:p>
    <w:p w14:paraId="3E787790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2E8F9752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driver.findElement(By.linkText("Sedan")).click();</w:t>
      </w:r>
    </w:p>
    <w:p w14:paraId="55ACED9E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6624B584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2954711B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2783DEB8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 is selected \"(.*?)\" model$")</w:t>
      </w:r>
    </w:p>
    <w:p w14:paraId="0903FE62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user_is_selected_model(String arg1) throws Throwable {</w:t>
      </w:r>
    </w:p>
    <w:p w14:paraId="7942984A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0AD952E9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4E4E6A38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driver.findElement(By.linkText("Sedan")).click();</w:t>
      </w:r>
    </w:p>
    <w:p w14:paraId="314DBB50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0E17C528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40F341E2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4F335756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@When("^User is selected \"(.*?)\" car$")</w:t>
      </w:r>
    </w:p>
    <w:p w14:paraId="7FAA6F15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user_is_selected_car(String arg1) throws Throwable {</w:t>
      </w:r>
    </w:p>
    <w:p w14:paraId="48746799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34B732DF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73276A21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System.out.println("User selected ILX car");</w:t>
      </w:r>
    </w:p>
    <w:p w14:paraId="4A1F5B04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</w:p>
    <w:p w14:paraId="2FF37901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2A75D8F5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0610EE52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 is click on Build and price button$")</w:t>
      </w:r>
    </w:p>
    <w:p w14:paraId="529385EC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user_is_click_on_Build_and_price_button() throws Throwable {</w:t>
      </w:r>
    </w:p>
    <w:p w14:paraId="0085892D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1DEC400B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0B619E6C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driver.findElement(By.cssSelector("button.clearCta")).click();</w:t>
      </w:r>
    </w:p>
    <w:p w14:paraId="3B074B98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21EBEAD0" w14:textId="77777777" w:rsidR="00D164CC" w:rsidRPr="00041BA1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729BEE99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631D56E5" w14:textId="408A71B4" w:rsidR="00D164CC" w:rsidRDefault="00D164CC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br w:type="page"/>
      </w:r>
    </w:p>
    <w:p w14:paraId="1A38D238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779B7E02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 is going for \"(.*?)\"$")</w:t>
      </w:r>
    </w:p>
    <w:p w14:paraId="233E055E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user_is_going_for(String arg1) throws Throwable {</w:t>
      </w:r>
    </w:p>
    <w:p w14:paraId="1D60BDB1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235A0146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4EEFA954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driver.findElement(By.id("closeModal")).click();</w:t>
      </w:r>
    </w:p>
    <w:p w14:paraId="5B3FDF9E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Thread.sleep(5000);</w:t>
      </w:r>
    </w:p>
    <w:p w14:paraId="3C72A403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driver.findElement(By.xpath("//a[contains(text(),</w:t>
      </w:r>
    </w:p>
    <w:p w14:paraId="150AEB59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            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'View  Pricing on Local Inventory')]")).click();</w:t>
      </w:r>
    </w:p>
    <w:p w14:paraId="5EF36A28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driver.manage().timeouts().implicitlyWait(50, TimeUnit.SECONDS);</w:t>
      </w:r>
    </w:p>
    <w:p w14:paraId="3B3C5C8B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15B71C70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2CCAA34B" w14:textId="77777777" w:rsidR="00D164CC" w:rsidRPr="00041BA1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74E74D55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@When("^User wants to verify their information$")</w:t>
      </w:r>
    </w:p>
    <w:p w14:paraId="688EB4F5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user_wants_to_verify_their_information() throws Throwable</w:t>
      </w:r>
      <w:r w:rsidRPr="00041BA1">
        <w:rPr>
          <w:rFonts w:ascii="Courier New" w:hAnsi="Courier New" w:cs="Courier New"/>
          <w:b/>
          <w:bCs/>
          <w:color w:val="7F0055"/>
          <w:sz w:val="20"/>
          <w:szCs w:val="20"/>
        </w:rPr>
        <w:t xml:space="preserve"> </w:t>
      </w:r>
      <w:r w:rsidRPr="00C8072F">
        <w:rPr>
          <w:rFonts w:ascii="Courier New" w:hAnsi="Courier New" w:cs="Courier New"/>
          <w:bCs/>
          <w:sz w:val="16"/>
          <w:szCs w:val="16"/>
        </w:rPr>
        <w:t>{</w:t>
      </w:r>
    </w:p>
    <w:p w14:paraId="45C0F73E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16D9D001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D0D7EF8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System.out.println("In this page user verify their information.");</w:t>
      </w:r>
    </w:p>
    <w:p w14:paraId="49CCCA4F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</w:t>
      </w:r>
    </w:p>
    <w:p w14:paraId="507A06D9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74659DFA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796A7647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@Then("^User's First name is \"(.*?)\" and Last name is \"(.*?)\"$")</w:t>
      </w:r>
    </w:p>
    <w:p w14:paraId="044888BE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 xml:space="preserve">public void user_s_First_name_is_and_Last_name_is(String arg1, String arg2) </w:t>
      </w:r>
    </w:p>
    <w:p w14:paraId="6DB299BE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                                                               </w:t>
      </w:r>
      <w:r w:rsidRPr="00C8072F">
        <w:rPr>
          <w:rFonts w:ascii="Courier New" w:hAnsi="Courier New" w:cs="Courier New"/>
          <w:bCs/>
          <w:sz w:val="16"/>
          <w:szCs w:val="16"/>
        </w:rPr>
        <w:t>throws Throwable {</w:t>
      </w:r>
    </w:p>
    <w:p w14:paraId="77C0FB1E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416E99B8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driver.findElement(By.name("givenName")).sendKeys("Ali");</w:t>
      </w:r>
    </w:p>
    <w:p w14:paraId="4B0C105E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driver.findElement(By.name("familyName")).sendKeys("Hamad");</w:t>
      </w:r>
    </w:p>
    <w:p w14:paraId="28DCCEE6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39FA24D9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</w:t>
      </w:r>
    </w:p>
    <w:p w14:paraId="4C6463C3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4253FBE4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2AF341AE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@Then("^User's Home Address is \"(.*?)\"$")</w:t>
      </w:r>
    </w:p>
    <w:p w14:paraId="512B809C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user_s_Home_Address_is(String arg1) throws Throwable {</w:t>
      </w:r>
    </w:p>
    <w:p w14:paraId="0CF1B6B1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2FFA6BDC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35089C4E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driver.findElement(By.name("addressLine")).clear();</w:t>
      </w:r>
    </w:p>
    <w:p w14:paraId="26613DD2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driver.findElement(By.name("addressLine")).sendKeys("New York");</w:t>
      </w:r>
    </w:p>
    <w:p w14:paraId="7B8D60D3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79C8800D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</w:p>
    <w:p w14:paraId="1BE5673D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4AB65405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4FC21AE2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@Then("^User's emailid is \"(.*?)\"$")</w:t>
      </w:r>
    </w:p>
    <w:p w14:paraId="648E2C7C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user_s_emailid_is(String arg1) throws Throwable {</w:t>
      </w:r>
    </w:p>
    <w:p w14:paraId="3D4D8FD3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63937861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driver.findElement(By.name("emailAddress")).clear();</w:t>
      </w:r>
    </w:p>
    <w:p w14:paraId="2B7DFC34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</w:t>
      </w:r>
    </w:p>
    <w:p w14:paraId="1B411E00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 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By.name("emailAddress")).sendKeys("youremail@yahoo.com");</w:t>
      </w:r>
    </w:p>
    <w:p w14:paraId="2C28A7F0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2EBF7609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021FF491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1EF6021F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5EBC0F84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@Then("^User's Phone no is \"(.*?)\"$")</w:t>
      </w:r>
    </w:p>
    <w:p w14:paraId="6FAC2AE5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user_s_Phone_no_is(String arg1) throws Throwable {</w:t>
      </w:r>
    </w:p>
    <w:p w14:paraId="3AF67B44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16"/>
          <w:szCs w:val="16"/>
        </w:rPr>
      </w:pPr>
    </w:p>
    <w:p w14:paraId="1CE3C515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driver.findElement(By.name("telephone")).clear();</w:t>
      </w:r>
    </w:p>
    <w:p w14:paraId="690C8740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driver.findElement(By.name("telephone")).sendKeys("+1 212-662-4548");</w:t>
      </w:r>
    </w:p>
    <w:p w14:paraId="20AD8D2D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driver.manage().timeouts().implicitlyWait(10, TimeUnit.SECONDS);</w:t>
      </w:r>
    </w:p>
    <w:p w14:paraId="3D0DB28B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51874501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4D6F0E48" w14:textId="10E5814B" w:rsidR="00D164CC" w:rsidRDefault="00D164CC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br w:type="page"/>
      </w:r>
    </w:p>
    <w:p w14:paraId="4F9DD0A5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3883AE9B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 clicking on \"(.*?)\"$")</w:t>
      </w:r>
    </w:p>
    <w:p w14:paraId="2ECE50F8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user_clicking_on(String arg1) throws Throwable {</w:t>
      </w:r>
    </w:p>
    <w:p w14:paraId="3C04F9B5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25EC76C3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7B94E0CA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driver.manage().timeouts().implicitlyWait(50, TimeUnit.SECONDS);</w:t>
      </w:r>
    </w:p>
    <w:p w14:paraId="1980B04D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</w:t>
      </w:r>
    </w:p>
    <w:p w14:paraId="78F84AD1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   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By.cssSelector("div.col-sm-12 &gt; input.pCta")).click();</w:t>
      </w:r>
    </w:p>
    <w:p w14:paraId="685B33C0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driver.manage().timeouts().implicitlyWait(50, TimeUnit.SECONDS);</w:t>
      </w:r>
    </w:p>
    <w:p w14:paraId="0DDD4876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7D318612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6FF14B02" w14:textId="745A1ED5" w:rsidR="00D164CC" w:rsidRDefault="00D164CC">
      <w:pPr>
        <w:rPr>
          <w:rFonts w:ascii="Courier New" w:hAnsi="Courier New" w:cs="Courier New"/>
          <w:bCs/>
          <w:sz w:val="16"/>
          <w:szCs w:val="16"/>
        </w:rPr>
      </w:pPr>
    </w:p>
    <w:p w14:paraId="36C1B6B1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16D79047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@Then("^User accepting term and condition$")</w:t>
      </w:r>
    </w:p>
    <w:p w14:paraId="66C6B3B4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public void user_accepting_term_and_condition() throws Throwable {</w:t>
      </w:r>
    </w:p>
    <w:p w14:paraId="6FE8FE44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</w:t>
      </w:r>
      <w:r w:rsidRPr="00C8072F">
        <w:rPr>
          <w:rFonts w:ascii="Courier New" w:hAnsi="Courier New" w:cs="Courier New"/>
          <w:bCs/>
          <w:sz w:val="16"/>
          <w:szCs w:val="16"/>
        </w:rPr>
        <w:t>// Write code here that turns the phrase above into concrete actions</w:t>
      </w:r>
    </w:p>
    <w:p w14:paraId="586F7CE6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</w:p>
    <w:p w14:paraId="481769AF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Thread.sleep(5000);</w:t>
      </w:r>
    </w:p>
    <w:p w14:paraId="453E2827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driver.findElement(By.cssSelector("#tosWidget &gt; label")).click();</w:t>
      </w:r>
    </w:p>
    <w:p w14:paraId="7C97483D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driver.manage().timeouts().implicitlyWait(50, TimeUnit.SECONDS);</w:t>
      </w:r>
    </w:p>
    <w:p w14:paraId="52BB57D3" w14:textId="77777777" w:rsidR="00D164CC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driver.findElement(</w:t>
      </w:r>
    </w:p>
    <w:p w14:paraId="782529AB" w14:textId="77777777" w:rsidR="00D164CC" w:rsidRPr="00044059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       </w:t>
      </w:r>
      <w:r w:rsidRPr="00044059">
        <w:rPr>
          <w:rFonts w:ascii="Courier New" w:hAnsi="Courier New" w:cs="Courier New"/>
          <w:b/>
          <w:bCs/>
          <w:sz w:val="20"/>
          <w:szCs w:val="20"/>
        </w:rPr>
        <w:t>By.cssSelector("#dealerFormContent &gt; input.pCta")).click();</w:t>
      </w:r>
    </w:p>
    <w:p w14:paraId="44BC742A" w14:textId="77777777" w:rsidR="00D164CC" w:rsidRPr="00041BA1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0CC15098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6F3D88D2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bCs/>
          <w:sz w:val="16"/>
          <w:szCs w:val="16"/>
        </w:rPr>
      </w:pPr>
    </w:p>
    <w:p w14:paraId="26B6C392" w14:textId="77777777" w:rsidR="00D164CC" w:rsidRPr="00C8072F" w:rsidRDefault="00D164CC" w:rsidP="00D164CC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C8072F">
        <w:rPr>
          <w:rFonts w:ascii="Courier New" w:hAnsi="Courier New" w:cs="Courier New"/>
          <w:bCs/>
          <w:sz w:val="16"/>
          <w:szCs w:val="16"/>
        </w:rPr>
        <w:t>}</w:t>
      </w:r>
    </w:p>
    <w:p w14:paraId="4C798571" w14:textId="77777777" w:rsidR="00D164CC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r>
        <w:rPr>
          <w:sz w:val="24"/>
        </w:rPr>
        <w:t xml:space="preserve">Select </w:t>
      </w:r>
      <w:r w:rsidRPr="001A193D">
        <w:rPr>
          <w:b/>
          <w:sz w:val="24"/>
        </w:rPr>
        <w:t>TestRunner.java</w:t>
      </w:r>
      <w:r>
        <w:rPr>
          <w:sz w:val="24"/>
        </w:rPr>
        <w:t xml:space="preserve"> &gt; right click &gt; </w:t>
      </w:r>
      <w:r>
        <w:rPr>
          <w:b/>
          <w:sz w:val="24"/>
        </w:rPr>
        <w:t>R</w:t>
      </w:r>
      <w:r w:rsidRPr="001A193D">
        <w:rPr>
          <w:b/>
          <w:sz w:val="24"/>
        </w:rPr>
        <w:t xml:space="preserve">un  </w:t>
      </w:r>
      <w:r>
        <w:rPr>
          <w:b/>
          <w:sz w:val="24"/>
        </w:rPr>
        <w:t>A</w:t>
      </w:r>
      <w:r w:rsidRPr="001A193D">
        <w:rPr>
          <w:b/>
          <w:sz w:val="24"/>
        </w:rPr>
        <w:t xml:space="preserve">s </w:t>
      </w:r>
      <w:r>
        <w:rPr>
          <w:b/>
          <w:sz w:val="24"/>
        </w:rPr>
        <w:t>&gt; JU</w:t>
      </w:r>
      <w:r w:rsidRPr="001A193D">
        <w:rPr>
          <w:b/>
          <w:sz w:val="24"/>
        </w:rPr>
        <w:t xml:space="preserve">nit </w:t>
      </w:r>
      <w:r>
        <w:rPr>
          <w:b/>
          <w:sz w:val="24"/>
        </w:rPr>
        <w:t>T</w:t>
      </w:r>
      <w:r w:rsidRPr="001A193D">
        <w:rPr>
          <w:b/>
          <w:sz w:val="24"/>
        </w:rPr>
        <w:t>est</w:t>
      </w:r>
    </w:p>
    <w:p w14:paraId="6D010BE0" w14:textId="36A8B556" w:rsidR="00D164CC" w:rsidRDefault="00D164CC">
      <w:pPr>
        <w:rPr>
          <w:sz w:val="24"/>
        </w:rPr>
      </w:pPr>
      <w:r>
        <w:rPr>
          <w:sz w:val="24"/>
        </w:rPr>
        <w:br w:type="page"/>
      </w:r>
    </w:p>
    <w:p w14:paraId="01417C96" w14:textId="77777777" w:rsidR="00D164CC" w:rsidRDefault="00D164CC" w:rsidP="00D164CC">
      <w:pPr>
        <w:rPr>
          <w:sz w:val="24"/>
        </w:rPr>
      </w:pPr>
    </w:p>
    <w:p w14:paraId="5C3189AF" w14:textId="77777777" w:rsidR="00D164CC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r>
        <w:rPr>
          <w:sz w:val="24"/>
        </w:rPr>
        <w:t>It will open a browser and perform all cases.</w:t>
      </w:r>
    </w:p>
    <w:p w14:paraId="737BDB68" w14:textId="77777777" w:rsidR="00D164CC" w:rsidRDefault="00D164CC" w:rsidP="00D164CC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7D67C9A9" wp14:editId="11B0565A">
            <wp:extent cx="5534025" cy="2844462"/>
            <wp:effectExtent l="0" t="0" r="0" b="0"/>
            <wp:docPr id="34" name="Picture 15" descr="E:\My Project\Ahmed\SS\2017-09-09 02_11_15-Chase Bank - Credit Card, Mortgage, Auto, Banking Servic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y Project\Ahmed\SS\2017-09-09 02_11_15-Chase Bank - Credit Card, Mortgage, Auto, Banking Services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9658" cy="2847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9D2701" w14:textId="77777777" w:rsidR="00D164CC" w:rsidRDefault="00D164CC" w:rsidP="00D164CC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4ED7B36" wp14:editId="159C8928">
            <wp:extent cx="5360264" cy="2617470"/>
            <wp:effectExtent l="0" t="0" r="0" b="0"/>
            <wp:docPr id="35" name="Picture 16" descr="E:\My Project\Ahmed\SS\2017-09-09 02_11_37-Chase Car Buying Service - Ho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Project\Ahmed\SS\2017-09-09 02_11_37-Chase Car Buying Service - Homepag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889" cy="26207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EE45E1" w14:textId="77777777" w:rsidR="00D164CC" w:rsidRDefault="00D164CC" w:rsidP="00D164CC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31468266" wp14:editId="790545BD">
            <wp:extent cx="5048250" cy="2454858"/>
            <wp:effectExtent l="0" t="0" r="0" b="0"/>
            <wp:docPr id="36" name="Picture 17" descr="E:\My Project\Ahmed\SS\2017-09-09 02_11_51-Chase Car Buying Service - Model Sel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Project\Ahmed\SS\2017-09-09 02_11_51-Chase Car Buying Service - Model Selector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080" cy="246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FB8D99" w14:textId="77777777" w:rsidR="00D164CC" w:rsidRPr="005F53B8" w:rsidRDefault="00D164CC" w:rsidP="00D164CC">
      <w:pPr>
        <w:rPr>
          <w:sz w:val="24"/>
        </w:rPr>
      </w:pPr>
    </w:p>
    <w:p w14:paraId="5473FDA6" w14:textId="77777777" w:rsidR="00D164CC" w:rsidRDefault="00D164CC" w:rsidP="00D164CC">
      <w:pPr>
        <w:pStyle w:val="ListParagraph"/>
        <w:rPr>
          <w:sz w:val="24"/>
        </w:rPr>
      </w:pPr>
    </w:p>
    <w:p w14:paraId="00D6A5B2" w14:textId="77777777" w:rsidR="00D164CC" w:rsidRDefault="00D164CC" w:rsidP="004C6BA4">
      <w:pPr>
        <w:pStyle w:val="ListParagraph"/>
        <w:numPr>
          <w:ilvl w:val="0"/>
          <w:numId w:val="6"/>
        </w:numPr>
        <w:spacing w:after="200" w:line="276" w:lineRule="auto"/>
        <w:rPr>
          <w:sz w:val="24"/>
        </w:rPr>
      </w:pPr>
      <w:bookmarkStart w:id="21" w:name="_Hlk510467206"/>
      <w:r>
        <w:rPr>
          <w:sz w:val="24"/>
        </w:rPr>
        <w:t>When each test case is running, it displays how many cases are passed and failed.</w:t>
      </w:r>
    </w:p>
    <w:bookmarkEnd w:id="21"/>
    <w:p w14:paraId="459F4FB7" w14:textId="77777777" w:rsidR="00D164CC" w:rsidRDefault="00D164CC" w:rsidP="00D164CC">
      <w:pPr>
        <w:pStyle w:val="ListParagraph"/>
        <w:rPr>
          <w:sz w:val="24"/>
        </w:rPr>
      </w:pPr>
    </w:p>
    <w:p w14:paraId="0BC20636" w14:textId="77777777" w:rsidR="00D164CC" w:rsidRPr="00F06D02" w:rsidRDefault="00D164CC" w:rsidP="00D164CC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5A5156D3" wp14:editId="7D7CBD88">
            <wp:extent cx="5731510" cy="3378165"/>
            <wp:effectExtent l="19050" t="0" r="2540" b="0"/>
            <wp:docPr id="30" name="Picture 11" descr="E:\My Project\Ahmed\SS\2017-09-09 02_03_04-Java EE - ChaseWithCucumber_src_stepDefinition_TestSteps.java - Eclip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y Project\Ahmed\SS\2017-09-09 02_03_04-Java EE - ChaseWithCucumber_src_stepDefinition_TestSteps.java - Eclipse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7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7505AF" w14:textId="77777777" w:rsidR="00D164CC" w:rsidRDefault="00D164CC" w:rsidP="00D164CC">
      <w:pPr>
        <w:pStyle w:val="ListParagraph"/>
        <w:rPr>
          <w:sz w:val="24"/>
        </w:rPr>
      </w:pPr>
    </w:p>
    <w:p w14:paraId="4F0C88D2" w14:textId="57D07BDE" w:rsidR="00CA7D40" w:rsidRPr="00055588" w:rsidRDefault="00CA7D40" w:rsidP="00CA7D40">
      <w:pPr>
        <w:pStyle w:val="ExTitle"/>
      </w:pPr>
      <w:bookmarkStart w:id="22" w:name="_Toc510481159"/>
      <w:r>
        <w:lastRenderedPageBreak/>
        <w:t>HotWire Flights</w:t>
      </w:r>
      <w:bookmarkEnd w:id="22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1620"/>
        <w:gridCol w:w="4788"/>
      </w:tblGrid>
      <w:tr w:rsidR="00CA7D40" w14:paraId="00799E19" w14:textId="77777777" w:rsidTr="00525A5B">
        <w:trPr>
          <w:trHeight w:val="400"/>
        </w:trPr>
        <w:tc>
          <w:tcPr>
            <w:tcW w:w="4680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2EE9B46F" w14:textId="77777777" w:rsidR="00CA7D40" w:rsidRDefault="00CA7D40" w:rsidP="00525A5B">
            <w:pPr>
              <w:pStyle w:val="TableText"/>
            </w:pPr>
            <w:r>
              <w:t>Overview</w:t>
            </w:r>
          </w:p>
        </w:tc>
        <w:tc>
          <w:tcPr>
            <w:tcW w:w="4788" w:type="dxa"/>
            <w:tcBorders>
              <w:bottom w:val="nil"/>
            </w:tcBorders>
          </w:tcPr>
          <w:p w14:paraId="56BBDF7D" w14:textId="77777777" w:rsidR="00CA7D40" w:rsidRDefault="00CA7D40" w:rsidP="00525A5B">
            <w:pPr>
              <w:pStyle w:val="ExerciseText"/>
              <w:ind w:left="0" w:right="0"/>
            </w:pPr>
          </w:p>
        </w:tc>
      </w:tr>
      <w:tr w:rsidR="00CA7D40" w14:paraId="6BE89A98" w14:textId="77777777" w:rsidTr="00525A5B">
        <w:trPr>
          <w:trHeight w:val="400"/>
        </w:trPr>
        <w:tc>
          <w:tcPr>
            <w:tcW w:w="9468" w:type="dxa"/>
            <w:gridSpan w:val="3"/>
            <w:tcBorders>
              <w:top w:val="nil"/>
            </w:tcBorders>
          </w:tcPr>
          <w:p w14:paraId="54B2D6D5" w14:textId="77777777" w:rsidR="00CA7D40" w:rsidRDefault="00CA7D40" w:rsidP="00525A5B">
            <w:pPr>
              <w:pStyle w:val="ExText"/>
            </w:pPr>
            <w:r>
              <w:t>In this exercise, you will create</w:t>
            </w:r>
            <w:r w:rsidRPr="00055588">
              <w:t xml:space="preserve"> </w:t>
            </w:r>
            <w:r>
              <w:t>tests for an active website</w:t>
            </w:r>
            <w:r w:rsidRPr="00055588">
              <w:t>.</w:t>
            </w:r>
          </w:p>
        </w:tc>
      </w:tr>
      <w:tr w:rsidR="00CA7D40" w14:paraId="4C7D7419" w14:textId="77777777" w:rsidTr="00525A5B">
        <w:trPr>
          <w:trHeight w:val="400"/>
        </w:trPr>
        <w:tc>
          <w:tcPr>
            <w:tcW w:w="3060" w:type="dxa"/>
            <w:tcBorders>
              <w:top w:val="single" w:sz="4" w:space="0" w:color="FFFFFF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shd w:val="clear" w:color="auto" w:fill="D9D9D9"/>
          </w:tcPr>
          <w:p w14:paraId="557FB021" w14:textId="77777777" w:rsidR="00CA7D40" w:rsidRDefault="00CA7D40" w:rsidP="00525A5B">
            <w:pPr>
              <w:pStyle w:val="TableText"/>
            </w:pPr>
            <w:r>
              <w:t>Objective</w:t>
            </w:r>
          </w:p>
        </w:tc>
        <w:tc>
          <w:tcPr>
            <w:tcW w:w="6408" w:type="dxa"/>
            <w:gridSpan w:val="2"/>
            <w:tcBorders>
              <w:left w:val="single" w:sz="4" w:space="0" w:color="FFFFFF"/>
            </w:tcBorders>
          </w:tcPr>
          <w:p w14:paraId="1E94C605" w14:textId="1A0F6D4A" w:rsidR="00CA7D40" w:rsidRDefault="00CA7D40" w:rsidP="00525A5B">
            <w:pPr>
              <w:pStyle w:val="ExText"/>
            </w:pPr>
            <w:r w:rsidRPr="00CA7D40">
              <w:t xml:space="preserve">Access HotWire.com and </w:t>
            </w:r>
            <w:r>
              <w:t>l</w:t>
            </w:r>
            <w:r w:rsidRPr="00CA7D40">
              <w:t xml:space="preserve">ook for </w:t>
            </w:r>
            <w:r>
              <w:t>f</w:t>
            </w:r>
            <w:r w:rsidRPr="00CA7D40">
              <w:t xml:space="preserve">lights using </w:t>
            </w:r>
            <w:r>
              <w:t>S</w:t>
            </w:r>
            <w:r w:rsidRPr="00CA7D40">
              <w:t xml:space="preserve">elenium </w:t>
            </w:r>
            <w:r>
              <w:t>and</w:t>
            </w:r>
            <w:r w:rsidRPr="00CA7D40">
              <w:t xml:space="preserve"> Cucumber </w:t>
            </w:r>
            <w:r>
              <w:t>t</w:t>
            </w:r>
            <w:r w:rsidRPr="00CA7D40">
              <w:t>ests</w:t>
            </w:r>
          </w:p>
        </w:tc>
      </w:tr>
    </w:tbl>
    <w:p w14:paraId="604D0FE0" w14:textId="77777777" w:rsidR="00B23725" w:rsidRPr="00B23725" w:rsidRDefault="00B23725" w:rsidP="00B23725">
      <w:pPr>
        <w:spacing w:after="200" w:line="276" w:lineRule="auto"/>
        <w:ind w:left="360"/>
        <w:rPr>
          <w:sz w:val="24"/>
        </w:rPr>
      </w:pPr>
    </w:p>
    <w:p w14:paraId="3C2FF169" w14:textId="373AA808" w:rsidR="00B23725" w:rsidRPr="00D17060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r>
        <w:rPr>
          <w:sz w:val="24"/>
        </w:rPr>
        <w:t>Create new Java project named</w:t>
      </w:r>
      <w:r w:rsidRPr="0097560E">
        <w:t xml:space="preserve"> </w:t>
      </w:r>
      <w:r w:rsidRPr="00064722">
        <w:rPr>
          <w:b/>
          <w:sz w:val="24"/>
        </w:rPr>
        <w:t>HotwireWithCucumber</w:t>
      </w:r>
    </w:p>
    <w:p w14:paraId="164D1D24" w14:textId="77777777" w:rsidR="00B23725" w:rsidRPr="001520AC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r>
        <w:rPr>
          <w:sz w:val="24"/>
        </w:rPr>
        <w:t xml:space="preserve">Add </w:t>
      </w:r>
      <w:r w:rsidRPr="00BC3537">
        <w:rPr>
          <w:b/>
          <w:sz w:val="24"/>
        </w:rPr>
        <w:t>Selenium</w:t>
      </w:r>
      <w:r>
        <w:rPr>
          <w:sz w:val="24"/>
        </w:rPr>
        <w:t xml:space="preserve"> and </w:t>
      </w:r>
      <w:r w:rsidRPr="00BC3537">
        <w:rPr>
          <w:b/>
          <w:sz w:val="24"/>
        </w:rPr>
        <w:t>Cucumbe</w:t>
      </w:r>
      <w:r>
        <w:rPr>
          <w:sz w:val="24"/>
        </w:rPr>
        <w:t>r libraries to the project’s build path</w:t>
      </w:r>
    </w:p>
    <w:p w14:paraId="2763B94F" w14:textId="77777777" w:rsidR="00B23725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r w:rsidRPr="001520AC">
        <w:rPr>
          <w:sz w:val="24"/>
        </w:rPr>
        <w:t xml:space="preserve">Add the </w:t>
      </w:r>
      <w:r w:rsidRPr="00BC3537">
        <w:rPr>
          <w:b/>
          <w:sz w:val="24"/>
        </w:rPr>
        <w:t>Feature</w:t>
      </w:r>
      <w:r w:rsidRPr="001520AC">
        <w:rPr>
          <w:sz w:val="24"/>
        </w:rPr>
        <w:t xml:space="preserve"> folder to the project. </w:t>
      </w:r>
    </w:p>
    <w:p w14:paraId="37C8CD43" w14:textId="77777777" w:rsidR="00B23725" w:rsidRPr="00D17060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r w:rsidRPr="00D17060">
        <w:rPr>
          <w:sz w:val="24"/>
        </w:rPr>
        <w:t xml:space="preserve">Add feature file to the </w:t>
      </w:r>
      <w:r w:rsidRPr="00D17060">
        <w:rPr>
          <w:b/>
          <w:sz w:val="24"/>
        </w:rPr>
        <w:t>Feature</w:t>
      </w:r>
      <w:r w:rsidRPr="00D17060">
        <w:rPr>
          <w:sz w:val="24"/>
        </w:rPr>
        <w:t xml:space="preserve"> folder and name it “</w:t>
      </w:r>
      <w:r w:rsidRPr="00D17060">
        <w:rPr>
          <w:b/>
          <w:sz w:val="24"/>
        </w:rPr>
        <w:t>HotwireLogin.feature</w:t>
      </w:r>
      <w:r>
        <w:rPr>
          <w:sz w:val="24"/>
        </w:rPr>
        <w:t>”</w:t>
      </w:r>
    </w:p>
    <w:p w14:paraId="2D775AB5" w14:textId="77777777" w:rsidR="00B23725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r>
        <w:rPr>
          <w:sz w:val="24"/>
        </w:rPr>
        <w:t xml:space="preserve">Write all the scenarios inside </w:t>
      </w:r>
      <w:r w:rsidRPr="00525511">
        <w:rPr>
          <w:b/>
          <w:sz w:val="24"/>
        </w:rPr>
        <w:t>HotwireLogin.feature</w:t>
      </w:r>
      <w:r>
        <w:rPr>
          <w:sz w:val="24"/>
        </w:rPr>
        <w:t xml:space="preserve"> file. Start by d</w:t>
      </w:r>
      <w:r w:rsidRPr="001520AC">
        <w:rPr>
          <w:sz w:val="24"/>
        </w:rPr>
        <w:t>elet</w:t>
      </w:r>
      <w:r>
        <w:rPr>
          <w:sz w:val="24"/>
        </w:rPr>
        <w:t>ing</w:t>
      </w:r>
      <w:r w:rsidRPr="001520AC">
        <w:rPr>
          <w:sz w:val="24"/>
        </w:rPr>
        <w:t xml:space="preserve"> all </w:t>
      </w:r>
      <w:r>
        <w:rPr>
          <w:sz w:val="24"/>
        </w:rPr>
        <w:t xml:space="preserve">the existing </w:t>
      </w:r>
      <w:r w:rsidRPr="001520AC">
        <w:rPr>
          <w:sz w:val="24"/>
        </w:rPr>
        <w:t>feature file and write scenarios.</w:t>
      </w:r>
    </w:p>
    <w:p w14:paraId="7131C9F1" w14:textId="77777777" w:rsidR="00B23725" w:rsidRDefault="00B23725" w:rsidP="00B23725">
      <w:pPr>
        <w:ind w:left="360"/>
        <w:rPr>
          <w:sz w:val="24"/>
        </w:rPr>
      </w:pPr>
      <w:r w:rsidRPr="00D17060">
        <w:rPr>
          <w:sz w:val="24"/>
        </w:rPr>
        <w:t>Now add the following:</w:t>
      </w:r>
      <w:r w:rsidRPr="00D17060">
        <w:rPr>
          <w:sz w:val="24"/>
        </w:rPr>
        <w:tab/>
      </w:r>
    </w:p>
    <w:p w14:paraId="56DFA3A6" w14:textId="6F2B74EE" w:rsidR="00B23725" w:rsidRPr="00D17060" w:rsidRDefault="00B23725" w:rsidP="00B23725">
      <w:pPr>
        <w:ind w:left="360"/>
        <w:rPr>
          <w:sz w:val="24"/>
        </w:rPr>
      </w:pPr>
      <w:r w:rsidRPr="00D17060">
        <w:rPr>
          <w:sz w:val="24"/>
        </w:rPr>
        <w:tab/>
      </w:r>
    </w:p>
    <w:p w14:paraId="5C960599" w14:textId="77777777" w:rsidR="00B23725" w:rsidRP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23725">
        <w:rPr>
          <w:rFonts w:ascii="Courier New" w:hAnsi="Courier New" w:cs="Courier New"/>
          <w:b/>
          <w:sz w:val="20"/>
          <w:szCs w:val="20"/>
        </w:rPr>
        <w:t>Feature: Access HotWire and Look for Flights</w:t>
      </w:r>
    </w:p>
    <w:p w14:paraId="0261A6D0" w14:textId="77777777" w:rsidR="00B23725" w:rsidRP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77492013" w14:textId="77777777" w:rsidR="00B23725" w:rsidRP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23725">
        <w:rPr>
          <w:rFonts w:ascii="Courier New" w:hAnsi="Courier New" w:cs="Courier New"/>
          <w:b/>
          <w:sz w:val="20"/>
          <w:szCs w:val="20"/>
        </w:rPr>
        <w:t>Scenario: Look for Flights</w:t>
      </w:r>
    </w:p>
    <w:p w14:paraId="4B6060AE" w14:textId="77777777" w:rsidR="00B23725" w:rsidRP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23725">
        <w:rPr>
          <w:rFonts w:ascii="Courier New" w:hAnsi="Courier New" w:cs="Courier New"/>
          <w:b/>
          <w:sz w:val="20"/>
          <w:szCs w:val="20"/>
        </w:rPr>
        <w:tab/>
        <w:t xml:space="preserve">Given </w:t>
      </w:r>
      <w:r w:rsidRPr="00B23725">
        <w:rPr>
          <w:rFonts w:ascii="Courier New" w:hAnsi="Courier New" w:cs="Courier New"/>
          <w:b/>
          <w:sz w:val="20"/>
          <w:szCs w:val="20"/>
          <w:highlight w:val="yellow"/>
        </w:rPr>
        <w:t>User is on Home Page</w:t>
      </w:r>
    </w:p>
    <w:p w14:paraId="4B69D3A5" w14:textId="77777777" w:rsidR="00B23725" w:rsidRP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23725">
        <w:rPr>
          <w:rFonts w:ascii="Courier New" w:hAnsi="Courier New" w:cs="Courier New"/>
          <w:b/>
          <w:sz w:val="20"/>
          <w:szCs w:val="20"/>
        </w:rPr>
        <w:tab/>
        <w:t xml:space="preserve">When </w:t>
      </w:r>
      <w:r w:rsidRPr="00B23725">
        <w:rPr>
          <w:rFonts w:ascii="Courier New" w:hAnsi="Courier New" w:cs="Courier New"/>
          <w:b/>
          <w:sz w:val="20"/>
          <w:szCs w:val="20"/>
          <w:highlight w:val="yellow"/>
        </w:rPr>
        <w:t>User Look For Flights</w:t>
      </w:r>
    </w:p>
    <w:p w14:paraId="35E93204" w14:textId="77777777" w:rsidR="00B23725" w:rsidRP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23725">
        <w:rPr>
          <w:rFonts w:ascii="Courier New" w:hAnsi="Courier New" w:cs="Courier New"/>
          <w:b/>
          <w:sz w:val="20"/>
          <w:szCs w:val="20"/>
        </w:rPr>
        <w:tab/>
        <w:t xml:space="preserve">And </w:t>
      </w:r>
      <w:r w:rsidRPr="00B23725">
        <w:rPr>
          <w:rFonts w:ascii="Courier New" w:hAnsi="Courier New" w:cs="Courier New"/>
          <w:b/>
          <w:sz w:val="20"/>
          <w:szCs w:val="20"/>
          <w:highlight w:val="yellow"/>
        </w:rPr>
        <w:t>User Enters Source as "JFK"</w:t>
      </w:r>
    </w:p>
    <w:p w14:paraId="4E308B75" w14:textId="77777777" w:rsidR="00B23725" w:rsidRP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23725">
        <w:rPr>
          <w:rFonts w:ascii="Courier New" w:hAnsi="Courier New" w:cs="Courier New"/>
          <w:b/>
          <w:sz w:val="20"/>
          <w:szCs w:val="20"/>
        </w:rPr>
        <w:tab/>
        <w:t xml:space="preserve">And </w:t>
      </w:r>
      <w:r w:rsidRPr="00B23725">
        <w:rPr>
          <w:rFonts w:ascii="Courier New" w:hAnsi="Courier New" w:cs="Courier New"/>
          <w:b/>
          <w:sz w:val="20"/>
          <w:szCs w:val="20"/>
          <w:highlight w:val="yellow"/>
        </w:rPr>
        <w:t>User Enters Destination as "ORD"</w:t>
      </w:r>
    </w:p>
    <w:p w14:paraId="3762F6B3" w14:textId="77777777" w:rsidR="00B23725" w:rsidRP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23725">
        <w:rPr>
          <w:rFonts w:ascii="Courier New" w:hAnsi="Courier New" w:cs="Courier New"/>
          <w:b/>
          <w:sz w:val="20"/>
          <w:szCs w:val="20"/>
        </w:rPr>
        <w:tab/>
        <w:t xml:space="preserve">Then </w:t>
      </w:r>
      <w:r w:rsidRPr="00B23725">
        <w:rPr>
          <w:rFonts w:ascii="Courier New" w:hAnsi="Courier New" w:cs="Courier New"/>
          <w:b/>
          <w:sz w:val="20"/>
          <w:szCs w:val="20"/>
          <w:highlight w:val="yellow"/>
        </w:rPr>
        <w:t>User Click On Find Flight Button</w:t>
      </w:r>
    </w:p>
    <w:p w14:paraId="6A9EF9C8" w14:textId="77777777" w:rsidR="00B23725" w:rsidRPr="00B23725" w:rsidRDefault="00B23725" w:rsidP="00B23725">
      <w:pPr>
        <w:pStyle w:val="ListParagraph"/>
        <w:rPr>
          <w:rFonts w:ascii="Courier New" w:hAnsi="Courier New" w:cs="Courier New"/>
          <w:b/>
          <w:sz w:val="20"/>
          <w:szCs w:val="20"/>
        </w:rPr>
      </w:pPr>
      <w:r w:rsidRPr="00B23725">
        <w:rPr>
          <w:rFonts w:ascii="Courier New" w:hAnsi="Courier New" w:cs="Courier New"/>
          <w:b/>
          <w:sz w:val="20"/>
          <w:szCs w:val="20"/>
        </w:rPr>
        <w:tab/>
        <w:t xml:space="preserve">Then </w:t>
      </w:r>
      <w:r w:rsidRPr="00B23725">
        <w:rPr>
          <w:rFonts w:ascii="Courier New" w:hAnsi="Courier New" w:cs="Courier New"/>
          <w:b/>
          <w:sz w:val="20"/>
          <w:szCs w:val="20"/>
          <w:highlight w:val="yellow"/>
        </w:rPr>
        <w:t>User Displayed Successfully Search</w:t>
      </w:r>
    </w:p>
    <w:p w14:paraId="6FE155CE" w14:textId="77777777" w:rsidR="00B23725" w:rsidRPr="00B23725" w:rsidRDefault="00B23725" w:rsidP="00B23725">
      <w:pPr>
        <w:pStyle w:val="ListParagraph"/>
        <w:rPr>
          <w:b/>
          <w:sz w:val="24"/>
        </w:rPr>
      </w:pPr>
    </w:p>
    <w:p w14:paraId="32A5AC1C" w14:textId="77777777" w:rsidR="00B23725" w:rsidRPr="001520AC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bookmarkStart w:id="23" w:name="_Hlk510477271"/>
      <w:r>
        <w:rPr>
          <w:sz w:val="24"/>
        </w:rPr>
        <w:t>Create the “</w:t>
      </w:r>
      <w:r w:rsidRPr="00BC3537">
        <w:rPr>
          <w:b/>
          <w:sz w:val="24"/>
        </w:rPr>
        <w:t>cucumberTest</w:t>
      </w:r>
      <w:r>
        <w:rPr>
          <w:sz w:val="24"/>
        </w:rPr>
        <w:t>” package.</w:t>
      </w:r>
    </w:p>
    <w:p w14:paraId="18C873C8" w14:textId="77777777" w:rsidR="00B23725" w:rsidRPr="001520AC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r>
        <w:rPr>
          <w:sz w:val="24"/>
        </w:rPr>
        <w:t>Create the “</w:t>
      </w:r>
      <w:r w:rsidRPr="00BC3537">
        <w:rPr>
          <w:b/>
          <w:sz w:val="24"/>
        </w:rPr>
        <w:t>TestRunner</w:t>
      </w:r>
      <w:r>
        <w:rPr>
          <w:sz w:val="24"/>
        </w:rPr>
        <w:t>” class in the “</w:t>
      </w:r>
      <w:r w:rsidRPr="00BC3537">
        <w:rPr>
          <w:b/>
          <w:sz w:val="24"/>
        </w:rPr>
        <w:t>cucumberTest</w:t>
      </w:r>
      <w:r>
        <w:rPr>
          <w:sz w:val="24"/>
        </w:rPr>
        <w:t xml:space="preserve">” package. </w:t>
      </w:r>
      <w:r w:rsidRPr="001520AC">
        <w:rPr>
          <w:sz w:val="24"/>
        </w:rPr>
        <w:t>Insert this code below into the class.</w:t>
      </w:r>
    </w:p>
    <w:bookmarkEnd w:id="23"/>
    <w:p w14:paraId="5D0E8FAE" w14:textId="77777777" w:rsidR="00B23725" w:rsidRPr="00D17060" w:rsidRDefault="00B23725" w:rsidP="00B23725">
      <w:pPr>
        <w:ind w:firstLine="720"/>
        <w:rPr>
          <w:rFonts w:ascii="Courier New" w:hAnsi="Courier New" w:cs="Courier New"/>
          <w:sz w:val="24"/>
        </w:rPr>
      </w:pPr>
      <w:r>
        <w:rPr>
          <w:rFonts w:ascii="Courier New" w:hAnsi="Courier New" w:cs="Courier New"/>
          <w:sz w:val="24"/>
        </w:rPr>
        <w:t xml:space="preserve">package </w:t>
      </w:r>
      <w:r w:rsidRPr="00D17060">
        <w:rPr>
          <w:rFonts w:ascii="Courier New" w:hAnsi="Courier New" w:cs="Courier New"/>
          <w:sz w:val="24"/>
        </w:rPr>
        <w:t>cucumberTest;</w:t>
      </w:r>
    </w:p>
    <w:p w14:paraId="12AADFC1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</w:p>
    <w:p w14:paraId="4056A4E9" w14:textId="08FCDAC4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  <w:r w:rsidRPr="00D17060">
        <w:rPr>
          <w:rFonts w:ascii="Courier New" w:hAnsi="Courier New" w:cs="Courier New"/>
          <w:sz w:val="24"/>
        </w:rPr>
        <w:t>import</w:t>
      </w:r>
      <w:r w:rsidR="00ED4DC9">
        <w:rPr>
          <w:rFonts w:ascii="Courier New" w:hAnsi="Courier New" w:cs="Courier New"/>
          <w:sz w:val="24"/>
        </w:rPr>
        <w:t xml:space="preserve"> </w:t>
      </w:r>
      <w:r w:rsidRPr="00D17060">
        <w:rPr>
          <w:rFonts w:ascii="Courier New" w:hAnsi="Courier New" w:cs="Courier New"/>
          <w:sz w:val="24"/>
        </w:rPr>
        <w:t>org.junit.runner.RunWith;</w:t>
      </w:r>
    </w:p>
    <w:p w14:paraId="57016884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</w:p>
    <w:p w14:paraId="6C13830A" w14:textId="67614A4C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  <w:r w:rsidRPr="00D17060">
        <w:rPr>
          <w:rFonts w:ascii="Courier New" w:hAnsi="Courier New" w:cs="Courier New"/>
          <w:sz w:val="24"/>
        </w:rPr>
        <w:t>import</w:t>
      </w:r>
      <w:r w:rsidR="00ED4DC9">
        <w:rPr>
          <w:rFonts w:ascii="Courier New" w:hAnsi="Courier New" w:cs="Courier New"/>
          <w:sz w:val="24"/>
        </w:rPr>
        <w:t xml:space="preserve"> </w:t>
      </w:r>
      <w:r w:rsidRPr="00D17060">
        <w:rPr>
          <w:rFonts w:ascii="Courier New" w:hAnsi="Courier New" w:cs="Courier New"/>
          <w:sz w:val="24"/>
        </w:rPr>
        <w:t>cucumber.api.CucumberOptions;</w:t>
      </w:r>
    </w:p>
    <w:p w14:paraId="439716D6" w14:textId="1A6C3AB0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  <w:r w:rsidRPr="00D17060">
        <w:rPr>
          <w:rFonts w:ascii="Courier New" w:hAnsi="Courier New" w:cs="Courier New"/>
          <w:sz w:val="24"/>
        </w:rPr>
        <w:t>import</w:t>
      </w:r>
      <w:r w:rsidR="00ED4DC9">
        <w:rPr>
          <w:rFonts w:ascii="Courier New" w:hAnsi="Courier New" w:cs="Courier New"/>
          <w:sz w:val="24"/>
        </w:rPr>
        <w:t xml:space="preserve"> </w:t>
      </w:r>
      <w:r w:rsidRPr="00D17060">
        <w:rPr>
          <w:rFonts w:ascii="Courier New" w:hAnsi="Courier New" w:cs="Courier New"/>
          <w:sz w:val="24"/>
        </w:rPr>
        <w:t>cucumber.api.junit.Cucumber;</w:t>
      </w:r>
    </w:p>
    <w:p w14:paraId="1653E17E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</w:p>
    <w:p w14:paraId="2AFE58C5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  <w:r w:rsidRPr="00D17060">
        <w:rPr>
          <w:rFonts w:ascii="Courier New" w:hAnsi="Courier New" w:cs="Courier New"/>
          <w:sz w:val="24"/>
        </w:rPr>
        <w:t>@RunWith(Cucumber.class)</w:t>
      </w:r>
    </w:p>
    <w:p w14:paraId="7AA047AB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  <w:r w:rsidRPr="00D17060">
        <w:rPr>
          <w:rFonts w:ascii="Courier New" w:hAnsi="Courier New" w:cs="Courier New"/>
          <w:sz w:val="24"/>
        </w:rPr>
        <w:t>@CucumberOptions(</w:t>
      </w:r>
    </w:p>
    <w:p w14:paraId="71EA5D9C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  <w:r w:rsidRPr="00D17060">
        <w:rPr>
          <w:rFonts w:ascii="Courier New" w:hAnsi="Courier New" w:cs="Courier New"/>
          <w:sz w:val="24"/>
        </w:rPr>
        <w:tab/>
      </w:r>
      <w:r w:rsidRPr="00D17060">
        <w:rPr>
          <w:rFonts w:ascii="Courier New" w:hAnsi="Courier New" w:cs="Courier New"/>
          <w:sz w:val="24"/>
        </w:rPr>
        <w:tab/>
        <w:t>features = "Feature"</w:t>
      </w:r>
    </w:p>
    <w:p w14:paraId="4716187E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  <w:r w:rsidRPr="00D17060">
        <w:rPr>
          <w:rFonts w:ascii="Courier New" w:hAnsi="Courier New" w:cs="Courier New"/>
          <w:sz w:val="24"/>
        </w:rPr>
        <w:tab/>
      </w:r>
      <w:r w:rsidRPr="00D17060">
        <w:rPr>
          <w:rFonts w:ascii="Courier New" w:hAnsi="Courier New" w:cs="Courier New"/>
          <w:sz w:val="24"/>
        </w:rPr>
        <w:tab/>
        <w:t>,glue={"stepDefinition"}</w:t>
      </w:r>
    </w:p>
    <w:p w14:paraId="35B66620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  <w:r w:rsidRPr="00D17060">
        <w:rPr>
          <w:rFonts w:ascii="Courier New" w:hAnsi="Courier New" w:cs="Courier New"/>
          <w:sz w:val="24"/>
        </w:rPr>
        <w:tab/>
      </w:r>
      <w:r w:rsidRPr="00D17060">
        <w:rPr>
          <w:rFonts w:ascii="Courier New" w:hAnsi="Courier New" w:cs="Courier New"/>
          <w:sz w:val="24"/>
        </w:rPr>
        <w:tab/>
        <w:t>)</w:t>
      </w:r>
    </w:p>
    <w:p w14:paraId="3178B6FD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</w:p>
    <w:p w14:paraId="7F10C7D2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  <w:r w:rsidRPr="00D17060">
        <w:rPr>
          <w:rFonts w:ascii="Courier New" w:hAnsi="Courier New" w:cs="Courier New"/>
          <w:sz w:val="24"/>
        </w:rPr>
        <w:t>public class TestRunner {</w:t>
      </w:r>
    </w:p>
    <w:p w14:paraId="41CEC12B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</w:p>
    <w:p w14:paraId="33D56E75" w14:textId="77777777" w:rsidR="00B23725" w:rsidRPr="00D17060" w:rsidRDefault="00B23725" w:rsidP="00B23725">
      <w:pPr>
        <w:pStyle w:val="ListParagraph"/>
        <w:rPr>
          <w:rFonts w:ascii="Courier New" w:hAnsi="Courier New" w:cs="Courier New"/>
          <w:sz w:val="24"/>
        </w:rPr>
      </w:pPr>
      <w:r w:rsidRPr="00D17060">
        <w:rPr>
          <w:rFonts w:ascii="Courier New" w:hAnsi="Courier New" w:cs="Courier New"/>
          <w:sz w:val="24"/>
        </w:rPr>
        <w:t>}</w:t>
      </w:r>
    </w:p>
    <w:p w14:paraId="1DFB3E32" w14:textId="77777777" w:rsidR="00B23725" w:rsidRPr="00561A58" w:rsidRDefault="00B23725" w:rsidP="00B23725">
      <w:pPr>
        <w:rPr>
          <w:sz w:val="24"/>
        </w:rPr>
      </w:pPr>
    </w:p>
    <w:p w14:paraId="4A8DC6C6" w14:textId="77777777" w:rsidR="00B23725" w:rsidRPr="001520AC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bookmarkStart w:id="24" w:name="_Hlk510477326"/>
      <w:r>
        <w:rPr>
          <w:sz w:val="24"/>
        </w:rPr>
        <w:t>Create the new package “</w:t>
      </w:r>
      <w:r w:rsidRPr="00BC3537">
        <w:rPr>
          <w:b/>
          <w:sz w:val="24"/>
        </w:rPr>
        <w:t>stepDefinition</w:t>
      </w:r>
      <w:r>
        <w:rPr>
          <w:sz w:val="24"/>
        </w:rPr>
        <w:t xml:space="preserve">” and the new </w:t>
      </w:r>
      <w:r w:rsidRPr="001520AC">
        <w:rPr>
          <w:sz w:val="24"/>
        </w:rPr>
        <w:t>class “</w:t>
      </w:r>
      <w:r w:rsidRPr="00BC3537">
        <w:rPr>
          <w:b/>
          <w:sz w:val="24"/>
        </w:rPr>
        <w:t>TestSteps</w:t>
      </w:r>
      <w:r>
        <w:rPr>
          <w:sz w:val="24"/>
        </w:rPr>
        <w:t>” in the new package</w:t>
      </w:r>
    </w:p>
    <w:p w14:paraId="3C0F8620" w14:textId="77777777" w:rsidR="00B23725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r>
        <w:rPr>
          <w:sz w:val="24"/>
        </w:rPr>
        <w:t xml:space="preserve">Now right click on </w:t>
      </w:r>
      <w:r w:rsidRPr="00BC3537">
        <w:rPr>
          <w:b/>
          <w:sz w:val="24"/>
        </w:rPr>
        <w:t>TestRunner</w:t>
      </w:r>
      <w:r>
        <w:rPr>
          <w:sz w:val="24"/>
        </w:rPr>
        <w:t xml:space="preserve"> class and click </w:t>
      </w:r>
      <w:r w:rsidRPr="00BC3537">
        <w:rPr>
          <w:b/>
          <w:sz w:val="24"/>
        </w:rPr>
        <w:t xml:space="preserve">Run </w:t>
      </w:r>
      <w:r>
        <w:rPr>
          <w:b/>
          <w:sz w:val="24"/>
        </w:rPr>
        <w:t>A</w:t>
      </w:r>
      <w:r w:rsidRPr="00BC3537">
        <w:rPr>
          <w:b/>
          <w:sz w:val="24"/>
        </w:rPr>
        <w:t xml:space="preserve">s </w:t>
      </w:r>
      <w:r>
        <w:rPr>
          <w:sz w:val="24"/>
        </w:rPr>
        <w:t xml:space="preserve">&gt; </w:t>
      </w:r>
      <w:r w:rsidRPr="00BC3537">
        <w:rPr>
          <w:b/>
          <w:sz w:val="24"/>
        </w:rPr>
        <w:t>J</w:t>
      </w:r>
      <w:r>
        <w:rPr>
          <w:b/>
          <w:sz w:val="24"/>
        </w:rPr>
        <w:t>U</w:t>
      </w:r>
      <w:r w:rsidRPr="00BC3537">
        <w:rPr>
          <w:b/>
          <w:sz w:val="24"/>
        </w:rPr>
        <w:t>nit</w:t>
      </w:r>
      <w:r>
        <w:rPr>
          <w:b/>
          <w:sz w:val="24"/>
        </w:rPr>
        <w:t xml:space="preserve"> </w:t>
      </w:r>
      <w:r w:rsidRPr="00BC3537">
        <w:rPr>
          <w:b/>
          <w:sz w:val="24"/>
        </w:rPr>
        <w:t>Test</w:t>
      </w:r>
      <w:r>
        <w:rPr>
          <w:sz w:val="24"/>
        </w:rPr>
        <w:t>.</w:t>
      </w:r>
    </w:p>
    <w:p w14:paraId="3A995E8E" w14:textId="77777777" w:rsidR="00B23725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r w:rsidRPr="00144073">
        <w:rPr>
          <w:sz w:val="24"/>
        </w:rPr>
        <w:t xml:space="preserve">Copy all those steps and paste in </w:t>
      </w:r>
      <w:r w:rsidRPr="00BC3537">
        <w:rPr>
          <w:b/>
          <w:sz w:val="24"/>
        </w:rPr>
        <w:t>TestSteps.java</w:t>
      </w:r>
      <w:r w:rsidRPr="00144073">
        <w:rPr>
          <w:sz w:val="24"/>
        </w:rPr>
        <w:t xml:space="preserve"> file and add code in </w:t>
      </w:r>
      <w:r>
        <w:rPr>
          <w:sz w:val="24"/>
        </w:rPr>
        <w:t>those</w:t>
      </w:r>
      <w:r w:rsidRPr="00144073">
        <w:rPr>
          <w:sz w:val="24"/>
        </w:rPr>
        <w:t xml:space="preserve"> methods.</w:t>
      </w:r>
    </w:p>
    <w:p w14:paraId="28CD3AC4" w14:textId="77777777" w:rsidR="00B23725" w:rsidRPr="00BC3537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r w:rsidRPr="00732C59">
        <w:rPr>
          <w:sz w:val="24"/>
        </w:rPr>
        <w:t>Add the</w:t>
      </w:r>
      <w:r>
        <w:rPr>
          <w:sz w:val="24"/>
        </w:rPr>
        <w:t xml:space="preserve"> bolded</w:t>
      </w:r>
      <w:r w:rsidRPr="00732C59">
        <w:rPr>
          <w:sz w:val="24"/>
        </w:rPr>
        <w:t xml:space="preserve"> code to your </w:t>
      </w:r>
      <w:r w:rsidRPr="00BC3537">
        <w:rPr>
          <w:b/>
          <w:sz w:val="24"/>
        </w:rPr>
        <w:t>TestSteps</w:t>
      </w:r>
      <w:r w:rsidRPr="00732C59">
        <w:rPr>
          <w:sz w:val="24"/>
        </w:rPr>
        <w:t xml:space="preserve"> file. </w:t>
      </w:r>
    </w:p>
    <w:bookmarkEnd w:id="24"/>
    <w:p w14:paraId="64542820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487DC4">
        <w:rPr>
          <w:rFonts w:ascii="Courier New" w:hAnsi="Courier New" w:cs="Courier New"/>
          <w:bCs/>
          <w:sz w:val="16"/>
          <w:szCs w:val="16"/>
        </w:rPr>
        <w:t>package</w:t>
      </w:r>
      <w:r w:rsidRPr="00487DC4">
        <w:rPr>
          <w:rFonts w:ascii="Courier New" w:hAnsi="Courier New" w:cs="Courier New"/>
          <w:sz w:val="16"/>
          <w:szCs w:val="16"/>
        </w:rPr>
        <w:t xml:space="preserve"> stepDefinition;</w:t>
      </w:r>
    </w:p>
    <w:p w14:paraId="0B9432F0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F72D676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487DC4">
        <w:rPr>
          <w:rFonts w:ascii="Courier New" w:hAnsi="Courier New" w:cs="Courier New"/>
          <w:bCs/>
          <w:sz w:val="16"/>
          <w:szCs w:val="16"/>
        </w:rPr>
        <w:t>import</w:t>
      </w:r>
      <w:r w:rsidRPr="00487DC4">
        <w:rPr>
          <w:rFonts w:ascii="Courier New" w:hAnsi="Courier New" w:cs="Courier New"/>
          <w:sz w:val="16"/>
          <w:szCs w:val="16"/>
        </w:rPr>
        <w:t xml:space="preserve"> org.openqa.selenium.By;</w:t>
      </w:r>
    </w:p>
    <w:p w14:paraId="039A4C54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487DC4">
        <w:rPr>
          <w:rFonts w:ascii="Courier New" w:hAnsi="Courier New" w:cs="Courier New"/>
          <w:bCs/>
          <w:sz w:val="16"/>
          <w:szCs w:val="16"/>
        </w:rPr>
        <w:t>import</w:t>
      </w:r>
      <w:r w:rsidRPr="00487DC4">
        <w:rPr>
          <w:rFonts w:ascii="Courier New" w:hAnsi="Courier New" w:cs="Courier New"/>
          <w:sz w:val="16"/>
          <w:szCs w:val="16"/>
        </w:rPr>
        <w:t xml:space="preserve"> org.openqa.selenium.WebDriver;</w:t>
      </w:r>
    </w:p>
    <w:p w14:paraId="516EF5BA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487DC4">
        <w:rPr>
          <w:rFonts w:ascii="Courier New" w:hAnsi="Courier New" w:cs="Courier New"/>
          <w:bCs/>
          <w:sz w:val="16"/>
          <w:szCs w:val="16"/>
        </w:rPr>
        <w:t>import</w:t>
      </w:r>
      <w:r w:rsidRPr="00487DC4">
        <w:rPr>
          <w:rFonts w:ascii="Courier New" w:hAnsi="Courier New" w:cs="Courier New"/>
          <w:sz w:val="16"/>
          <w:szCs w:val="16"/>
        </w:rPr>
        <w:t xml:space="preserve"> org.openqa.selenium.chrome.ChromeDriver;</w:t>
      </w:r>
    </w:p>
    <w:p w14:paraId="28D5B7CA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9F88458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487DC4">
        <w:rPr>
          <w:rFonts w:ascii="Courier New" w:hAnsi="Courier New" w:cs="Courier New"/>
          <w:bCs/>
          <w:sz w:val="16"/>
          <w:szCs w:val="16"/>
        </w:rPr>
        <w:t>import</w:t>
      </w:r>
      <w:r w:rsidRPr="00487DC4">
        <w:rPr>
          <w:rFonts w:ascii="Courier New" w:hAnsi="Courier New" w:cs="Courier New"/>
          <w:sz w:val="16"/>
          <w:szCs w:val="16"/>
        </w:rPr>
        <w:t xml:space="preserve"> cucumber.api.java.en.Given;</w:t>
      </w:r>
    </w:p>
    <w:p w14:paraId="3DF9F424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487DC4">
        <w:rPr>
          <w:rFonts w:ascii="Courier New" w:hAnsi="Courier New" w:cs="Courier New"/>
          <w:bCs/>
          <w:sz w:val="16"/>
          <w:szCs w:val="16"/>
        </w:rPr>
        <w:t>import</w:t>
      </w:r>
      <w:r w:rsidRPr="00487DC4">
        <w:rPr>
          <w:rFonts w:ascii="Courier New" w:hAnsi="Courier New" w:cs="Courier New"/>
          <w:sz w:val="16"/>
          <w:szCs w:val="16"/>
        </w:rPr>
        <w:t xml:space="preserve"> cucumber.api.java.en.Then;</w:t>
      </w:r>
    </w:p>
    <w:p w14:paraId="3917F08E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487DC4">
        <w:rPr>
          <w:rFonts w:ascii="Courier New" w:hAnsi="Courier New" w:cs="Courier New"/>
          <w:bCs/>
          <w:sz w:val="16"/>
          <w:szCs w:val="16"/>
        </w:rPr>
        <w:t>import</w:t>
      </w:r>
      <w:r w:rsidRPr="00487DC4">
        <w:rPr>
          <w:rFonts w:ascii="Courier New" w:hAnsi="Courier New" w:cs="Courier New"/>
          <w:sz w:val="16"/>
          <w:szCs w:val="16"/>
        </w:rPr>
        <w:t xml:space="preserve"> cucumber.api.java.en.When;</w:t>
      </w:r>
    </w:p>
    <w:p w14:paraId="66744B81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6817E7D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487DC4">
        <w:rPr>
          <w:rFonts w:ascii="Courier New" w:hAnsi="Courier New" w:cs="Courier New"/>
          <w:bCs/>
          <w:sz w:val="16"/>
          <w:szCs w:val="16"/>
        </w:rPr>
        <w:t>public</w:t>
      </w:r>
      <w:r w:rsidRPr="00487DC4">
        <w:rPr>
          <w:rFonts w:ascii="Courier New" w:hAnsi="Courier New" w:cs="Courier New"/>
          <w:sz w:val="16"/>
          <w:szCs w:val="16"/>
        </w:rPr>
        <w:t xml:space="preserve"> </w:t>
      </w:r>
      <w:r w:rsidRPr="00487DC4">
        <w:rPr>
          <w:rFonts w:ascii="Courier New" w:hAnsi="Courier New" w:cs="Courier New"/>
          <w:bCs/>
          <w:sz w:val="16"/>
          <w:szCs w:val="16"/>
        </w:rPr>
        <w:t>class</w:t>
      </w:r>
      <w:r w:rsidRPr="00487DC4">
        <w:rPr>
          <w:rFonts w:ascii="Courier New" w:hAnsi="Courier New" w:cs="Courier New"/>
          <w:sz w:val="16"/>
          <w:szCs w:val="16"/>
        </w:rPr>
        <w:t xml:space="preserve"> TestSteps {</w:t>
      </w:r>
    </w:p>
    <w:p w14:paraId="00DE4719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6A5A3AB5" w14:textId="77777777" w:rsidR="00B23725" w:rsidRDefault="00B23725" w:rsidP="00B23725">
      <w:pPr>
        <w:rPr>
          <w:rFonts w:ascii="Courier New" w:hAnsi="Courier New" w:cs="Courier New"/>
          <w:b/>
          <w:sz w:val="20"/>
          <w:szCs w:val="20"/>
        </w:rPr>
      </w:pPr>
      <w:r w:rsidRPr="00487DC4">
        <w:rPr>
          <w:rFonts w:ascii="Courier New" w:hAnsi="Courier New" w:cs="Courier New"/>
          <w:b/>
          <w:sz w:val="20"/>
          <w:szCs w:val="20"/>
        </w:rPr>
        <w:t>public static String DriverPath =</w:t>
      </w:r>
      <w:r>
        <w:rPr>
          <w:rFonts w:ascii="Courier New" w:hAnsi="Courier New" w:cs="Courier New"/>
          <w:b/>
          <w:sz w:val="20"/>
          <w:szCs w:val="20"/>
        </w:rPr>
        <w:t xml:space="preserve">  </w:t>
      </w:r>
    </w:p>
    <w:p w14:paraId="228B2D8A" w14:textId="77777777" w:rsidR="00B23725" w:rsidRPr="00487DC4" w:rsidRDefault="00B23725" w:rsidP="00B23725">
      <w:pPr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</w:t>
      </w:r>
      <w:r w:rsidRPr="00487DC4">
        <w:rPr>
          <w:rFonts w:ascii="Courier New" w:hAnsi="Courier New" w:cs="Courier New"/>
          <w:b/>
          <w:sz w:val="20"/>
          <w:szCs w:val="20"/>
        </w:rPr>
        <w:t>"C:\\StudentWork\\jars\\ChromeDriver\\";</w:t>
      </w:r>
    </w:p>
    <w:p w14:paraId="505EC8C5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487DC4">
        <w:rPr>
          <w:rFonts w:ascii="Courier New" w:hAnsi="Courier New" w:cs="Courier New"/>
          <w:b/>
          <w:bCs/>
          <w:sz w:val="20"/>
          <w:szCs w:val="20"/>
        </w:rPr>
        <w:t>private</w:t>
      </w:r>
      <w:r w:rsidRPr="00487DC4">
        <w:rPr>
          <w:rFonts w:ascii="Courier New" w:hAnsi="Courier New" w:cs="Courier New"/>
          <w:b/>
          <w:sz w:val="20"/>
          <w:szCs w:val="20"/>
        </w:rPr>
        <w:t xml:space="preserve"> </w:t>
      </w:r>
      <w:r w:rsidRPr="00487DC4">
        <w:rPr>
          <w:rFonts w:ascii="Courier New" w:hAnsi="Courier New" w:cs="Courier New"/>
          <w:b/>
          <w:bCs/>
          <w:sz w:val="20"/>
          <w:szCs w:val="20"/>
        </w:rPr>
        <w:t>static</w:t>
      </w:r>
      <w:r w:rsidRPr="00487DC4">
        <w:rPr>
          <w:rFonts w:ascii="Courier New" w:hAnsi="Courier New" w:cs="Courier New"/>
          <w:b/>
          <w:sz w:val="20"/>
          <w:szCs w:val="20"/>
        </w:rPr>
        <w:t xml:space="preserve"> WebDriver 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487DC4">
        <w:rPr>
          <w:rFonts w:ascii="Courier New" w:hAnsi="Courier New" w:cs="Courier New"/>
          <w:b/>
          <w:sz w:val="20"/>
          <w:szCs w:val="20"/>
        </w:rPr>
        <w:t xml:space="preserve"> = </w:t>
      </w:r>
      <w:r w:rsidRPr="00487DC4">
        <w:rPr>
          <w:rFonts w:ascii="Courier New" w:hAnsi="Courier New" w:cs="Courier New"/>
          <w:b/>
          <w:bCs/>
          <w:sz w:val="20"/>
          <w:szCs w:val="20"/>
        </w:rPr>
        <w:t>null</w:t>
      </w:r>
      <w:r w:rsidRPr="00487DC4">
        <w:rPr>
          <w:rFonts w:ascii="Courier New" w:hAnsi="Courier New" w:cs="Courier New"/>
          <w:b/>
          <w:sz w:val="20"/>
          <w:szCs w:val="20"/>
        </w:rPr>
        <w:t>;</w:t>
      </w:r>
    </w:p>
    <w:p w14:paraId="5F490BE6" w14:textId="77777777" w:rsid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color w:val="FF0000"/>
          <w:sz w:val="20"/>
          <w:szCs w:val="20"/>
        </w:rPr>
      </w:pPr>
    </w:p>
    <w:p w14:paraId="105A6AB2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@Given("^User is on Home Page$")</w:t>
      </w:r>
    </w:p>
    <w:p w14:paraId="77BBF6F7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bCs/>
          <w:sz w:val="16"/>
          <w:szCs w:val="16"/>
        </w:rPr>
        <w:t>public</w:t>
      </w:r>
      <w:r w:rsidRPr="00487DC4">
        <w:rPr>
          <w:rFonts w:ascii="Courier New" w:hAnsi="Courier New" w:cs="Courier New"/>
          <w:sz w:val="16"/>
          <w:szCs w:val="16"/>
        </w:rPr>
        <w:t xml:space="preserve"> </w:t>
      </w:r>
      <w:r w:rsidRPr="00487DC4">
        <w:rPr>
          <w:rFonts w:ascii="Courier New" w:hAnsi="Courier New" w:cs="Courier New"/>
          <w:bCs/>
          <w:sz w:val="16"/>
          <w:szCs w:val="16"/>
        </w:rPr>
        <w:t>void</w:t>
      </w:r>
      <w:r w:rsidRPr="00487DC4">
        <w:rPr>
          <w:rFonts w:ascii="Courier New" w:hAnsi="Courier New" w:cs="Courier New"/>
          <w:sz w:val="16"/>
          <w:szCs w:val="16"/>
        </w:rPr>
        <w:t xml:space="preserve"> user_is_on_Home_Page() </w:t>
      </w:r>
      <w:r w:rsidRPr="00487DC4">
        <w:rPr>
          <w:rFonts w:ascii="Courier New" w:hAnsi="Courier New" w:cs="Courier New"/>
          <w:bCs/>
          <w:sz w:val="16"/>
          <w:szCs w:val="16"/>
        </w:rPr>
        <w:t>throws</w:t>
      </w:r>
      <w:r w:rsidRPr="00487DC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00FE6CCD" w14:textId="77777777" w:rsidR="00B23725" w:rsidRPr="00B62672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BA0ACBF" w14:textId="77777777" w:rsidR="00B23725" w:rsidRPr="00B62672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62672">
        <w:rPr>
          <w:rFonts w:ascii="Courier New" w:hAnsi="Courier New" w:cs="Courier New"/>
          <w:b/>
          <w:sz w:val="20"/>
          <w:szCs w:val="20"/>
        </w:rPr>
        <w:t xml:space="preserve">    System.</w:t>
      </w:r>
      <w:r w:rsidRPr="00B62672">
        <w:rPr>
          <w:rFonts w:ascii="Courier New" w:hAnsi="Courier New" w:cs="Courier New"/>
          <w:b/>
          <w:iCs/>
          <w:sz w:val="20"/>
          <w:szCs w:val="20"/>
        </w:rPr>
        <w:t>setProperty</w:t>
      </w:r>
      <w:r w:rsidRPr="00B62672">
        <w:rPr>
          <w:rFonts w:ascii="Courier New" w:hAnsi="Courier New" w:cs="Courier New"/>
          <w:b/>
          <w:sz w:val="20"/>
          <w:szCs w:val="20"/>
        </w:rPr>
        <w:t xml:space="preserve">("webdriver.chrome.driver", </w:t>
      </w:r>
    </w:p>
    <w:p w14:paraId="1E0FDEAD" w14:textId="77777777" w:rsidR="00B23725" w:rsidRPr="00B62672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62672">
        <w:rPr>
          <w:rFonts w:ascii="Courier New" w:hAnsi="Courier New" w:cs="Courier New"/>
          <w:b/>
          <w:iCs/>
          <w:sz w:val="20"/>
          <w:szCs w:val="20"/>
        </w:rPr>
        <w:t xml:space="preserve">                       DriverPath</w:t>
      </w:r>
      <w:r w:rsidRPr="00B62672">
        <w:rPr>
          <w:rFonts w:ascii="Courier New" w:hAnsi="Courier New" w:cs="Courier New"/>
          <w:b/>
          <w:sz w:val="20"/>
          <w:szCs w:val="20"/>
        </w:rPr>
        <w:t xml:space="preserve"> + "chromedriver.exe");</w:t>
      </w:r>
    </w:p>
    <w:p w14:paraId="61DE5622" w14:textId="77777777" w:rsidR="00B23725" w:rsidRPr="00B62672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62672">
        <w:rPr>
          <w:rFonts w:ascii="Courier New" w:hAnsi="Courier New" w:cs="Courier New"/>
          <w:b/>
          <w:iCs/>
          <w:sz w:val="20"/>
          <w:szCs w:val="20"/>
        </w:rPr>
        <w:t xml:space="preserve">    driver</w:t>
      </w:r>
      <w:r w:rsidRPr="00B62672">
        <w:rPr>
          <w:rFonts w:ascii="Courier New" w:hAnsi="Courier New" w:cs="Courier New"/>
          <w:b/>
          <w:sz w:val="20"/>
          <w:szCs w:val="20"/>
        </w:rPr>
        <w:t xml:space="preserve"> = </w:t>
      </w:r>
      <w:r w:rsidRPr="00B62672">
        <w:rPr>
          <w:rFonts w:ascii="Courier New" w:hAnsi="Courier New" w:cs="Courier New"/>
          <w:b/>
          <w:bCs/>
          <w:sz w:val="20"/>
          <w:szCs w:val="20"/>
        </w:rPr>
        <w:t>new</w:t>
      </w:r>
      <w:r w:rsidRPr="00B62672">
        <w:rPr>
          <w:rFonts w:ascii="Courier New" w:hAnsi="Courier New" w:cs="Courier New"/>
          <w:b/>
          <w:sz w:val="20"/>
          <w:szCs w:val="20"/>
        </w:rPr>
        <w:t xml:space="preserve"> ChromeDriver();</w:t>
      </w:r>
    </w:p>
    <w:p w14:paraId="299B348A" w14:textId="77777777" w:rsidR="00B23725" w:rsidRPr="00B62672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62672">
        <w:rPr>
          <w:rFonts w:ascii="Courier New" w:hAnsi="Courier New" w:cs="Courier New"/>
          <w:b/>
          <w:iCs/>
          <w:sz w:val="20"/>
          <w:szCs w:val="20"/>
        </w:rPr>
        <w:t xml:space="preserve">    driver</w:t>
      </w:r>
      <w:r w:rsidRPr="00B62672">
        <w:rPr>
          <w:rFonts w:ascii="Courier New" w:hAnsi="Courier New" w:cs="Courier New"/>
          <w:b/>
          <w:sz w:val="20"/>
          <w:szCs w:val="20"/>
        </w:rPr>
        <w:t>.get("http://www.hotwire.com");</w:t>
      </w:r>
    </w:p>
    <w:p w14:paraId="423B51F9" w14:textId="77777777" w:rsidR="00B23725" w:rsidRPr="00B62672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62672">
        <w:rPr>
          <w:rFonts w:ascii="Courier New" w:hAnsi="Courier New" w:cs="Courier New"/>
          <w:b/>
          <w:iCs/>
          <w:sz w:val="20"/>
          <w:szCs w:val="20"/>
        </w:rPr>
        <w:t xml:space="preserve">    driver</w:t>
      </w:r>
      <w:r w:rsidRPr="00B62672">
        <w:rPr>
          <w:rFonts w:ascii="Courier New" w:hAnsi="Courier New" w:cs="Courier New"/>
          <w:b/>
          <w:sz w:val="20"/>
          <w:szCs w:val="20"/>
        </w:rPr>
        <w:t>.manage().window().</w:t>
      </w:r>
      <w:r w:rsidRPr="00ED4DC9">
        <w:rPr>
          <w:rFonts w:ascii="Courier New" w:hAnsi="Courier New" w:cs="Courier New"/>
          <w:b/>
          <w:sz w:val="20"/>
          <w:szCs w:val="20"/>
        </w:rPr>
        <w:t>maximize</w:t>
      </w:r>
      <w:r w:rsidRPr="00B62672">
        <w:rPr>
          <w:rFonts w:ascii="Courier New" w:hAnsi="Courier New" w:cs="Courier New"/>
          <w:b/>
          <w:sz w:val="20"/>
          <w:szCs w:val="20"/>
        </w:rPr>
        <w:t>();</w:t>
      </w:r>
    </w:p>
    <w:p w14:paraId="78C48E00" w14:textId="77777777" w:rsid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788A052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}</w:t>
      </w:r>
    </w:p>
    <w:p w14:paraId="3F7B2941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2EA76AE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@When("^User Look For Flights$")</w:t>
      </w:r>
    </w:p>
    <w:p w14:paraId="27D7E9C6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bCs/>
          <w:sz w:val="16"/>
          <w:szCs w:val="16"/>
        </w:rPr>
        <w:t>public</w:t>
      </w:r>
      <w:r w:rsidRPr="00487DC4">
        <w:rPr>
          <w:rFonts w:ascii="Courier New" w:hAnsi="Courier New" w:cs="Courier New"/>
          <w:sz w:val="16"/>
          <w:szCs w:val="16"/>
        </w:rPr>
        <w:t xml:space="preserve"> </w:t>
      </w:r>
      <w:r w:rsidRPr="00487DC4">
        <w:rPr>
          <w:rFonts w:ascii="Courier New" w:hAnsi="Courier New" w:cs="Courier New"/>
          <w:bCs/>
          <w:sz w:val="16"/>
          <w:szCs w:val="16"/>
        </w:rPr>
        <w:t>void</w:t>
      </w:r>
      <w:r w:rsidRPr="00487DC4">
        <w:rPr>
          <w:rFonts w:ascii="Courier New" w:hAnsi="Courier New" w:cs="Courier New"/>
          <w:sz w:val="16"/>
          <w:szCs w:val="16"/>
        </w:rPr>
        <w:t xml:space="preserve"> user_Look_For_Flights() </w:t>
      </w:r>
      <w:r w:rsidRPr="00487DC4">
        <w:rPr>
          <w:rFonts w:ascii="Courier New" w:hAnsi="Courier New" w:cs="Courier New"/>
          <w:bCs/>
          <w:sz w:val="16"/>
          <w:szCs w:val="16"/>
        </w:rPr>
        <w:t>throws</w:t>
      </w:r>
      <w:r w:rsidRPr="00487DC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21300E73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4BA70A1F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487DC4">
        <w:rPr>
          <w:rFonts w:ascii="Courier New" w:hAnsi="Courier New" w:cs="Courier New"/>
          <w:b/>
          <w:sz w:val="20"/>
          <w:szCs w:val="20"/>
        </w:rPr>
        <w:t>.findElement(</w:t>
      </w:r>
    </w:p>
    <w:p w14:paraId="623C37E1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487DC4">
        <w:rPr>
          <w:rFonts w:ascii="Courier New" w:hAnsi="Courier New" w:cs="Courier New"/>
          <w:b/>
          <w:sz w:val="20"/>
          <w:szCs w:val="20"/>
        </w:rPr>
        <w:t>By.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xpath</w:t>
      </w:r>
      <w:r w:rsidRPr="00487DC4">
        <w:rPr>
          <w:rFonts w:ascii="Courier New" w:hAnsi="Courier New" w:cs="Courier New"/>
          <w:b/>
          <w:sz w:val="20"/>
          <w:szCs w:val="20"/>
        </w:rPr>
        <w:t>("//div[@id='options-errors-container']/uhp-vertical-options/div/div/div[3]/div[3]/label"))</w:t>
      </w:r>
    </w:p>
    <w:p w14:paraId="3B388CCD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487DC4">
        <w:rPr>
          <w:rFonts w:ascii="Courier New" w:hAnsi="Courier New" w:cs="Courier New"/>
          <w:b/>
          <w:sz w:val="20"/>
          <w:szCs w:val="20"/>
        </w:rPr>
        <w:tab/>
      </w:r>
      <w:r w:rsidRPr="00487DC4">
        <w:rPr>
          <w:rFonts w:ascii="Courier New" w:hAnsi="Courier New" w:cs="Courier New"/>
          <w:b/>
          <w:sz w:val="20"/>
          <w:szCs w:val="20"/>
        </w:rPr>
        <w:tab/>
      </w:r>
      <w:r w:rsidRPr="00487DC4">
        <w:rPr>
          <w:rFonts w:ascii="Courier New" w:hAnsi="Courier New" w:cs="Courier New"/>
          <w:b/>
          <w:sz w:val="20"/>
          <w:szCs w:val="20"/>
        </w:rPr>
        <w:tab/>
      </w:r>
      <w:r w:rsidRPr="00487DC4">
        <w:rPr>
          <w:rFonts w:ascii="Courier New" w:hAnsi="Courier New" w:cs="Courier New"/>
          <w:b/>
          <w:sz w:val="20"/>
          <w:szCs w:val="20"/>
        </w:rPr>
        <w:tab/>
        <w:t>.click();</w:t>
      </w:r>
    </w:p>
    <w:p w14:paraId="037E7B0E" w14:textId="77777777" w:rsid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6436EC0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}</w:t>
      </w:r>
    </w:p>
    <w:p w14:paraId="03FC8B1A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A7125A3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@When("^User Enters Source as \"(.*?)\"$")</w:t>
      </w:r>
    </w:p>
    <w:p w14:paraId="31BD92BE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bCs/>
          <w:sz w:val="16"/>
          <w:szCs w:val="16"/>
        </w:rPr>
        <w:t>public</w:t>
      </w:r>
      <w:r w:rsidRPr="00487DC4">
        <w:rPr>
          <w:rFonts w:ascii="Courier New" w:hAnsi="Courier New" w:cs="Courier New"/>
          <w:sz w:val="16"/>
          <w:szCs w:val="16"/>
        </w:rPr>
        <w:t xml:space="preserve"> </w:t>
      </w:r>
      <w:r w:rsidRPr="00487DC4">
        <w:rPr>
          <w:rFonts w:ascii="Courier New" w:hAnsi="Courier New" w:cs="Courier New"/>
          <w:bCs/>
          <w:sz w:val="16"/>
          <w:szCs w:val="16"/>
        </w:rPr>
        <w:t>void</w:t>
      </w:r>
      <w:r w:rsidRPr="00487DC4">
        <w:rPr>
          <w:rFonts w:ascii="Courier New" w:hAnsi="Courier New" w:cs="Courier New"/>
          <w:sz w:val="16"/>
          <w:szCs w:val="16"/>
        </w:rPr>
        <w:t xml:space="preserve"> user_Enters_Source_as(String arg1) </w:t>
      </w:r>
      <w:r w:rsidRPr="00487DC4">
        <w:rPr>
          <w:rFonts w:ascii="Courier New" w:hAnsi="Courier New" w:cs="Courier New"/>
          <w:bCs/>
          <w:sz w:val="16"/>
          <w:szCs w:val="16"/>
        </w:rPr>
        <w:t>throws</w:t>
      </w:r>
      <w:r w:rsidRPr="00487DC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50B34329" w14:textId="77777777" w:rsid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08246852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487DC4">
        <w:rPr>
          <w:rFonts w:ascii="Courier New" w:hAnsi="Courier New" w:cs="Courier New"/>
          <w:b/>
          <w:sz w:val="20"/>
          <w:szCs w:val="20"/>
        </w:rPr>
        <w:t>.findElement(By.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487DC4">
        <w:rPr>
          <w:rFonts w:ascii="Courier New" w:hAnsi="Courier New" w:cs="Courier New"/>
          <w:b/>
          <w:sz w:val="20"/>
          <w:szCs w:val="20"/>
        </w:rPr>
        <w:t>("originAirport")).clear();</w:t>
      </w:r>
    </w:p>
    <w:p w14:paraId="77C2BEE5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487DC4">
        <w:rPr>
          <w:rFonts w:ascii="Courier New" w:hAnsi="Courier New" w:cs="Courier New"/>
          <w:b/>
          <w:sz w:val="20"/>
          <w:szCs w:val="20"/>
        </w:rPr>
        <w:t>.findElement(By.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487DC4">
        <w:rPr>
          <w:rFonts w:ascii="Courier New" w:hAnsi="Courier New" w:cs="Courier New"/>
          <w:b/>
          <w:sz w:val="20"/>
          <w:szCs w:val="20"/>
        </w:rPr>
        <w:t>("originAirport")).sendKeys(arg1);</w:t>
      </w:r>
    </w:p>
    <w:p w14:paraId="05223E5F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sz w:val="20"/>
          <w:szCs w:val="20"/>
        </w:rPr>
        <w:t>Thread.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sleep</w:t>
      </w:r>
      <w:r w:rsidRPr="00487DC4">
        <w:rPr>
          <w:rFonts w:ascii="Courier New" w:hAnsi="Courier New" w:cs="Courier New"/>
          <w:b/>
          <w:sz w:val="20"/>
          <w:szCs w:val="20"/>
        </w:rPr>
        <w:t>(3000);</w:t>
      </w:r>
    </w:p>
    <w:p w14:paraId="0DBF7AA3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487DC4">
        <w:rPr>
          <w:rFonts w:ascii="Courier New" w:hAnsi="Courier New" w:cs="Courier New"/>
          <w:b/>
          <w:sz w:val="20"/>
          <w:szCs w:val="20"/>
        </w:rPr>
        <w:t>.findElement(By.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cssSelector</w:t>
      </w:r>
      <w:r w:rsidRPr="00487DC4">
        <w:rPr>
          <w:rFonts w:ascii="Courier New" w:hAnsi="Courier New" w:cs="Courier New"/>
          <w:b/>
          <w:sz w:val="20"/>
          <w:szCs w:val="20"/>
        </w:rPr>
        <w:t>("strong")).click();</w:t>
      </w:r>
    </w:p>
    <w:p w14:paraId="05D07491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29149EBE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}</w:t>
      </w:r>
    </w:p>
    <w:p w14:paraId="171A9E1E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3309620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@When("^User Enters Destination as \"(.*?)\"$")</w:t>
      </w:r>
    </w:p>
    <w:p w14:paraId="29FC306E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bCs/>
          <w:sz w:val="16"/>
          <w:szCs w:val="16"/>
        </w:rPr>
        <w:t>public</w:t>
      </w:r>
      <w:r w:rsidRPr="00487DC4">
        <w:rPr>
          <w:rFonts w:ascii="Courier New" w:hAnsi="Courier New" w:cs="Courier New"/>
          <w:sz w:val="16"/>
          <w:szCs w:val="16"/>
        </w:rPr>
        <w:t xml:space="preserve"> </w:t>
      </w:r>
      <w:r w:rsidRPr="00487DC4">
        <w:rPr>
          <w:rFonts w:ascii="Courier New" w:hAnsi="Courier New" w:cs="Courier New"/>
          <w:bCs/>
          <w:sz w:val="16"/>
          <w:szCs w:val="16"/>
        </w:rPr>
        <w:t>void</w:t>
      </w:r>
      <w:r w:rsidRPr="00487DC4">
        <w:rPr>
          <w:rFonts w:ascii="Courier New" w:hAnsi="Courier New" w:cs="Courier New"/>
          <w:sz w:val="16"/>
          <w:szCs w:val="16"/>
        </w:rPr>
        <w:t xml:space="preserve"> user_Enters_Destination_as(String arg1) </w:t>
      </w:r>
      <w:r w:rsidRPr="00487DC4">
        <w:rPr>
          <w:rFonts w:ascii="Courier New" w:hAnsi="Courier New" w:cs="Courier New"/>
          <w:bCs/>
          <w:sz w:val="16"/>
          <w:szCs w:val="16"/>
        </w:rPr>
        <w:t>throws</w:t>
      </w:r>
      <w:r w:rsidRPr="00487DC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4ADAA787" w14:textId="77777777" w:rsidR="00B23725" w:rsidRPr="00014A9B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4159CF64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487DC4">
        <w:rPr>
          <w:rFonts w:ascii="Courier New" w:hAnsi="Courier New" w:cs="Courier New"/>
          <w:b/>
          <w:sz w:val="20"/>
          <w:szCs w:val="20"/>
        </w:rPr>
        <w:t>.findElement(By.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487DC4">
        <w:rPr>
          <w:rFonts w:ascii="Courier New" w:hAnsi="Courier New" w:cs="Courier New"/>
          <w:b/>
          <w:sz w:val="20"/>
          <w:szCs w:val="20"/>
        </w:rPr>
        <w:t>("destinationAirport")).clear();</w:t>
      </w:r>
    </w:p>
    <w:p w14:paraId="2D761801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487DC4">
        <w:rPr>
          <w:rFonts w:ascii="Courier New" w:hAnsi="Courier New" w:cs="Courier New"/>
          <w:b/>
          <w:sz w:val="20"/>
          <w:szCs w:val="20"/>
        </w:rPr>
        <w:t>.findElement(By.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id</w:t>
      </w:r>
      <w:r w:rsidRPr="00487DC4">
        <w:rPr>
          <w:rFonts w:ascii="Courier New" w:hAnsi="Courier New" w:cs="Courier New"/>
          <w:b/>
          <w:sz w:val="20"/>
          <w:szCs w:val="20"/>
        </w:rPr>
        <w:t>("destinationAirport")).sendKeys(arg1);</w:t>
      </w:r>
    </w:p>
    <w:p w14:paraId="2683AEB0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sz w:val="20"/>
          <w:szCs w:val="20"/>
        </w:rPr>
        <w:t>Thread.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sleep</w:t>
      </w:r>
      <w:r w:rsidRPr="00487DC4">
        <w:rPr>
          <w:rFonts w:ascii="Courier New" w:hAnsi="Courier New" w:cs="Courier New"/>
          <w:b/>
          <w:sz w:val="20"/>
          <w:szCs w:val="20"/>
        </w:rPr>
        <w:t>(3000);</w:t>
      </w:r>
    </w:p>
    <w:p w14:paraId="24D164FD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487DC4">
        <w:rPr>
          <w:rFonts w:ascii="Courier New" w:hAnsi="Courier New" w:cs="Courier New"/>
          <w:b/>
          <w:sz w:val="20"/>
          <w:szCs w:val="20"/>
        </w:rPr>
        <w:t>.findElement(By.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cssSelector</w:t>
      </w:r>
      <w:r w:rsidRPr="00487DC4">
        <w:rPr>
          <w:rFonts w:ascii="Courier New" w:hAnsi="Courier New" w:cs="Courier New"/>
          <w:b/>
          <w:sz w:val="20"/>
          <w:szCs w:val="20"/>
        </w:rPr>
        <w:t>("strong")).click();</w:t>
      </w:r>
    </w:p>
    <w:p w14:paraId="101C0997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1EA8AADE" w14:textId="4D8BF3F0" w:rsid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}</w:t>
      </w:r>
    </w:p>
    <w:p w14:paraId="0D1A2F68" w14:textId="77777777" w:rsidR="00B23725" w:rsidRDefault="00B23725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6C1DC7EE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7AFC54A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D307C07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@Then("^User Click On Find Flight Button$")</w:t>
      </w:r>
    </w:p>
    <w:p w14:paraId="0812F1B6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bCs/>
          <w:sz w:val="16"/>
          <w:szCs w:val="16"/>
        </w:rPr>
        <w:t>public</w:t>
      </w:r>
      <w:r w:rsidRPr="00487DC4">
        <w:rPr>
          <w:rFonts w:ascii="Courier New" w:hAnsi="Courier New" w:cs="Courier New"/>
          <w:sz w:val="16"/>
          <w:szCs w:val="16"/>
        </w:rPr>
        <w:t xml:space="preserve"> </w:t>
      </w:r>
      <w:r w:rsidRPr="00487DC4">
        <w:rPr>
          <w:rFonts w:ascii="Courier New" w:hAnsi="Courier New" w:cs="Courier New"/>
          <w:bCs/>
          <w:sz w:val="16"/>
          <w:szCs w:val="16"/>
        </w:rPr>
        <w:t>void</w:t>
      </w:r>
      <w:r w:rsidRPr="00487DC4">
        <w:rPr>
          <w:rFonts w:ascii="Courier New" w:hAnsi="Courier New" w:cs="Courier New"/>
          <w:sz w:val="16"/>
          <w:szCs w:val="16"/>
        </w:rPr>
        <w:t xml:space="preserve"> user_Click_On_Find_Flight_Button() </w:t>
      </w:r>
      <w:r w:rsidRPr="00487DC4">
        <w:rPr>
          <w:rFonts w:ascii="Courier New" w:hAnsi="Courier New" w:cs="Courier New"/>
          <w:bCs/>
          <w:sz w:val="16"/>
          <w:szCs w:val="16"/>
        </w:rPr>
        <w:t>throws</w:t>
      </w:r>
      <w:r w:rsidRPr="00487DC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59CF8C70" w14:textId="77777777" w:rsid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0A4B7CCF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487DC4">
        <w:rPr>
          <w:rFonts w:ascii="Courier New" w:hAnsi="Courier New" w:cs="Courier New"/>
          <w:b/>
          <w:sz w:val="20"/>
          <w:szCs w:val="20"/>
        </w:rPr>
        <w:t>.findElement(By.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xpath</w:t>
      </w:r>
      <w:r w:rsidRPr="00487DC4">
        <w:rPr>
          <w:rFonts w:ascii="Courier New" w:hAnsi="Courier New" w:cs="Courier New"/>
          <w:b/>
          <w:sz w:val="20"/>
          <w:szCs w:val="20"/>
        </w:rPr>
        <w:t>("//button[@id='']")).click();</w:t>
      </w:r>
    </w:p>
    <w:p w14:paraId="0CFFB5B1" w14:textId="77777777" w:rsidR="00B23725" w:rsidRPr="00927C42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48EA0C62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}</w:t>
      </w:r>
    </w:p>
    <w:p w14:paraId="55E9F792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BCB926E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@Then("^User Displayed Successfully Search$")</w:t>
      </w:r>
    </w:p>
    <w:p w14:paraId="1BBD3924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bCs/>
          <w:sz w:val="16"/>
          <w:szCs w:val="16"/>
        </w:rPr>
        <w:t>public</w:t>
      </w:r>
      <w:r w:rsidRPr="00487DC4">
        <w:rPr>
          <w:rFonts w:ascii="Courier New" w:hAnsi="Courier New" w:cs="Courier New"/>
          <w:sz w:val="16"/>
          <w:szCs w:val="16"/>
        </w:rPr>
        <w:t xml:space="preserve"> </w:t>
      </w:r>
      <w:r w:rsidRPr="00487DC4">
        <w:rPr>
          <w:rFonts w:ascii="Courier New" w:hAnsi="Courier New" w:cs="Courier New"/>
          <w:bCs/>
          <w:sz w:val="16"/>
          <w:szCs w:val="16"/>
        </w:rPr>
        <w:t>void</w:t>
      </w:r>
      <w:r w:rsidRPr="00487DC4">
        <w:rPr>
          <w:rFonts w:ascii="Courier New" w:hAnsi="Courier New" w:cs="Courier New"/>
          <w:sz w:val="16"/>
          <w:szCs w:val="16"/>
        </w:rPr>
        <w:t xml:space="preserve"> user_Displayed_Successfully_Search() </w:t>
      </w:r>
      <w:r w:rsidRPr="00487DC4">
        <w:rPr>
          <w:rFonts w:ascii="Courier New" w:hAnsi="Courier New" w:cs="Courier New"/>
          <w:bCs/>
          <w:sz w:val="16"/>
          <w:szCs w:val="16"/>
        </w:rPr>
        <w:t>throws</w:t>
      </w:r>
      <w:r w:rsidRPr="00487DC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4545CFE0" w14:textId="77777777" w:rsidR="00B23725" w:rsidRPr="00927C42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244AE40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sz w:val="20"/>
          <w:szCs w:val="20"/>
        </w:rPr>
        <w:t>Thread.</w:t>
      </w:r>
      <w:r w:rsidRPr="00487DC4">
        <w:rPr>
          <w:rFonts w:ascii="Courier New" w:hAnsi="Courier New" w:cs="Courier New"/>
          <w:b/>
          <w:i/>
          <w:iCs/>
          <w:sz w:val="20"/>
          <w:szCs w:val="20"/>
        </w:rPr>
        <w:t>sleep</w:t>
      </w:r>
      <w:r w:rsidRPr="00487DC4">
        <w:rPr>
          <w:rFonts w:ascii="Courier New" w:hAnsi="Courier New" w:cs="Courier New"/>
          <w:b/>
          <w:sz w:val="20"/>
          <w:szCs w:val="20"/>
        </w:rPr>
        <w:t>(3000);</w:t>
      </w:r>
    </w:p>
    <w:p w14:paraId="3FDD99FA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487DC4">
        <w:rPr>
          <w:rFonts w:ascii="Courier New" w:hAnsi="Courier New" w:cs="Courier New"/>
          <w:b/>
          <w:sz w:val="20"/>
          <w:szCs w:val="20"/>
        </w:rPr>
        <w:t>System.</w:t>
      </w:r>
      <w:r w:rsidRPr="00487DC4">
        <w:rPr>
          <w:rFonts w:ascii="Courier New" w:hAnsi="Courier New" w:cs="Courier New"/>
          <w:b/>
          <w:bCs/>
          <w:i/>
          <w:iCs/>
          <w:sz w:val="20"/>
          <w:szCs w:val="20"/>
        </w:rPr>
        <w:t>out</w:t>
      </w:r>
      <w:r w:rsidRPr="00487DC4">
        <w:rPr>
          <w:rFonts w:ascii="Courier New" w:hAnsi="Courier New" w:cs="Courier New"/>
          <w:b/>
          <w:sz w:val="20"/>
          <w:szCs w:val="20"/>
        </w:rPr>
        <w:t>.println("Successfully Flight searched.");</w:t>
      </w:r>
    </w:p>
    <w:p w14:paraId="3368E5A9" w14:textId="77777777" w:rsidR="00B23725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5A3F5611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487DC4">
        <w:rPr>
          <w:rFonts w:ascii="Courier New" w:hAnsi="Courier New" w:cs="Courier New"/>
          <w:sz w:val="16"/>
          <w:szCs w:val="16"/>
        </w:rPr>
        <w:t>}</w:t>
      </w:r>
    </w:p>
    <w:p w14:paraId="4AD5A391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0F0BFE8" w14:textId="77777777" w:rsidR="00B23725" w:rsidRPr="00487DC4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487DC4">
        <w:rPr>
          <w:rFonts w:ascii="Courier New" w:hAnsi="Courier New" w:cs="Courier New"/>
          <w:sz w:val="16"/>
          <w:szCs w:val="16"/>
        </w:rPr>
        <w:t>}</w:t>
      </w:r>
    </w:p>
    <w:p w14:paraId="2EFECCAC" w14:textId="77777777" w:rsidR="00B23725" w:rsidRPr="005F53B8" w:rsidRDefault="00B23725" w:rsidP="00B23725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</w:rPr>
      </w:pPr>
    </w:p>
    <w:p w14:paraId="7FFEAE76" w14:textId="77777777" w:rsidR="00B23725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bookmarkStart w:id="25" w:name="_Hlk510477868"/>
      <w:r>
        <w:rPr>
          <w:sz w:val="24"/>
        </w:rPr>
        <w:t xml:space="preserve">Select </w:t>
      </w:r>
      <w:r w:rsidRPr="001A193D">
        <w:rPr>
          <w:b/>
          <w:sz w:val="24"/>
        </w:rPr>
        <w:t>TestRunner.java</w:t>
      </w:r>
      <w:r>
        <w:rPr>
          <w:sz w:val="24"/>
        </w:rPr>
        <w:t xml:space="preserve"> &gt; right click &gt; </w:t>
      </w:r>
      <w:r>
        <w:rPr>
          <w:b/>
          <w:sz w:val="24"/>
        </w:rPr>
        <w:t>R</w:t>
      </w:r>
      <w:r w:rsidRPr="001A193D">
        <w:rPr>
          <w:b/>
          <w:sz w:val="24"/>
        </w:rPr>
        <w:t xml:space="preserve">un  </w:t>
      </w:r>
      <w:r>
        <w:rPr>
          <w:b/>
          <w:sz w:val="24"/>
        </w:rPr>
        <w:t>A</w:t>
      </w:r>
      <w:r w:rsidRPr="001A193D">
        <w:rPr>
          <w:b/>
          <w:sz w:val="24"/>
        </w:rPr>
        <w:t xml:space="preserve">s </w:t>
      </w:r>
      <w:r>
        <w:rPr>
          <w:b/>
          <w:sz w:val="24"/>
        </w:rPr>
        <w:t>&gt; JU</w:t>
      </w:r>
      <w:r w:rsidRPr="001A193D">
        <w:rPr>
          <w:b/>
          <w:sz w:val="24"/>
        </w:rPr>
        <w:t xml:space="preserve">nit </w:t>
      </w:r>
      <w:r>
        <w:rPr>
          <w:b/>
          <w:sz w:val="24"/>
        </w:rPr>
        <w:t>T</w:t>
      </w:r>
      <w:r w:rsidRPr="001A193D">
        <w:rPr>
          <w:b/>
          <w:sz w:val="24"/>
        </w:rPr>
        <w:t>est</w:t>
      </w:r>
    </w:p>
    <w:p w14:paraId="6877D140" w14:textId="77777777" w:rsidR="00B23725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r>
        <w:rPr>
          <w:sz w:val="24"/>
        </w:rPr>
        <w:t>It will open a browser and perform all cases.</w:t>
      </w:r>
    </w:p>
    <w:bookmarkEnd w:id="25"/>
    <w:p w14:paraId="57A36787" w14:textId="77777777" w:rsidR="00B23725" w:rsidRDefault="00B23725" w:rsidP="00B23725">
      <w:pPr>
        <w:rPr>
          <w:noProof/>
          <w:sz w:val="24"/>
        </w:rPr>
      </w:pPr>
      <w:r>
        <w:rPr>
          <w:noProof/>
          <w:sz w:val="24"/>
        </w:rPr>
        <w:drawing>
          <wp:inline distT="0" distB="0" distL="0" distR="0" wp14:anchorId="6330C39E" wp14:editId="60CD692D">
            <wp:extent cx="5731510" cy="2797142"/>
            <wp:effectExtent l="19050" t="0" r="2540" b="0"/>
            <wp:docPr id="10" name="Picture 16" descr="E:\My Project\Ahmed\SS\2017-08-27 19_38_17-Cheap Hotels, Cars, Airfare _ Last Minute Travel Deals _ Hotwi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y Project\Ahmed\SS\2017-08-27 19_38_17-Cheap Hotels, Cars, Airfare _ Last Minute Travel Deals _ Hotwire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7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C799BC" w14:textId="77777777" w:rsidR="00B23725" w:rsidRDefault="00B23725" w:rsidP="00B23725">
      <w:pPr>
        <w:rPr>
          <w:noProof/>
          <w:sz w:val="24"/>
        </w:rPr>
      </w:pPr>
      <w:r>
        <w:rPr>
          <w:noProof/>
          <w:sz w:val="24"/>
        </w:rPr>
        <w:drawing>
          <wp:inline distT="0" distB="0" distL="0" distR="0" wp14:anchorId="4348C8F3" wp14:editId="5A51F7CE">
            <wp:extent cx="5731510" cy="2814652"/>
            <wp:effectExtent l="19050" t="0" r="2540" b="0"/>
            <wp:docPr id="11" name="Picture 17" descr="E:\My Project\Ahmed\SS\2017-08-27 19_38_34-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E:\My Project\Ahmed\SS\2017-08-27 19_38_34-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4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618628" w14:textId="77777777" w:rsidR="00B23725" w:rsidRDefault="00B23725" w:rsidP="004C6BA4">
      <w:pPr>
        <w:pStyle w:val="ListParagraph"/>
        <w:numPr>
          <w:ilvl w:val="0"/>
          <w:numId w:val="7"/>
        </w:numPr>
        <w:spacing w:after="200" w:line="276" w:lineRule="auto"/>
        <w:rPr>
          <w:sz w:val="24"/>
        </w:rPr>
      </w:pPr>
      <w:bookmarkStart w:id="26" w:name="_Hlk510477889"/>
      <w:r>
        <w:rPr>
          <w:sz w:val="24"/>
        </w:rPr>
        <w:lastRenderedPageBreak/>
        <w:t>When each test case is running, it displays how many cases are passed and failed.</w:t>
      </w:r>
    </w:p>
    <w:bookmarkEnd w:id="26"/>
    <w:p w14:paraId="6E648398" w14:textId="77777777" w:rsidR="00B23725" w:rsidRDefault="00B23725" w:rsidP="00B23725">
      <w:pPr>
        <w:pStyle w:val="ListParagraph"/>
        <w:rPr>
          <w:sz w:val="24"/>
        </w:rPr>
      </w:pPr>
    </w:p>
    <w:p w14:paraId="211960F9" w14:textId="77777777" w:rsidR="00B23725" w:rsidRPr="00F06D02" w:rsidRDefault="00B23725" w:rsidP="00B23725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159C7866" wp14:editId="2EC39D60">
            <wp:extent cx="5731510" cy="2655017"/>
            <wp:effectExtent l="19050" t="0" r="2540" b="0"/>
            <wp:docPr id="20" name="Picture 18" descr="E:\My Project\Ahmed\SS\2017-08-27 19_39_00-Java - HotwireWithCucumber_src_stepDefinition_TestSteps.java - Eclip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My Project\Ahmed\SS\2017-08-27 19_39_00-Java - HotwireWithCucumber_src_stepDefinition_TestSteps.java - Eclipse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5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A9E295" w14:textId="77777777" w:rsidR="00B23725" w:rsidRDefault="00B23725" w:rsidP="00B23725">
      <w:pPr>
        <w:pStyle w:val="ListParagraph"/>
        <w:rPr>
          <w:sz w:val="24"/>
        </w:rPr>
      </w:pPr>
    </w:p>
    <w:p w14:paraId="41665BD3" w14:textId="77777777" w:rsidR="00B23725" w:rsidRDefault="00B23725" w:rsidP="00B23725">
      <w:pPr>
        <w:pStyle w:val="ListParagraph"/>
        <w:rPr>
          <w:sz w:val="24"/>
        </w:rPr>
      </w:pPr>
    </w:p>
    <w:p w14:paraId="0EDD847F" w14:textId="77777777" w:rsidR="00B23725" w:rsidRPr="00190887" w:rsidRDefault="00B23725" w:rsidP="00B23725">
      <w:pPr>
        <w:pStyle w:val="ListParagraph"/>
        <w:rPr>
          <w:sz w:val="24"/>
        </w:rPr>
      </w:pPr>
    </w:p>
    <w:p w14:paraId="28EBCEEE" w14:textId="20FAB036" w:rsidR="001948D0" w:rsidRPr="0067533E" w:rsidRDefault="001948D0" w:rsidP="001948D0">
      <w:pPr>
        <w:pStyle w:val="ExTitle"/>
      </w:pPr>
      <w:bookmarkStart w:id="27" w:name="_Toc510481160"/>
      <w:r>
        <w:lastRenderedPageBreak/>
        <w:t>Chase Home Lending</w:t>
      </w:r>
      <w:bookmarkEnd w:id="27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1620"/>
        <w:gridCol w:w="4788"/>
      </w:tblGrid>
      <w:tr w:rsidR="001948D0" w14:paraId="30B80D99" w14:textId="77777777" w:rsidTr="00525A5B">
        <w:trPr>
          <w:trHeight w:val="400"/>
        </w:trPr>
        <w:tc>
          <w:tcPr>
            <w:tcW w:w="4680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796E3B47" w14:textId="77777777" w:rsidR="001948D0" w:rsidRDefault="001948D0" w:rsidP="00525A5B">
            <w:pPr>
              <w:pStyle w:val="TableText"/>
            </w:pPr>
            <w:r>
              <w:t>Overview</w:t>
            </w:r>
          </w:p>
        </w:tc>
        <w:tc>
          <w:tcPr>
            <w:tcW w:w="4788" w:type="dxa"/>
            <w:tcBorders>
              <w:bottom w:val="nil"/>
            </w:tcBorders>
          </w:tcPr>
          <w:p w14:paraId="14E50330" w14:textId="77777777" w:rsidR="001948D0" w:rsidRDefault="001948D0" w:rsidP="00525A5B">
            <w:pPr>
              <w:pStyle w:val="ExerciseText"/>
              <w:ind w:left="0" w:right="0"/>
            </w:pPr>
          </w:p>
        </w:tc>
      </w:tr>
      <w:tr w:rsidR="001948D0" w14:paraId="19C4B7CD" w14:textId="77777777" w:rsidTr="00525A5B">
        <w:trPr>
          <w:trHeight w:val="400"/>
        </w:trPr>
        <w:tc>
          <w:tcPr>
            <w:tcW w:w="9468" w:type="dxa"/>
            <w:gridSpan w:val="3"/>
            <w:tcBorders>
              <w:top w:val="nil"/>
            </w:tcBorders>
          </w:tcPr>
          <w:p w14:paraId="1FEE7329" w14:textId="77777777" w:rsidR="001948D0" w:rsidRDefault="001948D0" w:rsidP="00525A5B">
            <w:pPr>
              <w:pStyle w:val="ExText"/>
            </w:pPr>
            <w:r>
              <w:t>In this exercise, you will create</w:t>
            </w:r>
            <w:r w:rsidRPr="00055588">
              <w:t xml:space="preserve"> </w:t>
            </w:r>
            <w:r>
              <w:t>tests for an active website</w:t>
            </w:r>
            <w:r w:rsidRPr="00055588">
              <w:t>.</w:t>
            </w:r>
          </w:p>
        </w:tc>
      </w:tr>
      <w:tr w:rsidR="001948D0" w14:paraId="7601B28E" w14:textId="77777777" w:rsidTr="00525A5B">
        <w:trPr>
          <w:trHeight w:val="400"/>
        </w:trPr>
        <w:tc>
          <w:tcPr>
            <w:tcW w:w="3060" w:type="dxa"/>
            <w:tcBorders>
              <w:top w:val="single" w:sz="4" w:space="0" w:color="FFFFFF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shd w:val="clear" w:color="auto" w:fill="D9D9D9"/>
          </w:tcPr>
          <w:p w14:paraId="2ACBE706" w14:textId="77777777" w:rsidR="001948D0" w:rsidRDefault="001948D0" w:rsidP="00525A5B">
            <w:pPr>
              <w:pStyle w:val="TableText"/>
            </w:pPr>
            <w:r>
              <w:t>Objective</w:t>
            </w:r>
          </w:p>
        </w:tc>
        <w:tc>
          <w:tcPr>
            <w:tcW w:w="6408" w:type="dxa"/>
            <w:gridSpan w:val="2"/>
            <w:tcBorders>
              <w:left w:val="single" w:sz="4" w:space="0" w:color="FFFFFF"/>
            </w:tcBorders>
          </w:tcPr>
          <w:p w14:paraId="6B6AA9D1" w14:textId="4096004C" w:rsidR="001948D0" w:rsidRDefault="001948D0" w:rsidP="00525A5B">
            <w:pPr>
              <w:pStyle w:val="ExText"/>
            </w:pPr>
            <w:r w:rsidRPr="001948D0">
              <w:t xml:space="preserve">Access </w:t>
            </w:r>
            <w:r>
              <w:t>C</w:t>
            </w:r>
            <w:r w:rsidRPr="001948D0">
              <w:t xml:space="preserve">hase.com and </w:t>
            </w:r>
            <w:r>
              <w:t>l</w:t>
            </w:r>
            <w:r w:rsidRPr="001948D0">
              <w:t xml:space="preserve">ook </w:t>
            </w:r>
            <w:r>
              <w:t>f</w:t>
            </w:r>
            <w:r w:rsidRPr="001948D0">
              <w:t xml:space="preserve">or </w:t>
            </w:r>
            <w:r>
              <w:t>h</w:t>
            </w:r>
            <w:r w:rsidRPr="001948D0">
              <w:t xml:space="preserve">ome </w:t>
            </w:r>
            <w:r>
              <w:t>l</w:t>
            </w:r>
            <w:r w:rsidRPr="001948D0">
              <w:t xml:space="preserve">ending, using Cucumber </w:t>
            </w:r>
            <w:r>
              <w:t>and</w:t>
            </w:r>
            <w:r w:rsidRPr="001948D0">
              <w:t xml:space="preserve"> Selenium Tests</w:t>
            </w:r>
            <w:r w:rsidRPr="0067533E">
              <w:t>.</w:t>
            </w:r>
          </w:p>
        </w:tc>
      </w:tr>
    </w:tbl>
    <w:p w14:paraId="3E2BE8D1" w14:textId="77777777" w:rsidR="00F2165B" w:rsidRPr="00F2165B" w:rsidRDefault="00F2165B" w:rsidP="00F2165B">
      <w:pPr>
        <w:spacing w:after="200" w:line="276" w:lineRule="auto"/>
        <w:ind w:left="360"/>
        <w:rPr>
          <w:sz w:val="24"/>
        </w:rPr>
      </w:pPr>
    </w:p>
    <w:p w14:paraId="7C330F81" w14:textId="4207BEB4" w:rsidR="00F2165B" w:rsidRPr="001520AC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 w:rsidRPr="001520AC">
        <w:rPr>
          <w:sz w:val="24"/>
        </w:rPr>
        <w:t>Create New Java Project</w:t>
      </w:r>
      <w:r>
        <w:rPr>
          <w:sz w:val="24"/>
        </w:rPr>
        <w:t xml:space="preserve"> </w:t>
      </w:r>
      <w:r w:rsidRPr="001520AC">
        <w:rPr>
          <w:sz w:val="24"/>
        </w:rPr>
        <w:t>name</w:t>
      </w:r>
      <w:r>
        <w:rPr>
          <w:sz w:val="24"/>
        </w:rPr>
        <w:t>d</w:t>
      </w:r>
      <w:r w:rsidRPr="001520AC">
        <w:rPr>
          <w:sz w:val="24"/>
        </w:rPr>
        <w:t xml:space="preserve"> </w:t>
      </w:r>
      <w:r w:rsidRPr="001520AC">
        <w:rPr>
          <w:b/>
          <w:sz w:val="24"/>
        </w:rPr>
        <w:t>ChaseWithCucumber</w:t>
      </w:r>
    </w:p>
    <w:p w14:paraId="4DE6B8B4" w14:textId="77777777" w:rsidR="00F2165B" w:rsidRPr="001520AC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>
        <w:rPr>
          <w:sz w:val="24"/>
        </w:rPr>
        <w:t xml:space="preserve">Add </w:t>
      </w:r>
      <w:r w:rsidRPr="00BC3537">
        <w:rPr>
          <w:b/>
          <w:sz w:val="24"/>
        </w:rPr>
        <w:t>Selenium</w:t>
      </w:r>
      <w:r>
        <w:rPr>
          <w:sz w:val="24"/>
        </w:rPr>
        <w:t xml:space="preserve"> and </w:t>
      </w:r>
      <w:r w:rsidRPr="00BC3537">
        <w:rPr>
          <w:b/>
          <w:sz w:val="24"/>
        </w:rPr>
        <w:t>Cucumbe</w:t>
      </w:r>
      <w:r>
        <w:rPr>
          <w:sz w:val="24"/>
        </w:rPr>
        <w:t>r libraries to the project’s build path</w:t>
      </w:r>
    </w:p>
    <w:p w14:paraId="2748C083" w14:textId="77777777" w:rsidR="00F2165B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 w:rsidRPr="001520AC">
        <w:rPr>
          <w:sz w:val="24"/>
        </w:rPr>
        <w:t xml:space="preserve">Add the </w:t>
      </w:r>
      <w:r w:rsidRPr="00BC3537">
        <w:rPr>
          <w:b/>
          <w:sz w:val="24"/>
        </w:rPr>
        <w:t>Feature</w:t>
      </w:r>
      <w:r w:rsidRPr="001520AC">
        <w:rPr>
          <w:sz w:val="24"/>
        </w:rPr>
        <w:t xml:space="preserve"> folder to the project. </w:t>
      </w:r>
    </w:p>
    <w:p w14:paraId="2D0E2361" w14:textId="77777777" w:rsidR="00F2165B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 w:rsidRPr="001E38CD">
        <w:rPr>
          <w:sz w:val="24"/>
        </w:rPr>
        <w:t xml:space="preserve">Add feature file to the </w:t>
      </w:r>
      <w:r w:rsidRPr="001E38CD">
        <w:rPr>
          <w:b/>
          <w:sz w:val="24"/>
        </w:rPr>
        <w:t>Feature</w:t>
      </w:r>
      <w:r w:rsidRPr="001E38CD">
        <w:rPr>
          <w:sz w:val="24"/>
        </w:rPr>
        <w:t xml:space="preserve"> folder and name it</w:t>
      </w:r>
      <w:r>
        <w:rPr>
          <w:sz w:val="24"/>
        </w:rPr>
        <w:t xml:space="preserve"> </w:t>
      </w:r>
      <w:r w:rsidRPr="001E38CD">
        <w:rPr>
          <w:sz w:val="24"/>
        </w:rPr>
        <w:t>“</w:t>
      </w:r>
      <w:r w:rsidRPr="001E38CD">
        <w:rPr>
          <w:b/>
          <w:sz w:val="24"/>
        </w:rPr>
        <w:t>Chase-HomeLanding.feature</w:t>
      </w:r>
      <w:r w:rsidRPr="001E38CD">
        <w:rPr>
          <w:sz w:val="24"/>
        </w:rPr>
        <w:t xml:space="preserve">” </w:t>
      </w:r>
    </w:p>
    <w:p w14:paraId="12700626" w14:textId="77777777" w:rsidR="00F2165B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>
        <w:rPr>
          <w:sz w:val="24"/>
        </w:rPr>
        <w:t xml:space="preserve">Write the scenarios inside </w:t>
      </w:r>
      <w:r w:rsidRPr="001E38CD">
        <w:rPr>
          <w:b/>
          <w:sz w:val="24"/>
        </w:rPr>
        <w:t>Chase-HomeLanding.feature</w:t>
      </w:r>
      <w:r>
        <w:rPr>
          <w:sz w:val="24"/>
        </w:rPr>
        <w:t xml:space="preserve"> file. Start by d</w:t>
      </w:r>
      <w:r w:rsidRPr="001520AC">
        <w:rPr>
          <w:sz w:val="24"/>
        </w:rPr>
        <w:t>elet</w:t>
      </w:r>
      <w:r>
        <w:rPr>
          <w:sz w:val="24"/>
        </w:rPr>
        <w:t>ing</w:t>
      </w:r>
      <w:r w:rsidRPr="001520AC">
        <w:rPr>
          <w:sz w:val="24"/>
        </w:rPr>
        <w:t xml:space="preserve"> all </w:t>
      </w:r>
      <w:r>
        <w:rPr>
          <w:sz w:val="24"/>
        </w:rPr>
        <w:t xml:space="preserve">the existing </w:t>
      </w:r>
      <w:r w:rsidRPr="001520AC">
        <w:rPr>
          <w:sz w:val="24"/>
        </w:rPr>
        <w:t>feature file and write scenarios.</w:t>
      </w:r>
    </w:p>
    <w:p w14:paraId="6EA8A556" w14:textId="77777777" w:rsidR="00F2165B" w:rsidRDefault="00F2165B" w:rsidP="00F2165B">
      <w:pPr>
        <w:pStyle w:val="ListParagraph"/>
        <w:rPr>
          <w:sz w:val="24"/>
        </w:rPr>
      </w:pPr>
    </w:p>
    <w:p w14:paraId="56DBC3A9" w14:textId="77777777" w:rsidR="00F2165B" w:rsidRPr="00917D43" w:rsidRDefault="00F2165B" w:rsidP="00F2165B">
      <w:pPr>
        <w:pStyle w:val="ListParagraph"/>
        <w:rPr>
          <w:sz w:val="24"/>
        </w:rPr>
      </w:pPr>
      <w:r>
        <w:rPr>
          <w:sz w:val="24"/>
        </w:rPr>
        <w:t>Note: It is very important to use your own user name, password, your email address, and your own address information</w:t>
      </w:r>
    </w:p>
    <w:p w14:paraId="47EE0821" w14:textId="77777777" w:rsidR="00F2165B" w:rsidRDefault="00F2165B" w:rsidP="00F2165B">
      <w:pPr>
        <w:pStyle w:val="ListParagraph"/>
        <w:rPr>
          <w:sz w:val="24"/>
        </w:rPr>
      </w:pPr>
    </w:p>
    <w:p w14:paraId="11BABCBF" w14:textId="77777777" w:rsidR="00F2165B" w:rsidRPr="00C84FD8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>
        <w:rPr>
          <w:sz w:val="24"/>
        </w:rPr>
        <w:t>Now add the following:</w:t>
      </w:r>
      <w:r w:rsidRPr="00C84FD8">
        <w:rPr>
          <w:sz w:val="24"/>
        </w:rPr>
        <w:tab/>
      </w:r>
    </w:p>
    <w:p w14:paraId="43E7AE4C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808000"/>
          <w:sz w:val="18"/>
          <w:szCs w:val="18"/>
        </w:rPr>
        <w:t xml:space="preserve">Feature: </w:t>
      </w:r>
      <w:r w:rsidRPr="00C84FD8">
        <w:rPr>
          <w:rFonts w:ascii="Courier New" w:hAnsi="Courier New" w:cs="Courier New"/>
          <w:color w:val="000000"/>
          <w:sz w:val="18"/>
          <w:szCs w:val="18"/>
        </w:rPr>
        <w:t>Access Chase.com and Look for Home Landing</w:t>
      </w:r>
    </w:p>
    <w:p w14:paraId="2A167B51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</w:p>
    <w:p w14:paraId="3B85A6DF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C84FD8">
        <w:rPr>
          <w:rFonts w:ascii="Courier New" w:hAnsi="Courier New" w:cs="Courier New"/>
          <w:color w:val="000000"/>
          <w:sz w:val="18"/>
          <w:szCs w:val="18"/>
        </w:rPr>
        <w:t>Look for Home Landing</w:t>
      </w:r>
    </w:p>
    <w:p w14:paraId="115F87B1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Given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is on Home Page.</w:t>
      </w:r>
    </w:p>
    <w:p w14:paraId="18E53A24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Select Home Landing</w:t>
      </w:r>
    </w:p>
    <w:p w14:paraId="2CF42A55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Select Buy a Home</w:t>
      </w:r>
    </w:p>
    <w:p w14:paraId="2E08BBA6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Displayed Form</w:t>
      </w:r>
    </w:p>
    <w:p w14:paraId="20138EB2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</w:p>
    <w:p w14:paraId="29560FC4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C84FD8">
        <w:rPr>
          <w:rFonts w:ascii="Courier New" w:hAnsi="Courier New" w:cs="Courier New"/>
          <w:color w:val="000000"/>
          <w:sz w:val="18"/>
          <w:szCs w:val="18"/>
        </w:rPr>
        <w:t>User Fill up Getting Started Up Tab</w:t>
      </w:r>
    </w:p>
    <w:p w14:paraId="65A7A885" w14:textId="09940149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When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Select Loan </w:t>
      </w:r>
      <w:r w:rsidR="00ED4DC9"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Purpose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No</w:t>
      </w:r>
    </w:p>
    <w:p w14:paraId="6BF8D9BE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Select Loan Type as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"30-yr Fixed"</w:t>
      </w:r>
    </w:p>
    <w:p w14:paraId="44C64FA6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Select How did you find this from? as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"Referral"</w:t>
      </w:r>
    </w:p>
    <w:p w14:paraId="06EA7670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Select Did you have Chase account as No</w:t>
      </w:r>
    </w:p>
    <w:p w14:paraId="6BCE6613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Click On Continue</w:t>
      </w:r>
    </w:p>
    <w:p w14:paraId="682EDA5D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</w:p>
    <w:p w14:paraId="687C1E8A" w14:textId="6C228C7D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C84FD8">
        <w:rPr>
          <w:rFonts w:ascii="Courier New" w:hAnsi="Courier New" w:cs="Courier New"/>
          <w:color w:val="000000"/>
          <w:sz w:val="18"/>
          <w:szCs w:val="18"/>
        </w:rPr>
        <w:t xml:space="preserve"> Use Fill up </w:t>
      </w:r>
      <w:r w:rsidR="00ED4DC9" w:rsidRPr="00C84FD8">
        <w:rPr>
          <w:rFonts w:ascii="Courier New" w:hAnsi="Courier New" w:cs="Courier New"/>
          <w:color w:val="000000"/>
          <w:sz w:val="18"/>
          <w:szCs w:val="18"/>
        </w:rPr>
        <w:t>Applicant</w:t>
      </w:r>
      <w:r w:rsidR="00ED4DC9" w:rsidRPr="00C84FD8">
        <w:rPr>
          <w:rFonts w:ascii="Courier New" w:hAnsi="Courier New" w:cs="Courier New"/>
          <w:color w:val="008000"/>
          <w:sz w:val="18"/>
          <w:szCs w:val="18"/>
        </w:rPr>
        <w:t>’s</w:t>
      </w:r>
      <w:r w:rsidRPr="00C84FD8">
        <w:rPr>
          <w:rFonts w:ascii="Courier New" w:hAnsi="Courier New" w:cs="Courier New"/>
          <w:color w:val="000000"/>
          <w:sz w:val="18"/>
          <w:szCs w:val="18"/>
        </w:rPr>
        <w:t xml:space="preserve"> Personal Information Tab</w:t>
      </w:r>
    </w:p>
    <w:p w14:paraId="7CAC7E87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When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"Test"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First Name</w:t>
      </w:r>
    </w:p>
    <w:p w14:paraId="007EFE8D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"T"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MI</w:t>
      </w:r>
    </w:p>
    <w:p w14:paraId="22F8244B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"Test"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Last Name</w:t>
      </w:r>
    </w:p>
    <w:p w14:paraId="24950626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"01/01/1990"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Date Of Birth</w:t>
      </w:r>
    </w:p>
    <w:p w14:paraId="0419A7ED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"1234567890"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Primary Phone Number</w:t>
      </w:r>
    </w:p>
    <w:p w14:paraId="674BEF32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Select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"Mobile Phone"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Phone Type</w:t>
      </w:r>
    </w:p>
    <w:p w14:paraId="67244D48" w14:textId="0382667B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="00ED4DC9"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"your email"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Email</w:t>
      </w:r>
    </w:p>
    <w:p w14:paraId="76B5ABE7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Select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"U.S. Citizen"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Residence Status</w:t>
      </w:r>
    </w:p>
    <w:p w14:paraId="3290BA93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"AAAAAAAA"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Current address lineOne</w:t>
      </w:r>
    </w:p>
    <w:p w14:paraId="75526467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"BBBBBB"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Current address lineTwo</w:t>
      </w:r>
    </w:p>
    <w:p w14:paraId="74E2BCCD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"CCCCCC"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City</w:t>
      </w:r>
    </w:p>
    <w:p w14:paraId="3971E834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Select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"Alabama"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State</w:t>
      </w:r>
    </w:p>
    <w:p w14:paraId="61E5E3BD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"35010"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Zip</w:t>
      </w:r>
    </w:p>
    <w:p w14:paraId="4B5EA320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Select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"Rent"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Residential Status</w:t>
      </w:r>
    </w:p>
    <w:p w14:paraId="08A4D7D2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Select Have you lived here for more than two years? as Yes</w:t>
      </w:r>
    </w:p>
    <w:p w14:paraId="36F85AEC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Select Is your mailing address the same as your current residence? as Yes</w:t>
      </w:r>
    </w:p>
    <w:p w14:paraId="70C4DC15" w14:textId="36B97413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="00ED4DC9"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Select Are you a first-time homebuyer? as Yes</w:t>
      </w:r>
    </w:p>
    <w:p w14:paraId="4B3C155A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Select Do you have a coapplicant? as No</w:t>
      </w:r>
    </w:p>
    <w:p w14:paraId="5B0C041F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Click On Continue</w:t>
      </w:r>
    </w:p>
    <w:p w14:paraId="7706FEB6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lastRenderedPageBreak/>
        <w:tab/>
      </w:r>
    </w:p>
    <w:p w14:paraId="62668A12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C84FD8">
        <w:rPr>
          <w:rFonts w:ascii="Courier New" w:hAnsi="Courier New" w:cs="Courier New"/>
          <w:color w:val="000000"/>
          <w:sz w:val="18"/>
          <w:szCs w:val="18"/>
        </w:rPr>
        <w:t>User Fill up Property &amp; Loan Information Tab</w:t>
      </w:r>
    </w:p>
    <w:p w14:paraId="12CBBB6B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When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"hgeh"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City for Property</w:t>
      </w:r>
    </w:p>
    <w:p w14:paraId="2CE1BA69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"Alabama"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State for Property</w:t>
      </w:r>
    </w:p>
    <w:p w14:paraId="6AB90D02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"35010"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Zip for Property</w:t>
      </w:r>
    </w:p>
    <w:p w14:paraId="5834EEC6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Select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"Single Family"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Property Type</w:t>
      </w:r>
    </w:p>
    <w:p w14:paraId="01B91519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Select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"Primary Residence"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Use of Property</w:t>
      </w:r>
    </w:p>
    <w:p w14:paraId="346B1A87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12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Purchase Price</w:t>
      </w:r>
    </w:p>
    <w:p w14:paraId="0BE57A99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12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Down payment amount</w:t>
      </w:r>
    </w:p>
    <w:p w14:paraId="7D9D09FB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14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Annual real estate taxes</w:t>
      </w:r>
    </w:p>
    <w:p w14:paraId="0C94F08D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10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Annual hazard insurance premium</w:t>
      </w:r>
    </w:p>
    <w:p w14:paraId="48DD0932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9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Annual flood insurance premium</w:t>
      </w:r>
      <w:r w:rsidRPr="00C84FD8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62B690F0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Select Do you have a real estate agent? as No</w:t>
      </w:r>
    </w:p>
    <w:p w14:paraId="10E335DC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Select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"Less than 30 days"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when do you plan on buying a home?</w:t>
      </w:r>
    </w:p>
    <w:p w14:paraId="7795F742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Select Do you have a purchase agreement/contract? as No</w:t>
      </w:r>
    </w:p>
    <w:p w14:paraId="4F3BA3F9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Select Do you have a home equity loan, home equity line of credit or any other mortgage loans? as No</w:t>
      </w:r>
    </w:p>
    <w:p w14:paraId="3E0E712E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Click On Continue</w:t>
      </w:r>
    </w:p>
    <w:p w14:paraId="4B18D6DD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</w:p>
    <w:p w14:paraId="12F7BE5F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C84FD8">
        <w:rPr>
          <w:rFonts w:ascii="Courier New" w:hAnsi="Courier New" w:cs="Courier New"/>
          <w:color w:val="000000"/>
          <w:sz w:val="18"/>
          <w:szCs w:val="18"/>
        </w:rPr>
        <w:t>User Fill up About Your Finances Tab</w:t>
      </w:r>
    </w:p>
    <w:p w14:paraId="454EED12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When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15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Total annual income (before taxes)</w:t>
      </w:r>
    </w:p>
    <w:p w14:paraId="7FE9ABF8" w14:textId="03A6C86F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And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12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Total assets</w:t>
      </w:r>
    </w:p>
    <w:p w14:paraId="42774088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Click On Continue</w:t>
      </w:r>
    </w:p>
    <w:p w14:paraId="73F3698F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</w:p>
    <w:p w14:paraId="5C259014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C84FD8">
        <w:rPr>
          <w:rFonts w:ascii="Courier New" w:hAnsi="Courier New" w:cs="Courier New"/>
          <w:color w:val="000000"/>
          <w:sz w:val="18"/>
          <w:szCs w:val="18"/>
        </w:rPr>
        <w:t>User Fill up Verify Tab</w:t>
      </w:r>
    </w:p>
    <w:p w14:paraId="2815364B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When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read all information</w:t>
      </w:r>
    </w:p>
    <w:p w14:paraId="50D0ABB8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Click On Continue</w:t>
      </w:r>
    </w:p>
    <w:p w14:paraId="70588ED4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</w:p>
    <w:p w14:paraId="106C44D1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808000"/>
          <w:sz w:val="18"/>
          <w:szCs w:val="18"/>
        </w:rPr>
        <w:t xml:space="preserve">Scenario: </w:t>
      </w:r>
      <w:r w:rsidRPr="00C84FD8">
        <w:rPr>
          <w:rFonts w:ascii="Courier New" w:hAnsi="Courier New" w:cs="Courier New"/>
          <w:color w:val="000000"/>
          <w:sz w:val="18"/>
          <w:szCs w:val="18"/>
        </w:rPr>
        <w:t>User Fill up Submit Tab</w:t>
      </w:r>
    </w:p>
    <w:p w14:paraId="2498CBB0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When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User enters </w:t>
      </w:r>
      <w:r w:rsidRPr="00C84FD8">
        <w:rPr>
          <w:rFonts w:ascii="Courier New" w:hAnsi="Courier New" w:cs="Courier New"/>
          <w:color w:val="008000"/>
          <w:sz w:val="18"/>
          <w:szCs w:val="18"/>
          <w:highlight w:val="yellow"/>
        </w:rPr>
        <w:t>1234567890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 xml:space="preserve"> as Social Security Number</w:t>
      </w:r>
    </w:p>
    <w:p w14:paraId="14CAD68A" w14:textId="77777777" w:rsidR="00F2165B" w:rsidRPr="00C84FD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Click On Submit</w:t>
      </w:r>
    </w:p>
    <w:p w14:paraId="44951711" w14:textId="77777777" w:rsidR="00F2165B" w:rsidRPr="00C84FD8" w:rsidRDefault="00F2165B" w:rsidP="00F2165B">
      <w:pPr>
        <w:pStyle w:val="ListParagraph"/>
        <w:rPr>
          <w:sz w:val="18"/>
          <w:szCs w:val="18"/>
        </w:rPr>
      </w:pPr>
      <w:r w:rsidRPr="00C84FD8">
        <w:rPr>
          <w:rFonts w:ascii="Courier New" w:hAnsi="Courier New" w:cs="Courier New"/>
          <w:color w:val="000000"/>
          <w:sz w:val="18"/>
          <w:szCs w:val="18"/>
        </w:rPr>
        <w:tab/>
      </w:r>
      <w:r w:rsidRPr="00C84FD8">
        <w:rPr>
          <w:rFonts w:ascii="Courier New" w:hAnsi="Courier New" w:cs="Courier New"/>
          <w:color w:val="008080"/>
          <w:sz w:val="18"/>
          <w:szCs w:val="18"/>
        </w:rPr>
        <w:t xml:space="preserve">Then </w:t>
      </w:r>
      <w:r w:rsidRPr="00C84FD8">
        <w:rPr>
          <w:rFonts w:ascii="Courier New" w:hAnsi="Courier New" w:cs="Courier New"/>
          <w:color w:val="000000"/>
          <w:sz w:val="18"/>
          <w:szCs w:val="18"/>
          <w:highlight w:val="yellow"/>
        </w:rPr>
        <w:t>User Displayed Thanks for Request.</w:t>
      </w:r>
    </w:p>
    <w:p w14:paraId="26A2C417" w14:textId="77777777" w:rsidR="00F2165B" w:rsidRDefault="00F2165B" w:rsidP="00F2165B">
      <w:pPr>
        <w:autoSpaceDE w:val="0"/>
        <w:autoSpaceDN w:val="0"/>
        <w:adjustRightInd w:val="0"/>
        <w:rPr>
          <w:sz w:val="24"/>
        </w:rPr>
      </w:pPr>
    </w:p>
    <w:p w14:paraId="4D4962D2" w14:textId="77777777" w:rsidR="00F2165B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>
        <w:rPr>
          <w:sz w:val="24"/>
        </w:rPr>
        <w:t>Create the “</w:t>
      </w:r>
      <w:r w:rsidRPr="00BC3537">
        <w:rPr>
          <w:b/>
          <w:sz w:val="24"/>
        </w:rPr>
        <w:t>cucumberTest</w:t>
      </w:r>
      <w:r>
        <w:rPr>
          <w:sz w:val="24"/>
        </w:rPr>
        <w:t>” package.</w:t>
      </w:r>
    </w:p>
    <w:p w14:paraId="13610289" w14:textId="77777777" w:rsidR="00F2165B" w:rsidRPr="001520AC" w:rsidRDefault="00F2165B" w:rsidP="00F2165B">
      <w:pPr>
        <w:pStyle w:val="ListParagraph"/>
        <w:rPr>
          <w:sz w:val="24"/>
        </w:rPr>
      </w:pPr>
    </w:p>
    <w:p w14:paraId="0BAAF8FF" w14:textId="77777777" w:rsidR="00F2165B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>
        <w:rPr>
          <w:sz w:val="24"/>
        </w:rPr>
        <w:t>Create the “</w:t>
      </w:r>
      <w:r w:rsidRPr="00BC3537">
        <w:rPr>
          <w:b/>
          <w:sz w:val="24"/>
        </w:rPr>
        <w:t>TestRunner</w:t>
      </w:r>
      <w:r>
        <w:rPr>
          <w:sz w:val="24"/>
        </w:rPr>
        <w:t>” class in the “</w:t>
      </w:r>
      <w:r w:rsidRPr="00BC3537">
        <w:rPr>
          <w:b/>
          <w:sz w:val="24"/>
        </w:rPr>
        <w:t>cucumberTest</w:t>
      </w:r>
      <w:r>
        <w:rPr>
          <w:sz w:val="24"/>
        </w:rPr>
        <w:t xml:space="preserve">” package. </w:t>
      </w:r>
      <w:r w:rsidRPr="001520AC">
        <w:rPr>
          <w:sz w:val="24"/>
        </w:rPr>
        <w:t>Insert this code below into the class.</w:t>
      </w:r>
    </w:p>
    <w:p w14:paraId="391EFD18" w14:textId="77777777" w:rsidR="00F2165B" w:rsidRPr="00C84FD8" w:rsidRDefault="00F2165B" w:rsidP="00F2165B">
      <w:pPr>
        <w:pStyle w:val="ListParagraph"/>
        <w:rPr>
          <w:sz w:val="24"/>
        </w:rPr>
      </w:pPr>
    </w:p>
    <w:p w14:paraId="74E04CDE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  <w:r w:rsidRPr="00C84FD8">
        <w:rPr>
          <w:rFonts w:ascii="Courier New" w:hAnsi="Courier New" w:cs="Courier New"/>
          <w:sz w:val="24"/>
        </w:rPr>
        <w:t>package  cucumberTest;</w:t>
      </w:r>
    </w:p>
    <w:p w14:paraId="5BF1E7F8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</w:p>
    <w:p w14:paraId="6A5CF0BB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  <w:r w:rsidRPr="00C84FD8">
        <w:rPr>
          <w:rFonts w:ascii="Courier New" w:hAnsi="Courier New" w:cs="Courier New"/>
          <w:sz w:val="24"/>
        </w:rPr>
        <w:t>@RunWith(Cucumber.class)</w:t>
      </w:r>
    </w:p>
    <w:p w14:paraId="0A8C1565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  <w:r w:rsidRPr="00C84FD8">
        <w:rPr>
          <w:rFonts w:ascii="Courier New" w:hAnsi="Courier New" w:cs="Courier New"/>
          <w:sz w:val="24"/>
        </w:rPr>
        <w:t>@CucumberOptions(</w:t>
      </w:r>
    </w:p>
    <w:p w14:paraId="3B1D86E7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  <w:r w:rsidRPr="00C84FD8">
        <w:rPr>
          <w:rFonts w:ascii="Courier New" w:hAnsi="Courier New" w:cs="Courier New"/>
          <w:sz w:val="24"/>
        </w:rPr>
        <w:tab/>
      </w:r>
      <w:r w:rsidRPr="00C84FD8">
        <w:rPr>
          <w:rFonts w:ascii="Courier New" w:hAnsi="Courier New" w:cs="Courier New"/>
          <w:sz w:val="24"/>
        </w:rPr>
        <w:tab/>
        <w:t>features = "Feature"</w:t>
      </w:r>
    </w:p>
    <w:p w14:paraId="76CD2322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  <w:r w:rsidRPr="00C84FD8">
        <w:rPr>
          <w:rFonts w:ascii="Courier New" w:hAnsi="Courier New" w:cs="Courier New"/>
          <w:sz w:val="24"/>
        </w:rPr>
        <w:tab/>
      </w:r>
      <w:r w:rsidRPr="00C84FD8">
        <w:rPr>
          <w:rFonts w:ascii="Courier New" w:hAnsi="Courier New" w:cs="Courier New"/>
          <w:sz w:val="24"/>
        </w:rPr>
        <w:tab/>
        <w:t>,glue={"stepDefinition"}</w:t>
      </w:r>
    </w:p>
    <w:p w14:paraId="36C9B9AD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  <w:r w:rsidRPr="00C84FD8">
        <w:rPr>
          <w:rFonts w:ascii="Courier New" w:hAnsi="Courier New" w:cs="Courier New"/>
          <w:sz w:val="24"/>
        </w:rPr>
        <w:tab/>
      </w:r>
      <w:r w:rsidRPr="00C84FD8">
        <w:rPr>
          <w:rFonts w:ascii="Courier New" w:hAnsi="Courier New" w:cs="Courier New"/>
          <w:sz w:val="24"/>
        </w:rPr>
        <w:tab/>
        <w:t>)</w:t>
      </w:r>
    </w:p>
    <w:p w14:paraId="73E4F218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</w:p>
    <w:p w14:paraId="3128712A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  <w:r w:rsidRPr="00C84FD8">
        <w:rPr>
          <w:rFonts w:ascii="Courier New" w:hAnsi="Courier New" w:cs="Courier New"/>
          <w:sz w:val="24"/>
        </w:rPr>
        <w:t>public class TestRunner {</w:t>
      </w:r>
    </w:p>
    <w:p w14:paraId="778A2834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</w:p>
    <w:p w14:paraId="0A354BD4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  <w:r w:rsidRPr="00C84FD8">
        <w:rPr>
          <w:rFonts w:ascii="Courier New" w:hAnsi="Courier New" w:cs="Courier New"/>
          <w:sz w:val="24"/>
        </w:rPr>
        <w:t>}</w:t>
      </w:r>
    </w:p>
    <w:p w14:paraId="39AABE16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</w:p>
    <w:p w14:paraId="664B2310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  <w:r w:rsidRPr="00C84FD8">
        <w:rPr>
          <w:rFonts w:ascii="Courier New" w:hAnsi="Courier New" w:cs="Courier New"/>
          <w:sz w:val="24"/>
        </w:rPr>
        <w:t>public class TestRunner {</w:t>
      </w:r>
    </w:p>
    <w:p w14:paraId="6B8D0B2E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</w:p>
    <w:p w14:paraId="1CF2D2E8" w14:textId="77777777" w:rsidR="00F2165B" w:rsidRPr="00C84FD8" w:rsidRDefault="00F2165B" w:rsidP="00F2165B">
      <w:pPr>
        <w:pStyle w:val="ListParagraph"/>
        <w:rPr>
          <w:rFonts w:ascii="Courier New" w:hAnsi="Courier New" w:cs="Courier New"/>
          <w:sz w:val="24"/>
        </w:rPr>
      </w:pPr>
      <w:r w:rsidRPr="00C84FD8">
        <w:rPr>
          <w:rFonts w:ascii="Courier New" w:hAnsi="Courier New" w:cs="Courier New"/>
          <w:sz w:val="24"/>
        </w:rPr>
        <w:t>}</w:t>
      </w:r>
    </w:p>
    <w:p w14:paraId="2A91D70A" w14:textId="77777777" w:rsidR="00F2165B" w:rsidRDefault="00F2165B" w:rsidP="00F2165B">
      <w:pPr>
        <w:pStyle w:val="ListParagraph"/>
        <w:rPr>
          <w:sz w:val="24"/>
        </w:rPr>
      </w:pPr>
    </w:p>
    <w:p w14:paraId="37F35C6C" w14:textId="77777777" w:rsidR="00F2165B" w:rsidRDefault="00F2165B" w:rsidP="00F2165B">
      <w:pPr>
        <w:pStyle w:val="ListParagraph"/>
        <w:rPr>
          <w:sz w:val="24"/>
        </w:rPr>
      </w:pPr>
    </w:p>
    <w:p w14:paraId="0E2D6125" w14:textId="77777777" w:rsidR="00F2165B" w:rsidRDefault="00F2165B" w:rsidP="00F2165B">
      <w:pPr>
        <w:pStyle w:val="ListParagraph"/>
        <w:rPr>
          <w:sz w:val="24"/>
        </w:rPr>
      </w:pPr>
    </w:p>
    <w:p w14:paraId="7DF48DF9" w14:textId="77777777" w:rsidR="00F2165B" w:rsidRPr="001520AC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>
        <w:rPr>
          <w:sz w:val="24"/>
        </w:rPr>
        <w:t>Create the new package “</w:t>
      </w:r>
      <w:r w:rsidRPr="00BC3537">
        <w:rPr>
          <w:b/>
          <w:sz w:val="24"/>
        </w:rPr>
        <w:t>stepDefinition</w:t>
      </w:r>
      <w:r>
        <w:rPr>
          <w:sz w:val="24"/>
        </w:rPr>
        <w:t xml:space="preserve">” and the new </w:t>
      </w:r>
      <w:r w:rsidRPr="001520AC">
        <w:rPr>
          <w:sz w:val="24"/>
        </w:rPr>
        <w:t>class “</w:t>
      </w:r>
      <w:r w:rsidRPr="00BC3537">
        <w:rPr>
          <w:b/>
          <w:sz w:val="24"/>
        </w:rPr>
        <w:t>TestSteps</w:t>
      </w:r>
      <w:r>
        <w:rPr>
          <w:sz w:val="24"/>
        </w:rPr>
        <w:t>” in the new package</w:t>
      </w:r>
    </w:p>
    <w:p w14:paraId="29F778E1" w14:textId="77777777" w:rsidR="00F2165B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>
        <w:rPr>
          <w:sz w:val="24"/>
        </w:rPr>
        <w:lastRenderedPageBreak/>
        <w:t xml:space="preserve">Now right click on </w:t>
      </w:r>
      <w:r w:rsidRPr="00BC3537">
        <w:rPr>
          <w:b/>
          <w:sz w:val="24"/>
        </w:rPr>
        <w:t>TestRunner</w:t>
      </w:r>
      <w:r>
        <w:rPr>
          <w:sz w:val="24"/>
        </w:rPr>
        <w:t xml:space="preserve"> class and click </w:t>
      </w:r>
      <w:r w:rsidRPr="00BC3537">
        <w:rPr>
          <w:b/>
          <w:sz w:val="24"/>
        </w:rPr>
        <w:t xml:space="preserve">Run </w:t>
      </w:r>
      <w:r>
        <w:rPr>
          <w:b/>
          <w:sz w:val="24"/>
        </w:rPr>
        <w:t>A</w:t>
      </w:r>
      <w:r w:rsidRPr="00BC3537">
        <w:rPr>
          <w:b/>
          <w:sz w:val="24"/>
        </w:rPr>
        <w:t xml:space="preserve">s </w:t>
      </w:r>
      <w:r>
        <w:rPr>
          <w:sz w:val="24"/>
        </w:rPr>
        <w:t xml:space="preserve">&gt; </w:t>
      </w:r>
      <w:r w:rsidRPr="00BC3537">
        <w:rPr>
          <w:b/>
          <w:sz w:val="24"/>
        </w:rPr>
        <w:t>J</w:t>
      </w:r>
      <w:r>
        <w:rPr>
          <w:b/>
          <w:sz w:val="24"/>
        </w:rPr>
        <w:t>U</w:t>
      </w:r>
      <w:r w:rsidRPr="00BC3537">
        <w:rPr>
          <w:b/>
          <w:sz w:val="24"/>
        </w:rPr>
        <w:t>nit</w:t>
      </w:r>
      <w:r>
        <w:rPr>
          <w:b/>
          <w:sz w:val="24"/>
        </w:rPr>
        <w:t xml:space="preserve"> </w:t>
      </w:r>
      <w:r w:rsidRPr="00BC3537">
        <w:rPr>
          <w:b/>
          <w:sz w:val="24"/>
        </w:rPr>
        <w:t>Test</w:t>
      </w:r>
      <w:r>
        <w:rPr>
          <w:sz w:val="24"/>
        </w:rPr>
        <w:t>.</w:t>
      </w:r>
    </w:p>
    <w:p w14:paraId="15E5071D" w14:textId="77777777" w:rsidR="00F2165B" w:rsidRPr="00144073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 w:rsidRPr="00144073">
        <w:rPr>
          <w:sz w:val="24"/>
        </w:rPr>
        <w:t xml:space="preserve">Copy all those steps and paste in </w:t>
      </w:r>
      <w:r w:rsidRPr="00BC3537">
        <w:rPr>
          <w:b/>
          <w:sz w:val="24"/>
        </w:rPr>
        <w:t>TestSteps.java</w:t>
      </w:r>
      <w:r w:rsidRPr="00144073">
        <w:rPr>
          <w:sz w:val="24"/>
        </w:rPr>
        <w:t xml:space="preserve"> file and add code in </w:t>
      </w:r>
      <w:r>
        <w:rPr>
          <w:sz w:val="24"/>
        </w:rPr>
        <w:t>those</w:t>
      </w:r>
      <w:r w:rsidRPr="00144073">
        <w:rPr>
          <w:sz w:val="24"/>
        </w:rPr>
        <w:t xml:space="preserve"> methods.</w:t>
      </w:r>
    </w:p>
    <w:p w14:paraId="0E4E9FEE" w14:textId="77777777" w:rsidR="00F2165B" w:rsidRPr="00BC3537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 w:rsidRPr="00732C59">
        <w:rPr>
          <w:sz w:val="24"/>
        </w:rPr>
        <w:t>Add the</w:t>
      </w:r>
      <w:r>
        <w:rPr>
          <w:sz w:val="24"/>
        </w:rPr>
        <w:t xml:space="preserve"> bolded</w:t>
      </w:r>
      <w:r w:rsidRPr="00732C59">
        <w:rPr>
          <w:sz w:val="24"/>
        </w:rPr>
        <w:t xml:space="preserve"> code to your </w:t>
      </w:r>
      <w:r w:rsidRPr="00BC3537">
        <w:rPr>
          <w:b/>
          <w:sz w:val="24"/>
        </w:rPr>
        <w:t>TestSteps</w:t>
      </w:r>
      <w:r w:rsidRPr="00732C59">
        <w:rPr>
          <w:sz w:val="24"/>
        </w:rPr>
        <w:t xml:space="preserve"> file. </w:t>
      </w:r>
    </w:p>
    <w:p w14:paraId="795A305E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package</w:t>
      </w:r>
      <w:r w:rsidRPr="00035413">
        <w:rPr>
          <w:rFonts w:ascii="Courier New" w:hAnsi="Courier New" w:cs="Courier New"/>
          <w:sz w:val="16"/>
          <w:szCs w:val="16"/>
        </w:rPr>
        <w:t xml:space="preserve"> stepDefinition;</w:t>
      </w:r>
    </w:p>
    <w:p w14:paraId="13FE8E39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7A2CECA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import</w:t>
      </w:r>
      <w:r w:rsidRPr="00035413">
        <w:rPr>
          <w:rFonts w:ascii="Courier New" w:hAnsi="Courier New" w:cs="Courier New"/>
          <w:sz w:val="16"/>
          <w:szCs w:val="16"/>
        </w:rPr>
        <w:t xml:space="preserve"> java.util.concurrent.TimeUnit;</w:t>
      </w:r>
    </w:p>
    <w:p w14:paraId="2BE3EA0F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19710A6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import</w:t>
      </w:r>
      <w:r w:rsidRPr="00035413">
        <w:rPr>
          <w:rFonts w:ascii="Courier New" w:hAnsi="Courier New" w:cs="Courier New"/>
          <w:sz w:val="16"/>
          <w:szCs w:val="16"/>
        </w:rPr>
        <w:t xml:space="preserve"> org.openqa.selenium.By;</w:t>
      </w:r>
    </w:p>
    <w:p w14:paraId="7B6689EA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import</w:t>
      </w:r>
      <w:r w:rsidRPr="00035413">
        <w:rPr>
          <w:rFonts w:ascii="Courier New" w:hAnsi="Courier New" w:cs="Courier New"/>
          <w:sz w:val="16"/>
          <w:szCs w:val="16"/>
        </w:rPr>
        <w:t xml:space="preserve"> org.openqa.selenium.JavascriptExecutor;</w:t>
      </w:r>
    </w:p>
    <w:p w14:paraId="27C5DF81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import</w:t>
      </w:r>
      <w:r w:rsidRPr="00035413">
        <w:rPr>
          <w:rFonts w:ascii="Courier New" w:hAnsi="Courier New" w:cs="Courier New"/>
          <w:sz w:val="16"/>
          <w:szCs w:val="16"/>
        </w:rPr>
        <w:t xml:space="preserve"> org.openqa.selenium.WebDriver;</w:t>
      </w:r>
    </w:p>
    <w:p w14:paraId="6D1C1753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import</w:t>
      </w:r>
      <w:r w:rsidRPr="00035413">
        <w:rPr>
          <w:rFonts w:ascii="Courier New" w:hAnsi="Courier New" w:cs="Courier New"/>
          <w:sz w:val="16"/>
          <w:szCs w:val="16"/>
        </w:rPr>
        <w:t xml:space="preserve"> </w:t>
      </w:r>
      <w:r w:rsidRPr="00ED4DC9">
        <w:rPr>
          <w:rFonts w:ascii="Courier New" w:hAnsi="Courier New" w:cs="Courier New"/>
          <w:sz w:val="16"/>
          <w:szCs w:val="16"/>
        </w:rPr>
        <w:t>org.openqa.selenium.WebElement;</w:t>
      </w:r>
    </w:p>
    <w:p w14:paraId="69B7C595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import</w:t>
      </w:r>
      <w:r w:rsidRPr="00035413">
        <w:rPr>
          <w:rFonts w:ascii="Courier New" w:hAnsi="Courier New" w:cs="Courier New"/>
          <w:sz w:val="16"/>
          <w:szCs w:val="16"/>
        </w:rPr>
        <w:t xml:space="preserve"> org.openqa.selenium.chrome.ChromeDriver;</w:t>
      </w:r>
    </w:p>
    <w:p w14:paraId="4A23DDD7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import</w:t>
      </w:r>
      <w:r w:rsidRPr="00035413">
        <w:rPr>
          <w:rFonts w:ascii="Courier New" w:hAnsi="Courier New" w:cs="Courier New"/>
          <w:sz w:val="16"/>
          <w:szCs w:val="16"/>
        </w:rPr>
        <w:t xml:space="preserve"> org.openqa.selenium.support.ui.Select;</w:t>
      </w:r>
    </w:p>
    <w:p w14:paraId="5D024C7B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C3D008C" w14:textId="77777777" w:rsidR="00F2165B" w:rsidRPr="00ED4DC9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ED4DC9">
        <w:rPr>
          <w:rFonts w:ascii="Courier New" w:hAnsi="Courier New" w:cs="Courier New"/>
          <w:bCs/>
          <w:sz w:val="16"/>
          <w:szCs w:val="16"/>
        </w:rPr>
        <w:t>import</w:t>
      </w:r>
      <w:r w:rsidRPr="00ED4DC9">
        <w:rPr>
          <w:rFonts w:ascii="Courier New" w:hAnsi="Courier New" w:cs="Courier New"/>
          <w:sz w:val="16"/>
          <w:szCs w:val="16"/>
        </w:rPr>
        <w:t xml:space="preserve"> cucumber.api.PendingException;</w:t>
      </w:r>
    </w:p>
    <w:p w14:paraId="0B4AC9FD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import</w:t>
      </w:r>
      <w:r w:rsidRPr="00035413">
        <w:rPr>
          <w:rFonts w:ascii="Courier New" w:hAnsi="Courier New" w:cs="Courier New"/>
          <w:sz w:val="16"/>
          <w:szCs w:val="16"/>
        </w:rPr>
        <w:t xml:space="preserve"> cucumber.api.java.en.Given;</w:t>
      </w:r>
    </w:p>
    <w:p w14:paraId="4F339B31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import</w:t>
      </w:r>
      <w:r w:rsidRPr="00035413">
        <w:rPr>
          <w:rFonts w:ascii="Courier New" w:hAnsi="Courier New" w:cs="Courier New"/>
          <w:sz w:val="16"/>
          <w:szCs w:val="16"/>
        </w:rPr>
        <w:t xml:space="preserve"> cucumber.api.java.en.Then;</w:t>
      </w:r>
    </w:p>
    <w:p w14:paraId="09D58E0E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import</w:t>
      </w:r>
      <w:r w:rsidRPr="00035413">
        <w:rPr>
          <w:rFonts w:ascii="Courier New" w:hAnsi="Courier New" w:cs="Courier New"/>
          <w:sz w:val="16"/>
          <w:szCs w:val="16"/>
        </w:rPr>
        <w:t xml:space="preserve"> cucumber.api.java.en.When;</w:t>
      </w:r>
    </w:p>
    <w:p w14:paraId="60B76E19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807AC1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035413">
        <w:rPr>
          <w:rFonts w:ascii="Courier New" w:hAnsi="Courier New" w:cs="Courier New"/>
          <w:bCs/>
          <w:sz w:val="16"/>
          <w:szCs w:val="16"/>
        </w:rPr>
        <w:t>public</w:t>
      </w:r>
      <w:r w:rsidRPr="00035413">
        <w:rPr>
          <w:rFonts w:ascii="Courier New" w:hAnsi="Courier New" w:cs="Courier New"/>
          <w:sz w:val="16"/>
          <w:szCs w:val="16"/>
        </w:rPr>
        <w:t xml:space="preserve"> </w:t>
      </w:r>
      <w:r w:rsidRPr="00035413">
        <w:rPr>
          <w:rFonts w:ascii="Courier New" w:hAnsi="Courier New" w:cs="Courier New"/>
          <w:bCs/>
          <w:sz w:val="16"/>
          <w:szCs w:val="16"/>
        </w:rPr>
        <w:t>class</w:t>
      </w:r>
      <w:r w:rsidRPr="00035413">
        <w:rPr>
          <w:rFonts w:ascii="Courier New" w:hAnsi="Courier New" w:cs="Courier New"/>
          <w:sz w:val="16"/>
          <w:szCs w:val="16"/>
        </w:rPr>
        <w:t xml:space="preserve"> TestSteps {</w:t>
      </w:r>
    </w:p>
    <w:p w14:paraId="5960F319" w14:textId="77777777" w:rsidR="00F2165B" w:rsidRPr="00035413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75AE7B6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41D68">
        <w:rPr>
          <w:rFonts w:ascii="Courier New" w:hAnsi="Courier New" w:cs="Courier New"/>
          <w:b/>
          <w:bCs/>
          <w:sz w:val="20"/>
          <w:szCs w:val="20"/>
        </w:rPr>
        <w:t>public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 </w:t>
      </w:r>
      <w:r w:rsidRPr="00B41D68">
        <w:rPr>
          <w:rFonts w:ascii="Courier New" w:hAnsi="Courier New" w:cs="Courier New"/>
          <w:b/>
          <w:bCs/>
          <w:sz w:val="20"/>
          <w:szCs w:val="20"/>
        </w:rPr>
        <w:t>static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 String </w:t>
      </w:r>
      <w:r w:rsidRPr="00B41D68">
        <w:rPr>
          <w:rFonts w:ascii="Courier New" w:hAnsi="Courier New" w:cs="Courier New"/>
          <w:b/>
          <w:i/>
          <w:iCs/>
          <w:sz w:val="20"/>
          <w:szCs w:val="20"/>
        </w:rPr>
        <w:t>DriverPath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 = "C:\\StudentWork\\jars\\ChromeDriver\\";</w:t>
      </w:r>
    </w:p>
    <w:p w14:paraId="757824F4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41D68">
        <w:rPr>
          <w:rFonts w:ascii="Courier New" w:hAnsi="Courier New" w:cs="Courier New"/>
          <w:b/>
          <w:bCs/>
          <w:sz w:val="20"/>
          <w:szCs w:val="20"/>
        </w:rPr>
        <w:t>private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 </w:t>
      </w:r>
      <w:r w:rsidRPr="00B41D68">
        <w:rPr>
          <w:rFonts w:ascii="Courier New" w:hAnsi="Courier New" w:cs="Courier New"/>
          <w:b/>
          <w:bCs/>
          <w:sz w:val="20"/>
          <w:szCs w:val="20"/>
        </w:rPr>
        <w:t>static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 WebDriver </w:t>
      </w:r>
      <w:r w:rsidRPr="00B41D68">
        <w:rPr>
          <w:rFonts w:ascii="Courier New" w:hAnsi="Courier New" w:cs="Courier New"/>
          <w:b/>
          <w:i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 = </w:t>
      </w:r>
      <w:r w:rsidRPr="00B41D68">
        <w:rPr>
          <w:rFonts w:ascii="Courier New" w:hAnsi="Courier New" w:cs="Courier New"/>
          <w:b/>
          <w:bCs/>
          <w:sz w:val="20"/>
          <w:szCs w:val="20"/>
        </w:rPr>
        <w:t>null</w:t>
      </w:r>
      <w:r w:rsidRPr="00B41D68">
        <w:rPr>
          <w:rFonts w:ascii="Courier New" w:hAnsi="Courier New" w:cs="Courier New"/>
          <w:b/>
          <w:sz w:val="20"/>
          <w:szCs w:val="20"/>
        </w:rPr>
        <w:t>;</w:t>
      </w:r>
    </w:p>
    <w:p w14:paraId="1D2E9DF4" w14:textId="77777777" w:rsidR="00F2165B" w:rsidRPr="00D837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D83745">
        <w:rPr>
          <w:rFonts w:ascii="Courier New" w:hAnsi="Courier New" w:cs="Courier New"/>
          <w:b/>
          <w:color w:val="000000"/>
          <w:sz w:val="20"/>
          <w:szCs w:val="20"/>
        </w:rPr>
        <w:tab/>
      </w:r>
    </w:p>
    <w:p w14:paraId="206E501E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sz w:val="16"/>
          <w:szCs w:val="16"/>
        </w:rPr>
        <w:t>@Given("^User is on Home Page\\.$")</w:t>
      </w:r>
    </w:p>
    <w:p w14:paraId="43044466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bCs/>
          <w:sz w:val="16"/>
          <w:szCs w:val="16"/>
        </w:rPr>
        <w:t>public</w:t>
      </w:r>
      <w:r w:rsidRPr="006779BF">
        <w:rPr>
          <w:rFonts w:ascii="Courier New" w:hAnsi="Courier New" w:cs="Courier New"/>
          <w:sz w:val="16"/>
          <w:szCs w:val="16"/>
        </w:rPr>
        <w:t xml:space="preserve"> </w:t>
      </w:r>
      <w:r w:rsidRPr="006779BF">
        <w:rPr>
          <w:rFonts w:ascii="Courier New" w:hAnsi="Courier New" w:cs="Courier New"/>
          <w:bCs/>
          <w:sz w:val="16"/>
          <w:szCs w:val="16"/>
        </w:rPr>
        <w:t>void</w:t>
      </w:r>
      <w:r w:rsidRPr="006779BF">
        <w:rPr>
          <w:rFonts w:ascii="Courier New" w:hAnsi="Courier New" w:cs="Courier New"/>
          <w:sz w:val="16"/>
          <w:szCs w:val="16"/>
        </w:rPr>
        <w:t xml:space="preserve"> user_is_on_Home_Page() </w:t>
      </w:r>
      <w:r w:rsidRPr="006779BF">
        <w:rPr>
          <w:rFonts w:ascii="Courier New" w:hAnsi="Courier New" w:cs="Courier New"/>
          <w:bCs/>
          <w:sz w:val="16"/>
          <w:szCs w:val="16"/>
        </w:rPr>
        <w:t>throws</w:t>
      </w:r>
      <w:r w:rsidRPr="006779B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15C0CB0F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03AB54D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sz w:val="20"/>
          <w:szCs w:val="20"/>
        </w:rPr>
        <w:t>System.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setProperty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("webdriver.chrome.driver", </w:t>
      </w:r>
    </w:p>
    <w:p w14:paraId="0749FCF4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Cs/>
          <w:sz w:val="20"/>
          <w:szCs w:val="20"/>
        </w:rPr>
        <w:t xml:space="preserve">                    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DriverPath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 + "chromedriver.exe");</w:t>
      </w:r>
    </w:p>
    <w:p w14:paraId="3C79D609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 = </w:t>
      </w:r>
      <w:r w:rsidRPr="00B41D68">
        <w:rPr>
          <w:rFonts w:ascii="Courier New" w:hAnsi="Courier New" w:cs="Courier New"/>
          <w:b/>
          <w:bCs/>
          <w:sz w:val="20"/>
          <w:szCs w:val="20"/>
        </w:rPr>
        <w:t>new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 ChromeDriver();</w:t>
      </w:r>
    </w:p>
    <w:p w14:paraId="2914F65B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.get("http://www.chase.com");</w:t>
      </w:r>
    </w:p>
    <w:p w14:paraId="243BC7CB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.manage().window().maximize();</w:t>
      </w:r>
    </w:p>
    <w:p w14:paraId="246C7C3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0E5BF57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sz w:val="16"/>
          <w:szCs w:val="16"/>
        </w:rPr>
        <w:t>}</w:t>
      </w:r>
    </w:p>
    <w:p w14:paraId="38EA4E63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FCE0775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sz w:val="16"/>
          <w:szCs w:val="16"/>
        </w:rPr>
        <w:t>@Then("^User Select Home Landing$")</w:t>
      </w:r>
    </w:p>
    <w:p w14:paraId="6E00BEA9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bCs/>
          <w:sz w:val="16"/>
          <w:szCs w:val="16"/>
        </w:rPr>
        <w:t>public</w:t>
      </w:r>
      <w:r w:rsidRPr="006779BF">
        <w:rPr>
          <w:rFonts w:ascii="Courier New" w:hAnsi="Courier New" w:cs="Courier New"/>
          <w:sz w:val="16"/>
          <w:szCs w:val="16"/>
        </w:rPr>
        <w:t xml:space="preserve"> </w:t>
      </w:r>
      <w:r w:rsidRPr="006779BF">
        <w:rPr>
          <w:rFonts w:ascii="Courier New" w:hAnsi="Courier New" w:cs="Courier New"/>
          <w:bCs/>
          <w:sz w:val="16"/>
          <w:szCs w:val="16"/>
        </w:rPr>
        <w:t>void</w:t>
      </w:r>
      <w:r w:rsidRPr="006779BF">
        <w:rPr>
          <w:rFonts w:ascii="Courier New" w:hAnsi="Courier New" w:cs="Courier New"/>
          <w:sz w:val="16"/>
          <w:szCs w:val="16"/>
        </w:rPr>
        <w:t xml:space="preserve"> user_Select_Home_Landing() </w:t>
      </w:r>
      <w:r w:rsidRPr="006779BF">
        <w:rPr>
          <w:rFonts w:ascii="Courier New" w:hAnsi="Courier New" w:cs="Courier New"/>
          <w:bCs/>
          <w:sz w:val="16"/>
          <w:szCs w:val="16"/>
        </w:rPr>
        <w:t>throws</w:t>
      </w:r>
      <w:r w:rsidRPr="006779B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2D9F4B36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3152D29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6E724FDD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326EC68D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xpath</w:t>
      </w:r>
      <w:r w:rsidRPr="00B41D68">
        <w:rPr>
          <w:rFonts w:ascii="Courier New" w:hAnsi="Courier New" w:cs="Courier New"/>
          <w:b/>
          <w:sz w:val="20"/>
          <w:szCs w:val="20"/>
        </w:rPr>
        <w:t>("//div[@id='slick-slide03']/a/div")).click();</w:t>
      </w:r>
    </w:p>
    <w:p w14:paraId="5EC3CD09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89DCCDB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sz w:val="16"/>
          <w:szCs w:val="16"/>
        </w:rPr>
        <w:t>}</w:t>
      </w:r>
    </w:p>
    <w:p w14:paraId="78C8A753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4C81D14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sz w:val="16"/>
          <w:szCs w:val="16"/>
        </w:rPr>
        <w:t>@Then("^User Select Buy a Home$")</w:t>
      </w:r>
    </w:p>
    <w:p w14:paraId="4C1060E8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bCs/>
          <w:sz w:val="16"/>
          <w:szCs w:val="16"/>
        </w:rPr>
        <w:t>public</w:t>
      </w:r>
      <w:r w:rsidRPr="006779BF">
        <w:rPr>
          <w:rFonts w:ascii="Courier New" w:hAnsi="Courier New" w:cs="Courier New"/>
          <w:sz w:val="16"/>
          <w:szCs w:val="16"/>
        </w:rPr>
        <w:t xml:space="preserve"> </w:t>
      </w:r>
      <w:r w:rsidRPr="006779BF">
        <w:rPr>
          <w:rFonts w:ascii="Courier New" w:hAnsi="Courier New" w:cs="Courier New"/>
          <w:bCs/>
          <w:sz w:val="16"/>
          <w:szCs w:val="16"/>
        </w:rPr>
        <w:t>void</w:t>
      </w:r>
      <w:r w:rsidRPr="006779BF">
        <w:rPr>
          <w:rFonts w:ascii="Courier New" w:hAnsi="Courier New" w:cs="Courier New"/>
          <w:sz w:val="16"/>
          <w:szCs w:val="16"/>
        </w:rPr>
        <w:t xml:space="preserve"> user_Select_Buy_a_Home() </w:t>
      </w:r>
      <w:r w:rsidRPr="006779BF">
        <w:rPr>
          <w:rFonts w:ascii="Courier New" w:hAnsi="Courier New" w:cs="Courier New"/>
          <w:bCs/>
          <w:sz w:val="16"/>
          <w:szCs w:val="16"/>
        </w:rPr>
        <w:t>throws</w:t>
      </w:r>
      <w:r w:rsidRPr="006779B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2B62798D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BDDE4D2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.manage().timeouts().implicitlyWait(30,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0AA03AE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3FFFCDD6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xpath</w:t>
      </w:r>
      <w:r w:rsidRPr="00B41D68">
        <w:rPr>
          <w:rFonts w:ascii="Courier New" w:hAnsi="Courier New" w:cs="Courier New"/>
          <w:b/>
          <w:sz w:val="20"/>
          <w:szCs w:val="20"/>
        </w:rPr>
        <w:t>("//*[contains(text(), 'Start online')]")).click();</w:t>
      </w:r>
    </w:p>
    <w:p w14:paraId="53886D7F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33DD8A69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6779BF">
        <w:rPr>
          <w:rFonts w:ascii="Courier New" w:hAnsi="Courier New" w:cs="Courier New"/>
          <w:color w:val="000000"/>
          <w:sz w:val="16"/>
          <w:szCs w:val="16"/>
        </w:rPr>
        <w:t xml:space="preserve">  }</w:t>
      </w:r>
    </w:p>
    <w:p w14:paraId="5513BFDA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1B3E2A3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color w:val="646464"/>
          <w:sz w:val="16"/>
          <w:szCs w:val="16"/>
        </w:rPr>
        <w:t>@Then</w:t>
      </w:r>
      <w:r w:rsidRPr="006779BF">
        <w:rPr>
          <w:rFonts w:ascii="Courier New" w:hAnsi="Courier New" w:cs="Courier New"/>
          <w:color w:val="000000"/>
          <w:sz w:val="16"/>
          <w:szCs w:val="16"/>
        </w:rPr>
        <w:t>(</w:t>
      </w:r>
      <w:r w:rsidRPr="006779BF">
        <w:rPr>
          <w:rFonts w:ascii="Courier New" w:hAnsi="Courier New" w:cs="Courier New"/>
          <w:color w:val="2A00FF"/>
          <w:sz w:val="16"/>
          <w:szCs w:val="16"/>
        </w:rPr>
        <w:t>"^User Displayed Form$"</w:t>
      </w:r>
      <w:r w:rsidRPr="006779BF">
        <w:rPr>
          <w:rFonts w:ascii="Courier New" w:hAnsi="Courier New" w:cs="Courier New"/>
          <w:color w:val="000000"/>
          <w:sz w:val="16"/>
          <w:szCs w:val="16"/>
        </w:rPr>
        <w:t>)</w:t>
      </w:r>
    </w:p>
    <w:p w14:paraId="1D0A7C41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16"/>
          <w:szCs w:val="16"/>
        </w:rPr>
      </w:pPr>
      <w:r>
        <w:rPr>
          <w:rFonts w:ascii="Courier New" w:hAnsi="Courier New" w:cs="Courier New"/>
          <w:color w:val="000000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b/>
          <w:bCs/>
          <w:color w:val="7F0055"/>
          <w:sz w:val="16"/>
          <w:szCs w:val="16"/>
        </w:rPr>
        <w:t>public</w:t>
      </w:r>
      <w:r w:rsidRPr="006779BF">
        <w:rPr>
          <w:rFonts w:ascii="Courier New" w:hAnsi="Courier New" w:cs="Courier New"/>
          <w:color w:val="000000"/>
          <w:sz w:val="16"/>
          <w:szCs w:val="16"/>
        </w:rPr>
        <w:t xml:space="preserve"> </w:t>
      </w:r>
      <w:r w:rsidRPr="006779BF">
        <w:rPr>
          <w:rFonts w:ascii="Courier New" w:hAnsi="Courier New" w:cs="Courier New"/>
          <w:b/>
          <w:bCs/>
          <w:color w:val="7F0055"/>
          <w:sz w:val="16"/>
          <w:szCs w:val="16"/>
        </w:rPr>
        <w:t>void</w:t>
      </w:r>
      <w:r w:rsidRPr="006779BF">
        <w:rPr>
          <w:rFonts w:ascii="Courier New" w:hAnsi="Courier New" w:cs="Courier New"/>
          <w:color w:val="000000"/>
          <w:sz w:val="16"/>
          <w:szCs w:val="16"/>
        </w:rPr>
        <w:t xml:space="preserve"> user_Displayed_Form() </w:t>
      </w:r>
      <w:r w:rsidRPr="006779BF">
        <w:rPr>
          <w:rFonts w:ascii="Courier New" w:hAnsi="Courier New" w:cs="Courier New"/>
          <w:b/>
          <w:bCs/>
          <w:color w:val="7F0055"/>
          <w:sz w:val="16"/>
          <w:szCs w:val="16"/>
        </w:rPr>
        <w:t>throws</w:t>
      </w:r>
      <w:r w:rsidRPr="006779BF">
        <w:rPr>
          <w:rFonts w:ascii="Courier New" w:hAnsi="Courier New" w:cs="Courier New"/>
          <w:color w:val="000000"/>
          <w:sz w:val="16"/>
          <w:szCs w:val="16"/>
        </w:rPr>
        <w:t xml:space="preserve"> Throwable {</w:t>
      </w:r>
    </w:p>
    <w:p w14:paraId="364D98F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59F1FCEB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Cs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33809E43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sz w:val="20"/>
          <w:szCs w:val="20"/>
        </w:rPr>
        <w:t>System.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out</w:t>
      </w:r>
      <w:r w:rsidRPr="00B41D68">
        <w:rPr>
          <w:rFonts w:ascii="Courier New" w:hAnsi="Courier New" w:cs="Courier New"/>
          <w:b/>
          <w:sz w:val="20"/>
          <w:szCs w:val="20"/>
        </w:rPr>
        <w:t>.println("User is on mortgage page and will fill up form");</w:t>
      </w:r>
    </w:p>
    <w:p w14:paraId="6844307A" w14:textId="77777777" w:rsidR="00F2165B" w:rsidRPr="00D837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1B04A4BE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sz w:val="16"/>
          <w:szCs w:val="16"/>
        </w:rPr>
        <w:t>}</w:t>
      </w:r>
    </w:p>
    <w:p w14:paraId="1C30E07F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8CEB44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</w:t>
      </w:r>
    </w:p>
    <w:p w14:paraId="19E1915F" w14:textId="77777777" w:rsidR="00F2165B" w:rsidRDefault="00F2165B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1A2128F4" w14:textId="5406B0D0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 xml:space="preserve"> </w:t>
      </w:r>
      <w:r w:rsidRPr="006779BF">
        <w:rPr>
          <w:rFonts w:ascii="Courier New" w:hAnsi="Courier New" w:cs="Courier New"/>
          <w:sz w:val="16"/>
          <w:szCs w:val="16"/>
        </w:rPr>
        <w:t xml:space="preserve">@When("^Select Loan </w:t>
      </w:r>
      <w:r w:rsidR="00ED4DC9" w:rsidRPr="006779BF">
        <w:rPr>
          <w:rFonts w:ascii="Courier New" w:hAnsi="Courier New" w:cs="Courier New"/>
          <w:sz w:val="16"/>
          <w:szCs w:val="16"/>
        </w:rPr>
        <w:t>Purpose</w:t>
      </w:r>
      <w:r w:rsidRPr="006779BF">
        <w:rPr>
          <w:rFonts w:ascii="Courier New" w:hAnsi="Courier New" w:cs="Courier New"/>
          <w:sz w:val="16"/>
          <w:szCs w:val="16"/>
        </w:rPr>
        <w:t xml:space="preserve"> as No$")</w:t>
      </w:r>
    </w:p>
    <w:p w14:paraId="052CD0B1" w14:textId="1FBA0D9B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6779BF">
        <w:rPr>
          <w:rFonts w:ascii="Courier New" w:hAnsi="Courier New" w:cs="Courier New"/>
          <w:b/>
          <w:bCs/>
          <w:sz w:val="16"/>
          <w:szCs w:val="16"/>
        </w:rPr>
        <w:t>public</w:t>
      </w:r>
      <w:r w:rsidRPr="006779BF">
        <w:rPr>
          <w:rFonts w:ascii="Courier New" w:hAnsi="Courier New" w:cs="Courier New"/>
          <w:sz w:val="16"/>
          <w:szCs w:val="16"/>
        </w:rPr>
        <w:t xml:space="preserve"> </w:t>
      </w:r>
      <w:r w:rsidRPr="006779BF">
        <w:rPr>
          <w:rFonts w:ascii="Courier New" w:hAnsi="Courier New" w:cs="Courier New"/>
          <w:b/>
          <w:bCs/>
          <w:sz w:val="16"/>
          <w:szCs w:val="16"/>
        </w:rPr>
        <w:t>void</w:t>
      </w:r>
      <w:r w:rsidRPr="006779BF">
        <w:rPr>
          <w:rFonts w:ascii="Courier New" w:hAnsi="Courier New" w:cs="Courier New"/>
          <w:sz w:val="16"/>
          <w:szCs w:val="16"/>
        </w:rPr>
        <w:t xml:space="preserve"> select_Loan_Purpose_as_No() </w:t>
      </w:r>
      <w:r w:rsidRPr="006779BF">
        <w:rPr>
          <w:rFonts w:ascii="Courier New" w:hAnsi="Courier New" w:cs="Courier New"/>
          <w:b/>
          <w:bCs/>
          <w:sz w:val="16"/>
          <w:szCs w:val="16"/>
        </w:rPr>
        <w:t>throws</w:t>
      </w:r>
      <w:r w:rsidRPr="006779B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234EC4AF" w14:textId="77777777" w:rsidR="00F2165B" w:rsidRPr="006779B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FDC31C3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5D6DC48E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571A56B3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("ctl00_CenterContentPlaceHolder_LoanPurchase")).click();</w:t>
      </w:r>
    </w:p>
    <w:p w14:paraId="287CE61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</w:rPr>
      </w:pPr>
    </w:p>
    <w:p w14:paraId="5A93209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5956622D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20134F5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Loan Type as \"(.*?)\"$")</w:t>
      </w:r>
    </w:p>
    <w:p w14:paraId="6359885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user_Select_Loan_Type_as(String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7CCFB28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7004E0A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71BEB89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bCs/>
          <w:sz w:val="20"/>
          <w:szCs w:val="20"/>
        </w:rPr>
        <w:t>new</w:t>
      </w:r>
      <w:r>
        <w:rPr>
          <w:rFonts w:ascii="Courier New" w:hAnsi="Courier New" w:cs="Courier New"/>
          <w:b/>
          <w:sz w:val="20"/>
          <w:szCs w:val="20"/>
        </w:rPr>
        <w:t xml:space="preserve"> </w:t>
      </w:r>
      <w:r w:rsidRPr="00B41D68">
        <w:rPr>
          <w:rFonts w:ascii="Courier New" w:hAnsi="Courier New" w:cs="Courier New"/>
          <w:b/>
          <w:sz w:val="20"/>
          <w:szCs w:val="20"/>
        </w:rPr>
        <w:t>Select(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</w:t>
      </w:r>
    </w:p>
    <w:p w14:paraId="3CBD36D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</w:t>
      </w:r>
      <w:r w:rsidRPr="00B41D68">
        <w:rPr>
          <w:rFonts w:ascii="Courier New" w:hAnsi="Courier New" w:cs="Courier New"/>
          <w:b/>
          <w:sz w:val="20"/>
          <w:szCs w:val="20"/>
        </w:rPr>
        <w:t>"ctl00_CenterContentPlaceHolder_LoanTypeList")))</w:t>
      </w:r>
    </w:p>
    <w:p w14:paraId="41EE1E8A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</w:t>
      </w:r>
      <w:r w:rsidRPr="00B41D68">
        <w:rPr>
          <w:rFonts w:ascii="Courier New" w:hAnsi="Courier New" w:cs="Courier New"/>
          <w:b/>
          <w:sz w:val="20"/>
          <w:szCs w:val="20"/>
        </w:rPr>
        <w:t>.selectByVisibleText(arg1);</w:t>
      </w:r>
    </w:p>
    <w:p w14:paraId="671669B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61E1E280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31BB269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3C50DE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How did you find this from\\? as \"(.*?)\"$")</w:t>
      </w:r>
    </w:p>
    <w:p w14:paraId="69B351F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user_Select_How_did_you_find_this_from_as(String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1F5BBB02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D220C80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3E465CFF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bCs/>
          <w:sz w:val="20"/>
          <w:szCs w:val="20"/>
        </w:rPr>
        <w:t>new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 Select(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2C6A7BF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("ctl00_CenterContentPlaceHolder_FindList")))</w:t>
      </w:r>
    </w:p>
    <w:p w14:paraId="0C2206E7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</w:t>
      </w:r>
      <w:r w:rsidRPr="00B41D68">
        <w:rPr>
          <w:rFonts w:ascii="Courier New" w:hAnsi="Courier New" w:cs="Courier New"/>
          <w:b/>
          <w:sz w:val="20"/>
          <w:szCs w:val="20"/>
        </w:rPr>
        <w:t>.selectByVisibleText(arg1);</w:t>
      </w:r>
    </w:p>
    <w:p w14:paraId="106F756E" w14:textId="77777777" w:rsidR="00F2165B" w:rsidRPr="00D837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1EF8C891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493320B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97AF59B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Did you have Chase account as No$")</w:t>
      </w:r>
    </w:p>
    <w:p w14:paraId="0D2D0F15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p</w:t>
      </w:r>
      <w:r w:rsidRPr="003A1D9F">
        <w:rPr>
          <w:rFonts w:ascii="Courier New" w:hAnsi="Courier New" w:cs="Courier New"/>
          <w:bCs/>
          <w:sz w:val="16"/>
          <w:szCs w:val="16"/>
        </w:rPr>
        <w:t>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user_Select_Did_you_have_Chase_account_as_No()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14A84EF4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7E9B492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7BC0F4E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3480B7D5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("ctl00_CenterContentPlaceHolder_IsChaseAccountNo")).click();</w:t>
      </w:r>
    </w:p>
    <w:p w14:paraId="491945EA" w14:textId="77777777" w:rsidR="00F2165B" w:rsidRPr="00D837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699BEC2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1DC0C08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6A70C1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@Then("^User Click On Continue$")</w:t>
      </w:r>
    </w:p>
    <w:p w14:paraId="5188347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p</w:t>
      </w:r>
      <w:r w:rsidRPr="003A1D9F">
        <w:rPr>
          <w:rFonts w:ascii="Courier New" w:hAnsi="Courier New" w:cs="Courier New"/>
          <w:bCs/>
          <w:sz w:val="16"/>
          <w:szCs w:val="16"/>
        </w:rPr>
        <w:t>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user_Click_On_Continue()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715165B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AB8D974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007B103C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B41D68">
        <w:rPr>
          <w:rFonts w:ascii="Courier New" w:hAnsi="Courier New" w:cs="Courier New"/>
          <w:b/>
          <w:sz w:val="20"/>
          <w:szCs w:val="20"/>
        </w:rPr>
        <w:tab/>
      </w:r>
      <w:r w:rsidRPr="00B41D68">
        <w:rPr>
          <w:rFonts w:ascii="Courier New" w:hAnsi="Courier New" w:cs="Courier New"/>
          <w:b/>
          <w:sz w:val="20"/>
          <w:szCs w:val="20"/>
        </w:rPr>
        <w:tab/>
      </w:r>
    </w:p>
    <w:p w14:paraId="0C2A802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sz w:val="20"/>
          <w:szCs w:val="20"/>
          <w:highlight w:val="lightGray"/>
        </w:rPr>
        <w:t>WebElement</w:t>
      </w:r>
      <w:r w:rsidRPr="00B41D68">
        <w:rPr>
          <w:rFonts w:ascii="Courier New" w:hAnsi="Courier New" w:cs="Courier New"/>
          <w:b/>
          <w:sz w:val="20"/>
          <w:szCs w:val="20"/>
        </w:rPr>
        <w:t xml:space="preserve"> element =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55830E0B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("ctl00_WorkflowContentPlaceHolder_NextButton"));</w:t>
      </w:r>
    </w:p>
    <w:p w14:paraId="1FBE91FB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sz w:val="20"/>
          <w:szCs w:val="20"/>
        </w:rPr>
        <w:t>JavascriptExecutor executor = (JavascriptExecutor)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;</w:t>
      </w:r>
    </w:p>
    <w:p w14:paraId="6CF2FB09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sz w:val="20"/>
          <w:szCs w:val="20"/>
        </w:rPr>
        <w:t>executor.executeScript("arguments[0].click()", element);</w:t>
      </w:r>
    </w:p>
    <w:p w14:paraId="40957298" w14:textId="77777777" w:rsidR="00F2165B" w:rsidRPr="00D837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405A0178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57F720A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EAD5CA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\"(.*?)\" as First Name$")</w:t>
      </w:r>
    </w:p>
    <w:p w14:paraId="1BC810F1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p</w:t>
      </w:r>
      <w:r w:rsidRPr="003A1D9F">
        <w:rPr>
          <w:rFonts w:ascii="Courier New" w:hAnsi="Courier New" w:cs="Courier New"/>
          <w:bCs/>
          <w:sz w:val="16"/>
          <w:szCs w:val="16"/>
        </w:rPr>
        <w:t>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user_enters_as_First_Name(String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653EAFB6" w14:textId="77777777" w:rsidR="00F2165B" w:rsidRPr="00D837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30E7C1DE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460538F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Cs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5166407A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("ctl00_CenterContentPlaceHolder_txtFirstName")).clear();</w:t>
      </w:r>
    </w:p>
    <w:p w14:paraId="5AC47AB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3EA56626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("ctl00_CenterContentPlaceHolder_txtFirstName")).sendKeys(arg1);</w:t>
      </w:r>
    </w:p>
    <w:p w14:paraId="6A4C903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644F0E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6DDAE23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06EBB9E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</w:t>
      </w:r>
    </w:p>
    <w:p w14:paraId="76973939" w14:textId="77777777" w:rsidR="00F2165B" w:rsidRDefault="00F2165B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0124AA47" w14:textId="33203B7F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 xml:space="preserve"> </w:t>
      </w:r>
      <w:r w:rsidRPr="003A1D9F">
        <w:rPr>
          <w:rFonts w:ascii="Courier New" w:hAnsi="Courier New" w:cs="Courier New"/>
          <w:sz w:val="16"/>
          <w:szCs w:val="16"/>
        </w:rPr>
        <w:t>@When("^User enters \"(.*?)\" as MI$")</w:t>
      </w:r>
    </w:p>
    <w:p w14:paraId="76A5210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user_enters_as_MI(String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37F2304A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61336537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0BBEE31F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351BE492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("ctl00_CenterContentPlaceHolder_txtMiddleInitial")).clear();</w:t>
      </w:r>
    </w:p>
    <w:p w14:paraId="0A1C7362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00832EE0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("ctl00_CenterContentPlaceHolder_txtMiddleInitial"))</w:t>
      </w:r>
    </w:p>
    <w:p w14:paraId="43AA0AA9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</w:t>
      </w:r>
      <w:r w:rsidRPr="00B41D68">
        <w:rPr>
          <w:rFonts w:ascii="Courier New" w:hAnsi="Courier New" w:cs="Courier New"/>
          <w:b/>
          <w:sz w:val="20"/>
          <w:szCs w:val="20"/>
        </w:rPr>
        <w:t>.sendKeys(arg1);</w:t>
      </w:r>
    </w:p>
    <w:p w14:paraId="6D67D394" w14:textId="77777777" w:rsidR="00F2165B" w:rsidRPr="00D837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432CC66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27C558EE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8F17CA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\"(.*?)\" as Last Name$")</w:t>
      </w:r>
    </w:p>
    <w:p w14:paraId="4348C6F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user_enters_as_Last_Name(String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5A070FC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5BF5621E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6FC1F96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7F89E2D2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("ctl00_CenterContentPlaceHolder_txtLastName")).clear();</w:t>
      </w:r>
    </w:p>
    <w:p w14:paraId="67CF7C9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1DEC6349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("ctl00_CenterContentPlaceHolder_txtLastName")).sendKeys(arg1);</w:t>
      </w:r>
    </w:p>
    <w:p w14:paraId="10A9AF9B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58C276BE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3752420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9BBA25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\"(.*?)\" as Date Of Birth$")</w:t>
      </w:r>
    </w:p>
    <w:p w14:paraId="5E4FCC5B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user_enters_as_Date_Of_Birth(String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365F965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0C17C5A1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0705572E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72EE4132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("ctl00_CenterContentPlaceHolder_DateOfBirth")).clear();</w:t>
      </w:r>
    </w:p>
    <w:p w14:paraId="394811ED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1CE48731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("ctl00_CenterContentPlaceHolder_DateOfBirth")).sendKeys(arg1);</w:t>
      </w:r>
    </w:p>
    <w:p w14:paraId="06233154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0F2824C8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1217C82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5663C30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\"(.*?)\" as Primary Phone Number$")</w:t>
      </w:r>
    </w:p>
    <w:p w14:paraId="2E1FC3D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p</w:t>
      </w:r>
      <w:r w:rsidRPr="003A1D9F">
        <w:rPr>
          <w:rFonts w:ascii="Courier New" w:hAnsi="Courier New" w:cs="Courier New"/>
          <w:bCs/>
          <w:sz w:val="16"/>
          <w:szCs w:val="16"/>
        </w:rPr>
        <w:t>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user_enters_as_Primary_Phone_Number(String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13AA11F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7E7FDCEF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0A4BC379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1796BC2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("ctl00_CenterContentPlaceHolder_PrimaryPhoneNumberArea"))</w:t>
      </w:r>
    </w:p>
    <w:p w14:paraId="0CBD94D7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  </w:t>
      </w:r>
      <w:r w:rsidRPr="00B41D68">
        <w:rPr>
          <w:rFonts w:ascii="Courier New" w:hAnsi="Courier New" w:cs="Courier New"/>
          <w:b/>
          <w:sz w:val="20"/>
          <w:szCs w:val="20"/>
        </w:rPr>
        <w:t>.clear();</w:t>
      </w:r>
    </w:p>
    <w:p w14:paraId="6003C010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Cs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0AEC1C5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("ctl00_CenterContentPlaceHolder_PrimaryPhoneNumberArea"))</w:t>
      </w:r>
    </w:p>
    <w:p w14:paraId="1F0869CF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</w:t>
      </w:r>
      <w:r w:rsidRPr="00B41D68">
        <w:rPr>
          <w:rFonts w:ascii="Courier New" w:hAnsi="Courier New" w:cs="Courier New"/>
          <w:b/>
          <w:sz w:val="20"/>
          <w:szCs w:val="20"/>
        </w:rPr>
        <w:t>.sendKeys("545");</w:t>
      </w:r>
    </w:p>
    <w:p w14:paraId="20CFFE1F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6654AF8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("ctl00_CenterContentPlaceHolder_PrimaryPhoneNumberPrefix"))</w:t>
      </w:r>
    </w:p>
    <w:p w14:paraId="59DE6D5D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  </w:t>
      </w:r>
      <w:r w:rsidRPr="00B41D68">
        <w:rPr>
          <w:rFonts w:ascii="Courier New" w:hAnsi="Courier New" w:cs="Courier New"/>
          <w:b/>
          <w:sz w:val="20"/>
          <w:szCs w:val="20"/>
        </w:rPr>
        <w:t>.clear();</w:t>
      </w:r>
    </w:p>
    <w:p w14:paraId="45165FC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Cs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06652AB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("ctl00_CenterContentPlaceHolder_PrimaryPhoneNumberPrefix"))</w:t>
      </w:r>
    </w:p>
    <w:p w14:paraId="722464A7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</w:t>
      </w:r>
      <w:r w:rsidRPr="00B41D68">
        <w:rPr>
          <w:rFonts w:ascii="Courier New" w:hAnsi="Courier New" w:cs="Courier New"/>
          <w:b/>
          <w:sz w:val="20"/>
          <w:szCs w:val="20"/>
        </w:rPr>
        <w:t>.sendKeys("456");</w:t>
      </w:r>
    </w:p>
    <w:p w14:paraId="7936410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31693B7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("ctl00_CenterContentPlaceHolder_PrimaryPhoneNumberLine"))</w:t>
      </w:r>
    </w:p>
    <w:p w14:paraId="2D1A9481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  </w:t>
      </w:r>
      <w:r w:rsidRPr="00B41D68">
        <w:rPr>
          <w:rFonts w:ascii="Courier New" w:hAnsi="Courier New" w:cs="Courier New"/>
          <w:b/>
          <w:sz w:val="20"/>
          <w:szCs w:val="20"/>
        </w:rPr>
        <w:t>.clear();</w:t>
      </w:r>
    </w:p>
    <w:p w14:paraId="6FBFD7A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2DC103C0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("ctl00_CenterContentPlaceHolder_PrimaryPhoneNumberLine"))</w:t>
      </w:r>
    </w:p>
    <w:p w14:paraId="60B9ADBF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</w:t>
      </w:r>
      <w:r w:rsidRPr="00B41D68">
        <w:rPr>
          <w:rFonts w:ascii="Courier New" w:hAnsi="Courier New" w:cs="Courier New"/>
          <w:b/>
          <w:sz w:val="20"/>
          <w:szCs w:val="20"/>
        </w:rPr>
        <w:t>.sendKeys("5455");</w:t>
      </w:r>
    </w:p>
    <w:p w14:paraId="4E4B5FCA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3CA6955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5DBBCC9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A79D01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</w:t>
      </w:r>
    </w:p>
    <w:p w14:paraId="0A3306CB" w14:textId="77777777" w:rsidR="00F2165B" w:rsidRDefault="00F2165B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08A5DB70" w14:textId="5E309E3A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 xml:space="preserve"> </w:t>
      </w:r>
      <w:r w:rsidRPr="003A1D9F">
        <w:rPr>
          <w:rFonts w:ascii="Courier New" w:hAnsi="Courier New" w:cs="Courier New"/>
          <w:sz w:val="16"/>
          <w:szCs w:val="16"/>
        </w:rPr>
        <w:t>@When("^User Select \"(.*?)\" as Phone Type$")</w:t>
      </w:r>
    </w:p>
    <w:p w14:paraId="5DE00BD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user_Select_as_Phone_Type(String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7732FAC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9CB0BDD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7D93156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bCs/>
          <w:sz w:val="20"/>
          <w:szCs w:val="20"/>
        </w:rPr>
        <w:t>new</w:t>
      </w:r>
      <w:r>
        <w:rPr>
          <w:rFonts w:ascii="Courier New" w:hAnsi="Courier New" w:cs="Courier New"/>
          <w:b/>
          <w:sz w:val="20"/>
          <w:szCs w:val="20"/>
        </w:rPr>
        <w:t xml:space="preserve"> </w:t>
      </w:r>
      <w:r w:rsidRPr="00B41D68">
        <w:rPr>
          <w:rFonts w:ascii="Courier New" w:hAnsi="Courier New" w:cs="Courier New"/>
          <w:b/>
          <w:sz w:val="20"/>
          <w:szCs w:val="20"/>
        </w:rPr>
        <w:t>Select(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0EA8A42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("ctl00_CenterContentPlaceHolder_PrimaryPhoneType")))</w:t>
      </w:r>
    </w:p>
    <w:p w14:paraId="76AD30C5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</w:t>
      </w:r>
      <w:r w:rsidRPr="00B41D68">
        <w:rPr>
          <w:rFonts w:ascii="Courier New" w:hAnsi="Courier New" w:cs="Courier New"/>
          <w:b/>
          <w:sz w:val="20"/>
          <w:szCs w:val="20"/>
        </w:rPr>
        <w:t>.selectByVisibleText(arg1);</w:t>
      </w:r>
    </w:p>
    <w:p w14:paraId="6D34EAE7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22248B24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6EFABB3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3ED36B3" w14:textId="46B3E06E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</w:t>
      </w:r>
      <w:r w:rsidR="00ED4DC9" w:rsidRPr="003A1D9F">
        <w:rPr>
          <w:rFonts w:ascii="Courier New" w:hAnsi="Courier New" w:cs="Courier New"/>
          <w:sz w:val="16"/>
          <w:szCs w:val="16"/>
        </w:rPr>
        <w:t>User</w:t>
      </w:r>
      <w:r w:rsidRPr="003A1D9F">
        <w:rPr>
          <w:rFonts w:ascii="Courier New" w:hAnsi="Courier New" w:cs="Courier New"/>
          <w:sz w:val="16"/>
          <w:szCs w:val="16"/>
        </w:rPr>
        <w:t xml:space="preserve"> enters \"(.*?)\" as Email$")</w:t>
      </w:r>
    </w:p>
    <w:p w14:paraId="5E584578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user_enters_as_Email(String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7B6E01A1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4641730D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B41D68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B41D68">
        <w:rPr>
          <w:rFonts w:ascii="Courier New" w:hAnsi="Courier New" w:cs="Courier New"/>
          <w:b/>
          <w:sz w:val="20"/>
          <w:szCs w:val="20"/>
        </w:rPr>
        <w:t>);</w:t>
      </w:r>
    </w:p>
    <w:p w14:paraId="57E79369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6A0F0D3E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("ctl00_CenterContentPlaceHolder_EmailAddress")).clear();</w:t>
      </w:r>
    </w:p>
    <w:p w14:paraId="5E7BE52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B41D68">
        <w:rPr>
          <w:rFonts w:ascii="Courier New" w:hAnsi="Courier New" w:cs="Courier New"/>
          <w:b/>
          <w:sz w:val="20"/>
          <w:szCs w:val="20"/>
        </w:rPr>
        <w:t>.findElement(</w:t>
      </w:r>
    </w:p>
    <w:p w14:paraId="5212FD02" w14:textId="77777777" w:rsidR="00F2165B" w:rsidRPr="00B41D68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B41D68">
        <w:rPr>
          <w:rFonts w:ascii="Courier New" w:hAnsi="Courier New" w:cs="Courier New"/>
          <w:b/>
          <w:sz w:val="20"/>
          <w:szCs w:val="20"/>
        </w:rPr>
        <w:t>By.</w:t>
      </w:r>
      <w:r w:rsidRPr="00B41D68">
        <w:rPr>
          <w:rFonts w:ascii="Courier New" w:hAnsi="Courier New" w:cs="Courier New"/>
          <w:b/>
          <w:iCs/>
          <w:sz w:val="20"/>
          <w:szCs w:val="20"/>
        </w:rPr>
        <w:t>id</w:t>
      </w:r>
      <w:r w:rsidRPr="00B41D68">
        <w:rPr>
          <w:rFonts w:ascii="Courier New" w:hAnsi="Courier New" w:cs="Courier New"/>
          <w:b/>
          <w:sz w:val="20"/>
          <w:szCs w:val="20"/>
        </w:rPr>
        <w:t>("ctl00_CenterContentPlaceHolder_EmailAddress")).sendKeys(arg1);</w:t>
      </w:r>
    </w:p>
    <w:p w14:paraId="3D810886" w14:textId="77777777" w:rsidR="00F2165B" w:rsidRPr="00D837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1A30CB82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5CFBF0F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8595E5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\"(.*?)\" as Residence Status$")</w:t>
      </w:r>
    </w:p>
    <w:p w14:paraId="27864665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user_Select_as_Residence_Status(String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65474909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7AC9CEE2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2B12B48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bCs/>
          <w:sz w:val="20"/>
          <w:szCs w:val="20"/>
        </w:rPr>
        <w:t>new</w:t>
      </w:r>
      <w:r w:rsidRPr="00A34E45">
        <w:rPr>
          <w:rFonts w:ascii="Courier New" w:hAnsi="Courier New" w:cs="Courier New"/>
          <w:b/>
          <w:sz w:val="20"/>
          <w:szCs w:val="20"/>
        </w:rPr>
        <w:t xml:space="preserve"> Select(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07A485C6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("ctl00_CenterContentPlaceHolder_residencystatus")))</w:t>
      </w:r>
    </w:p>
    <w:p w14:paraId="4DACB187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.selectByVisibleText(arg1);</w:t>
      </w:r>
    </w:p>
    <w:p w14:paraId="75237583" w14:textId="77777777" w:rsidR="00F2165B" w:rsidRPr="00D837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6C600AE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3B8EA0A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9B6CA3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\"(.*?)\" as Current address lineOne$")</w:t>
      </w:r>
    </w:p>
    <w:p w14:paraId="247870C1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user_enters_as_Current_address_lineOne(String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3B8A6E9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8C22FFC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5CB7C42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10ED757F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("ctl00_CenterContentPlaceHolder_ApplicantCurrentAddress_StreetAddress1TextBox")).clear();</w:t>
      </w:r>
    </w:p>
    <w:p w14:paraId="00C154BE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13DCBB11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("ctl00_CenterContentPlaceHolder_ApplicantCurrentAddress_StreetAddress1TextBox")).sendKeys(arg1);</w:t>
      </w:r>
    </w:p>
    <w:p w14:paraId="16013DF1" w14:textId="77777777" w:rsidR="00F2165B" w:rsidRPr="00D837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48B1FF75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6FA216D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853047B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\"(.*?)\" as Current address lineTwo$")</w:t>
      </w:r>
    </w:p>
    <w:p w14:paraId="63DFBC85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user_enters_as_Current_address_lineTwo(String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1950325B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34A88016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3F469A3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12972219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("ctl00_CenterContentPlaceHolder_ApplicantCurrentAddress_StreetAddress2TextBox")).clear();</w:t>
      </w:r>
    </w:p>
    <w:p w14:paraId="4B03E50F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6F775154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("ctl00_CenterContentPlaceHolder_ApplicantCurrentAddress_StreetAddress2TextBox")).sendKeys(arg1);</w:t>
      </w:r>
    </w:p>
    <w:p w14:paraId="4F77FE66" w14:textId="77777777" w:rsidR="00F2165B" w:rsidRPr="00D837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496764B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1E8EF21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3A1D9F">
        <w:rPr>
          <w:rFonts w:ascii="Courier New" w:hAnsi="Courier New" w:cs="Courier New"/>
          <w:sz w:val="16"/>
          <w:szCs w:val="16"/>
        </w:rPr>
        <w:tab/>
      </w:r>
    </w:p>
    <w:p w14:paraId="06D780E5" w14:textId="77777777" w:rsidR="00F2165B" w:rsidRDefault="00F2165B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6CEACFCC" w14:textId="6298468D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\"(.*?)\" as City$")</w:t>
      </w:r>
    </w:p>
    <w:p w14:paraId="0732A4B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user_enters_as_City(String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3CE5F7FE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5D679A3F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6A954DF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7CDC9F7E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("ctl00_CenterContentPlaceHolder_ApplicantCurrentAddress_CityTextBox")).clear();</w:t>
      </w:r>
    </w:p>
    <w:p w14:paraId="36DFAFC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3E66C9F2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("ctl00_CenterContentPlaceHolder_ApplicantCurrentAddress_CityTextBox")).sendKeys(arg1);</w:t>
      </w:r>
    </w:p>
    <w:p w14:paraId="085E174B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CB04B9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32500A24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3A1C25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\"(.*?)\" as State$")</w:t>
      </w:r>
    </w:p>
    <w:p w14:paraId="2FA99DC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user_Select_as_State(String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1917E0FF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41F6576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03843D02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bCs/>
          <w:sz w:val="20"/>
          <w:szCs w:val="20"/>
        </w:rPr>
        <w:t>new</w:t>
      </w:r>
      <w:r w:rsidRPr="00A34E45">
        <w:rPr>
          <w:rFonts w:ascii="Courier New" w:hAnsi="Courier New" w:cs="Courier New"/>
          <w:b/>
          <w:sz w:val="20"/>
          <w:szCs w:val="20"/>
        </w:rPr>
        <w:t xml:space="preserve"> Select(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032520BD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("ctl00_CenterContentPlaceHolder_ApplicantCurrentAddress_AddressStateDropDownList"))).selectByVisibleText(arg1);</w:t>
      </w:r>
    </w:p>
    <w:p w14:paraId="4265B02D" w14:textId="77777777" w:rsidR="00F2165B" w:rsidRPr="00DE5B1C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52248D0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5F4459B4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C3245C0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\"(.*?)\" as Zip$")</w:t>
      </w:r>
    </w:p>
    <w:p w14:paraId="0FAABE28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user_enters_as_Zip(String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244DAB1F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52AA8CA4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73E25B3F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4DD380C3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("ctl00_CenterContentPlaceHolder_ApplicantCurrentAddress_ZipCodeTextBox")).clear();</w:t>
      </w:r>
    </w:p>
    <w:p w14:paraId="45FFA2DD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7B17D2F2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("ctl00_CenterContentPlaceHolder_ApplicantCurrentAddress_ZipCodeTextBox")).sendKeys(arg1);</w:t>
      </w:r>
    </w:p>
    <w:p w14:paraId="5C0485DF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3490B4D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2E77A854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F8165C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\"(.*?)\" as Residential Status$")</w:t>
      </w:r>
    </w:p>
    <w:p w14:paraId="622A2CCD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user_Select_as_Residential_Status(String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0705A671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7ECEFB17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65838A7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bCs/>
          <w:sz w:val="20"/>
          <w:szCs w:val="20"/>
        </w:rPr>
        <w:t>new</w:t>
      </w:r>
      <w:r w:rsidRPr="00A34E45">
        <w:rPr>
          <w:rFonts w:ascii="Courier New" w:hAnsi="Courier New" w:cs="Courier New"/>
          <w:b/>
          <w:sz w:val="20"/>
          <w:szCs w:val="20"/>
        </w:rPr>
        <w:t xml:space="preserve"> Select(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0264648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("ctl00_CenterContentPlaceHolder_residentialstatus")))</w:t>
      </w:r>
    </w:p>
    <w:p w14:paraId="607172B2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.selectByVisibleText(arg1);</w:t>
      </w:r>
    </w:p>
    <w:p w14:paraId="7B4A06D5" w14:textId="77777777" w:rsidR="00F2165B" w:rsidRPr="00DE5B1C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61F506F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101A5AF4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E1FEED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Have you lived here for more than two years\\? as Yes$")</w:t>
      </w:r>
    </w:p>
    <w:p w14:paraId="0A1ADB1E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user_Select_Have_you_lived_here_for_more_than_two_years_as_Yes() </w:t>
      </w:r>
    </w:p>
    <w:p w14:paraId="4354D10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                                                            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27E4168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7440B465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71557CD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77A3A244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("ctl00_CenterContentPlaceHolder_IsMoreThan2YearsYes")).click();</w:t>
      </w:r>
    </w:p>
    <w:p w14:paraId="5B94FA4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7D5214B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50F2712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BEE63A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</w:p>
    <w:p w14:paraId="47420C40" w14:textId="77777777" w:rsidR="00F2165B" w:rsidRDefault="00F2165B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7FEC8F01" w14:textId="33726965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3A1D9F">
        <w:rPr>
          <w:rFonts w:ascii="Courier New" w:hAnsi="Courier New" w:cs="Courier New"/>
          <w:sz w:val="16"/>
          <w:szCs w:val="16"/>
        </w:rPr>
        <w:lastRenderedPageBreak/>
        <w:t>@When("^User Select Is your mailing address the same as your current residence\\? as Yes$")</w:t>
      </w:r>
    </w:p>
    <w:p w14:paraId="31371A6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user_Select_Is_your_mailing_address_the_same_as_your_current_residence_as_Yes() </w:t>
      </w:r>
    </w:p>
    <w:p w14:paraId="29FC4014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                                                                      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4D32F942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7914972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Cs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5BBB668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3F59AAF4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("ctl00_CenterContentPlaceHolder_IsSameAsCurrentYes")).click();</w:t>
      </w:r>
    </w:p>
    <w:p w14:paraId="6E001EEA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15AEF3C4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73CA6A4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75D5D2C" w14:textId="3E31D4F9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</w:t>
      </w:r>
      <w:r w:rsidR="00ED4DC9" w:rsidRPr="003A1D9F">
        <w:rPr>
          <w:rFonts w:ascii="Courier New" w:hAnsi="Courier New" w:cs="Courier New"/>
          <w:sz w:val="16"/>
          <w:szCs w:val="16"/>
        </w:rPr>
        <w:t>User</w:t>
      </w:r>
      <w:r w:rsidRPr="003A1D9F">
        <w:rPr>
          <w:rFonts w:ascii="Courier New" w:hAnsi="Courier New" w:cs="Courier New"/>
          <w:sz w:val="16"/>
          <w:szCs w:val="16"/>
        </w:rPr>
        <w:t xml:space="preserve"> Select Are you a first-time homebuyer\\? as Yes$")</w:t>
      </w:r>
    </w:p>
    <w:p w14:paraId="13CC403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user_Select_Are_you_a_first_time_homebuyer_as_Yes()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1DC87904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ED74BAC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147EC85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5ED7CC8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("ctl00_CenterContentPlaceHolder_IsAppFirstTimeBuyerYes"))</w:t>
      </w:r>
    </w:p>
    <w:p w14:paraId="17CE2F9C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.click();</w:t>
      </w:r>
    </w:p>
    <w:p w14:paraId="5C0541F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50C0C02D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0D996C92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1E6D7E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Do you have a coapplicant\\? as No$")</w:t>
      </w:r>
    </w:p>
    <w:p w14:paraId="1FF6BCD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user_Select_Do_you_have_a_coapplicant_as_No()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57B6ABB0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5E57241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1E5CEFFF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A34E45">
        <w:rPr>
          <w:rFonts w:ascii="Courier New" w:hAnsi="Courier New" w:cs="Courier New"/>
          <w:b/>
          <w:sz w:val="20"/>
          <w:szCs w:val="20"/>
        </w:rPr>
        <w:tab/>
      </w:r>
      <w:r w:rsidRPr="00A34E45">
        <w:rPr>
          <w:rFonts w:ascii="Courier New" w:hAnsi="Courier New" w:cs="Courier New"/>
          <w:b/>
          <w:sz w:val="20"/>
          <w:szCs w:val="20"/>
        </w:rPr>
        <w:tab/>
      </w:r>
    </w:p>
    <w:p w14:paraId="6E6FCEF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287556">
        <w:rPr>
          <w:rFonts w:ascii="Courier New" w:hAnsi="Courier New" w:cs="Courier New"/>
          <w:b/>
          <w:sz w:val="20"/>
          <w:szCs w:val="20"/>
        </w:rPr>
        <w:t>WebElement</w:t>
      </w:r>
      <w:r w:rsidRPr="00A34E45">
        <w:rPr>
          <w:rFonts w:ascii="Courier New" w:hAnsi="Courier New" w:cs="Courier New"/>
          <w:b/>
          <w:sz w:val="20"/>
          <w:szCs w:val="20"/>
        </w:rPr>
        <w:t xml:space="preserve"> element =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5262F46D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("ctl00_CenterContentPlaceHolder_HasCoApplicantAddDetailsNo"));</w:t>
      </w:r>
    </w:p>
    <w:p w14:paraId="3947E39F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sz w:val="20"/>
          <w:szCs w:val="20"/>
        </w:rPr>
        <w:t>JavascriptExecutor executor = (JavascriptExecutor)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;</w:t>
      </w:r>
    </w:p>
    <w:p w14:paraId="15F4256E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sz w:val="20"/>
          <w:szCs w:val="20"/>
        </w:rPr>
        <w:t>executor.executeScript("arguments[0].click()", element);</w:t>
      </w:r>
    </w:p>
    <w:p w14:paraId="524C9832" w14:textId="77777777" w:rsidR="00F2165B" w:rsidRPr="00DE5B1C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5F778895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07BFB4D8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089677B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\"(.*?)\" as City for Property$")</w:t>
      </w:r>
    </w:p>
    <w:p w14:paraId="1253CF8D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user_enters_as_City_for_Property(String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344DFCF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EEF2232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26FF990E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369F6D1A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("ctl00_CenterContentPlaceHolder_PurchasePropertyAddressControl_CityTextBox")).clear();</w:t>
      </w:r>
    </w:p>
    <w:p w14:paraId="1D294F12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54CB2A19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("ctl00_CenterContentPlaceHolder_PurchasePropertyAddressControl_CityTextBox")).sendKeys(arg1);</w:t>
      </w:r>
    </w:p>
    <w:p w14:paraId="111AE2A4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4F75741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67F346E8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AF4271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\"(.*?)\" as State for Property$")</w:t>
      </w:r>
    </w:p>
    <w:p w14:paraId="038CA461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user_enters_as_State_for_Property(String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458ADD0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7B4D38F1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5C8E5DA0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bCs/>
          <w:sz w:val="20"/>
          <w:szCs w:val="20"/>
        </w:rPr>
        <w:t>new</w:t>
      </w:r>
      <w:r w:rsidRPr="00A34E45">
        <w:rPr>
          <w:rFonts w:ascii="Courier New" w:hAnsi="Courier New" w:cs="Courier New"/>
          <w:b/>
          <w:sz w:val="20"/>
          <w:szCs w:val="20"/>
        </w:rPr>
        <w:t xml:space="preserve"> Select(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5CAAA880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("ctl00_CenterContentPlaceHolder_PurchasePropertyAddressControl_AddressStateDropDownList"))).selectByVisibleText(arg1);</w:t>
      </w:r>
    </w:p>
    <w:p w14:paraId="1A0F2D7D" w14:textId="77777777" w:rsidR="00F2165B" w:rsidRPr="00DE5B1C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  <w:r w:rsidRPr="00DE5B1C">
        <w:rPr>
          <w:rFonts w:ascii="Courier New" w:hAnsi="Courier New" w:cs="Courier New"/>
          <w:b/>
          <w:color w:val="FF0000"/>
          <w:sz w:val="20"/>
          <w:szCs w:val="20"/>
        </w:rPr>
        <w:tab/>
      </w:r>
    </w:p>
    <w:p w14:paraId="5350D8F8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5FA083A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1DCCFB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</w:t>
      </w:r>
    </w:p>
    <w:p w14:paraId="436079EF" w14:textId="77777777" w:rsidR="00F2165B" w:rsidRDefault="00F2165B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2BE7642D" w14:textId="3F1929AC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 xml:space="preserve"> </w:t>
      </w:r>
      <w:r w:rsidRPr="003A1D9F">
        <w:rPr>
          <w:rFonts w:ascii="Courier New" w:hAnsi="Courier New" w:cs="Courier New"/>
          <w:sz w:val="16"/>
          <w:szCs w:val="16"/>
        </w:rPr>
        <w:t>@When("^User enters \"(.*?)\" as Zip for Property$")</w:t>
      </w:r>
    </w:p>
    <w:p w14:paraId="66FAE94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user_enters_as_Zip_for_Property(String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42D3A42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C4D4CD3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4C8920A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43B5A27F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("ctl00_CenterContentPlaceHolder_PurchasePropertyAddressControl_ZipCodeTextBox")).clear();</w:t>
      </w:r>
    </w:p>
    <w:p w14:paraId="2A27AC1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4F01D2E9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("ctl00_CenterContentPlaceHolder_PurchasePropertyAddressControl_ZipCodeTextBox")).sendKeys(arg1);</w:t>
      </w:r>
    </w:p>
    <w:p w14:paraId="1405055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FAACC80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76740192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B6D2B48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\"(.*?)\" as Property Type$")</w:t>
      </w:r>
    </w:p>
    <w:p w14:paraId="06226312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user_Select_as_Property_Type(String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703F4AF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72B734B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68F2D970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bCs/>
          <w:sz w:val="20"/>
          <w:szCs w:val="20"/>
        </w:rPr>
        <w:t>new</w:t>
      </w:r>
      <w:r w:rsidRPr="00A34E45">
        <w:rPr>
          <w:rFonts w:ascii="Courier New" w:hAnsi="Courier New" w:cs="Courier New"/>
          <w:b/>
          <w:sz w:val="20"/>
          <w:szCs w:val="20"/>
        </w:rPr>
        <w:t xml:space="preserve"> Select(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478C8BAF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("ctl00_CenterContentPlaceHolder_PropertyTypeList")))</w:t>
      </w:r>
    </w:p>
    <w:p w14:paraId="75D784EC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.selectByVisibleText(arg1);</w:t>
      </w:r>
    </w:p>
    <w:p w14:paraId="6813557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8C24FEE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618142EA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6F0E29A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\"(.*?)\" as Use of Property$")</w:t>
      </w:r>
    </w:p>
    <w:p w14:paraId="5231EE62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user_Select_as_Use_of_Property(String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6093078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0394D5C2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7FD935C9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bCs/>
          <w:sz w:val="20"/>
          <w:szCs w:val="20"/>
        </w:rPr>
        <w:t>new</w:t>
      </w:r>
      <w:r w:rsidRPr="00A34E45">
        <w:rPr>
          <w:rFonts w:ascii="Courier New" w:hAnsi="Courier New" w:cs="Courier New"/>
          <w:b/>
          <w:sz w:val="20"/>
          <w:szCs w:val="20"/>
        </w:rPr>
        <w:t xml:space="preserve"> Select(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4AF156B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("ctl00_CenterContentPlaceHolder_PropertyUsageList")))</w:t>
      </w:r>
    </w:p>
    <w:p w14:paraId="27982CCE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.selectByVisibleText(arg1);</w:t>
      </w:r>
    </w:p>
    <w:p w14:paraId="13FBA68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382FDAF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1EEFF45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67EB4A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(\\d+) as Purchase Price$")</w:t>
      </w:r>
    </w:p>
    <w:p w14:paraId="75E56A31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user_enters_as_Purchase_Price(</w:t>
      </w:r>
      <w:r w:rsidRPr="003A1D9F">
        <w:rPr>
          <w:rFonts w:ascii="Courier New" w:hAnsi="Courier New" w:cs="Courier New"/>
          <w:bCs/>
          <w:sz w:val="16"/>
          <w:szCs w:val="16"/>
        </w:rPr>
        <w:t>int</w:t>
      </w:r>
      <w:r w:rsidRPr="003A1D9F">
        <w:rPr>
          <w:rFonts w:ascii="Courier New" w:hAnsi="Courier New" w:cs="Courier New"/>
          <w:sz w:val="16"/>
          <w:szCs w:val="16"/>
        </w:rPr>
        <w:t xml:space="preserve">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7D27DFFE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7DC91FC3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27D46BD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1B3A9FAE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("ctl00_CenterContentPlaceHolder_PurchasePrice")).clear();</w:t>
      </w:r>
    </w:p>
    <w:p w14:paraId="330C9800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052FFDE9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("ctl00_CenterContentPlaceHolder_PurchasePrice"))</w:t>
      </w:r>
    </w:p>
    <w:p w14:paraId="1D2C992E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.sendKeys(String.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valueOf</w:t>
      </w:r>
      <w:r w:rsidRPr="00A34E45">
        <w:rPr>
          <w:rFonts w:ascii="Courier New" w:hAnsi="Courier New" w:cs="Courier New"/>
          <w:b/>
          <w:sz w:val="20"/>
          <w:szCs w:val="20"/>
        </w:rPr>
        <w:t>(arg1));</w:t>
      </w:r>
    </w:p>
    <w:p w14:paraId="52FD42C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58F736DD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1F00981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4D6D7EE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(\\d+) as Down payment amount$")</w:t>
      </w:r>
    </w:p>
    <w:p w14:paraId="7126CD2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user_enters_as_Down_payment_amount(</w:t>
      </w:r>
      <w:r w:rsidRPr="003A1D9F">
        <w:rPr>
          <w:rFonts w:ascii="Courier New" w:hAnsi="Courier New" w:cs="Courier New"/>
          <w:bCs/>
          <w:sz w:val="16"/>
          <w:szCs w:val="16"/>
        </w:rPr>
        <w:t>int</w:t>
      </w:r>
      <w:r w:rsidRPr="003A1D9F">
        <w:rPr>
          <w:rFonts w:ascii="Courier New" w:hAnsi="Courier New" w:cs="Courier New"/>
          <w:sz w:val="16"/>
          <w:szCs w:val="16"/>
        </w:rPr>
        <w:t xml:space="preserve">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78994F92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C8E7E5D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7192860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1D2CCF5A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("ctl00_CenterContentPlaceHolder_DownpaymentAmount")).clear();</w:t>
      </w:r>
    </w:p>
    <w:p w14:paraId="5B1B7FA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48FCAF8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("ctl00_CenterContentPlaceHolder_DownpaymentAmount"))</w:t>
      </w:r>
    </w:p>
    <w:p w14:paraId="20E614E0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.sendKeys(String.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valueOf</w:t>
      </w:r>
      <w:r w:rsidRPr="00A34E45">
        <w:rPr>
          <w:rFonts w:ascii="Courier New" w:hAnsi="Courier New" w:cs="Courier New"/>
          <w:b/>
          <w:sz w:val="20"/>
          <w:szCs w:val="20"/>
        </w:rPr>
        <w:t>(arg1));</w:t>
      </w:r>
    </w:p>
    <w:p w14:paraId="35BB9883" w14:textId="77777777" w:rsidR="00F2165B" w:rsidRPr="00DE5B1C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78D6A9D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5E3E652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D29A2A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</w:t>
      </w:r>
    </w:p>
    <w:p w14:paraId="2425AC60" w14:textId="77777777" w:rsidR="00F2165B" w:rsidRDefault="00F2165B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1ABCB263" w14:textId="61520F66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 xml:space="preserve"> </w:t>
      </w:r>
      <w:r w:rsidRPr="003A1D9F">
        <w:rPr>
          <w:rFonts w:ascii="Courier New" w:hAnsi="Courier New" w:cs="Courier New"/>
          <w:sz w:val="16"/>
          <w:szCs w:val="16"/>
        </w:rPr>
        <w:t>@When("^User enters (\\d+) as Annual real estate taxes$")</w:t>
      </w:r>
    </w:p>
    <w:p w14:paraId="5414528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user_enters_as_Annual_real_estate_taxes(</w:t>
      </w:r>
      <w:r w:rsidRPr="003A1D9F">
        <w:rPr>
          <w:rFonts w:ascii="Courier New" w:hAnsi="Courier New" w:cs="Courier New"/>
          <w:bCs/>
          <w:sz w:val="16"/>
          <w:szCs w:val="16"/>
        </w:rPr>
        <w:t>int</w:t>
      </w:r>
      <w:r w:rsidRPr="003A1D9F">
        <w:rPr>
          <w:rFonts w:ascii="Courier New" w:hAnsi="Courier New" w:cs="Courier New"/>
          <w:sz w:val="16"/>
          <w:szCs w:val="16"/>
        </w:rPr>
        <w:t xml:space="preserve">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2AAF320E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E200639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4D9B88F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62E1E71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("ctl00_CenterContentPlaceHolder_AnnualRealEstateTaxes"))</w:t>
      </w:r>
    </w:p>
    <w:p w14:paraId="0F6B06CB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.clear();</w:t>
      </w:r>
    </w:p>
    <w:p w14:paraId="17F05E62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7B6197C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("ctl00_CenterContentPlaceHolder_AnnualRealEstateTaxes"))</w:t>
      </w:r>
    </w:p>
    <w:p w14:paraId="6A07FC96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.sendKeys(String.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valueOf</w:t>
      </w:r>
      <w:r w:rsidRPr="00A34E45">
        <w:rPr>
          <w:rFonts w:ascii="Courier New" w:hAnsi="Courier New" w:cs="Courier New"/>
          <w:b/>
          <w:sz w:val="20"/>
          <w:szCs w:val="20"/>
        </w:rPr>
        <w:t>(arg1));</w:t>
      </w:r>
    </w:p>
    <w:p w14:paraId="4F72044C" w14:textId="77777777" w:rsidR="00F2165B" w:rsidRPr="00DE5B1C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641BB07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154DFC22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BCE669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(\\d+) as Annual hazard insurance premium$")</w:t>
      </w:r>
    </w:p>
    <w:p w14:paraId="68427835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user_enters_as_Annual_hazard_insurance_premium(</w:t>
      </w:r>
      <w:r w:rsidRPr="003A1D9F">
        <w:rPr>
          <w:rFonts w:ascii="Courier New" w:hAnsi="Courier New" w:cs="Courier New"/>
          <w:bCs/>
          <w:sz w:val="16"/>
          <w:szCs w:val="16"/>
        </w:rPr>
        <w:t>int</w:t>
      </w:r>
      <w:r w:rsidRPr="003A1D9F">
        <w:rPr>
          <w:rFonts w:ascii="Courier New" w:hAnsi="Courier New" w:cs="Courier New"/>
          <w:sz w:val="16"/>
          <w:szCs w:val="16"/>
        </w:rPr>
        <w:t xml:space="preserve">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590A82D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034B2A8F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75AC745B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73F8C10B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("ctl00_CenterContentPlaceHolder_AnnualHazardInsurancePremium"))</w:t>
      </w:r>
    </w:p>
    <w:p w14:paraId="2912A8D3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.clear();</w:t>
      </w:r>
    </w:p>
    <w:p w14:paraId="4BE37AC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70EABD4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("ctl00_CenterContentPlaceHolder_AnnualHazardInsurancePremium"))</w:t>
      </w:r>
    </w:p>
    <w:p w14:paraId="786C061C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.sendKeys(String.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valueOf</w:t>
      </w:r>
      <w:r w:rsidRPr="00A34E45">
        <w:rPr>
          <w:rFonts w:ascii="Courier New" w:hAnsi="Courier New" w:cs="Courier New"/>
          <w:b/>
          <w:sz w:val="20"/>
          <w:szCs w:val="20"/>
        </w:rPr>
        <w:t>(arg1));</w:t>
      </w:r>
    </w:p>
    <w:p w14:paraId="63335EB9" w14:textId="77777777" w:rsidR="00F2165B" w:rsidRPr="00DE5B1C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44C5D778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74E7DE8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E50A2E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(\\d+) as Annual flood insurance premium$")</w:t>
      </w:r>
    </w:p>
    <w:p w14:paraId="76866B3B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user_enters_as_Annual_flood_insurance_premium(</w:t>
      </w:r>
      <w:r w:rsidRPr="003A1D9F">
        <w:rPr>
          <w:rFonts w:ascii="Courier New" w:hAnsi="Courier New" w:cs="Courier New"/>
          <w:bCs/>
          <w:sz w:val="16"/>
          <w:szCs w:val="16"/>
        </w:rPr>
        <w:t>int</w:t>
      </w:r>
      <w:r w:rsidRPr="003A1D9F">
        <w:rPr>
          <w:rFonts w:ascii="Courier New" w:hAnsi="Courier New" w:cs="Courier New"/>
          <w:sz w:val="16"/>
          <w:szCs w:val="16"/>
        </w:rPr>
        <w:t xml:space="preserve">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1DCCA54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EEC7AF7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6136331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7752DFA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("ctl00_CenterContentPlaceHolder_AnnualFloodInsurancePremium"))</w:t>
      </w:r>
    </w:p>
    <w:p w14:paraId="415A215E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.clear();</w:t>
      </w:r>
    </w:p>
    <w:p w14:paraId="39BEF2F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Cs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6D7C6D3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("ctl00_CenterContentPlaceHolder_AnnualFloodInsurancePremium"))</w:t>
      </w:r>
    </w:p>
    <w:p w14:paraId="59777FC5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.sendKeys(String.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valueOf</w:t>
      </w:r>
      <w:r w:rsidRPr="00A34E45">
        <w:rPr>
          <w:rFonts w:ascii="Courier New" w:hAnsi="Courier New" w:cs="Courier New"/>
          <w:b/>
          <w:sz w:val="20"/>
          <w:szCs w:val="20"/>
        </w:rPr>
        <w:t>(arg1));</w:t>
      </w:r>
    </w:p>
    <w:p w14:paraId="586D94D6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7EF3C1A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685879A2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53F199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Do you have a real estate agent\\? as No$")</w:t>
      </w:r>
    </w:p>
    <w:p w14:paraId="00C57240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user_Select_Do_you_have_a_real_estate_agent_as_No()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31BCC42A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31BE3A9A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69DB05E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127DD92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("ctl00_CenterContentPlaceHolder_HasRealEstateAgentNo"))</w:t>
      </w:r>
    </w:p>
    <w:p w14:paraId="01007CBF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.click();</w:t>
      </w:r>
    </w:p>
    <w:p w14:paraId="0ABE5B1F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3BA5C6D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5F788E5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EFA4FF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\"(.*?)\" as when do you plan on buying a home\\?$")</w:t>
      </w:r>
    </w:p>
    <w:p w14:paraId="53DA89D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user_Select_as_when_do_you_plan_on_buying_a_home(String arg1) </w:t>
      </w:r>
    </w:p>
    <w:p w14:paraId="01E64E5B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                                                                   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7B589F58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1E5EC35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3CA373C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bCs/>
          <w:sz w:val="20"/>
          <w:szCs w:val="20"/>
        </w:rPr>
        <w:t>new</w:t>
      </w:r>
      <w:r w:rsidRPr="00A34E45">
        <w:rPr>
          <w:rFonts w:ascii="Courier New" w:hAnsi="Courier New" w:cs="Courier New"/>
          <w:b/>
          <w:sz w:val="20"/>
          <w:szCs w:val="20"/>
        </w:rPr>
        <w:t xml:space="preserve"> Select(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659CD6C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("ctl00_CenterContentPlaceHolder_PurchasePlansList")))</w:t>
      </w:r>
    </w:p>
    <w:p w14:paraId="4CE79EED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.selectByVisibleText(arg1);</w:t>
      </w:r>
    </w:p>
    <w:p w14:paraId="6CC8CAC1" w14:textId="77777777" w:rsidR="00F2165B" w:rsidRPr="00DE5B1C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6E17341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0B363871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06065E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</w:t>
      </w:r>
    </w:p>
    <w:p w14:paraId="2DEF345B" w14:textId="77777777" w:rsidR="00F2165B" w:rsidRDefault="00F2165B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3A1FF1B0" w14:textId="0D310DE8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 xml:space="preserve"> </w:t>
      </w:r>
      <w:r w:rsidRPr="003A1D9F">
        <w:rPr>
          <w:rFonts w:ascii="Courier New" w:hAnsi="Courier New" w:cs="Courier New"/>
          <w:sz w:val="16"/>
          <w:szCs w:val="16"/>
        </w:rPr>
        <w:t>@When("^User Select Do you have a purchase agreement/contract\\? as No$")</w:t>
      </w:r>
    </w:p>
    <w:p w14:paraId="7687ADF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user_Select_Do_you_have_a_purchase_agreement_contract_as_No()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4E2A1CC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09EA063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207BC23E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46D79AE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("ctl00_CenterContentPlaceHolder_HasPurchaseAgreementNo"))</w:t>
      </w:r>
    </w:p>
    <w:p w14:paraId="585EED68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.click();</w:t>
      </w:r>
    </w:p>
    <w:p w14:paraId="4CC685E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770C921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384D50A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91BD77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Select Do you have a home equity loan, home equity line of credit or any other mortgage loans\\? as No$")</w:t>
      </w:r>
    </w:p>
    <w:p w14:paraId="0C26681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user_Select_Do_you_have_a_home_equity_loan_home_equity_line_of_credit_or_any_other_mortgage_loans_as_No()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3874357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5D33DA6A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294EF996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55C9CA9B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("ctl00_CenterContentPlaceHolder_HasLoanOrLOCNo")).click();</w:t>
      </w:r>
    </w:p>
    <w:p w14:paraId="396E715A" w14:textId="77777777" w:rsidR="00F2165B" w:rsidRPr="00DE5B1C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5CFF69C0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4D88E5B5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7E12D5E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(\\d+) as Total annual income \\(before taxes\\)$")</w:t>
      </w:r>
    </w:p>
    <w:p w14:paraId="3496361B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user_enters_as_Total_annual_income_before_taxes(</w:t>
      </w:r>
      <w:r w:rsidRPr="003A1D9F">
        <w:rPr>
          <w:rFonts w:ascii="Courier New" w:hAnsi="Courier New" w:cs="Courier New"/>
          <w:bCs/>
          <w:sz w:val="16"/>
          <w:szCs w:val="16"/>
        </w:rPr>
        <w:t>int</w:t>
      </w:r>
      <w:r w:rsidRPr="003A1D9F">
        <w:rPr>
          <w:rFonts w:ascii="Courier New" w:hAnsi="Courier New" w:cs="Courier New"/>
          <w:sz w:val="16"/>
          <w:szCs w:val="16"/>
        </w:rPr>
        <w:t xml:space="preserve">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01A6842D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6C296812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0B8A5D7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color w:val="FF0000"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562FBACD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("ctl00_CenterContentPlaceHolder_TotalAnnualIncome")).clear();</w:t>
      </w:r>
    </w:p>
    <w:p w14:paraId="001E22E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1F2D4532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("ctl00_CenterContentPlaceHolder_TotalAnnualIncome"))</w:t>
      </w:r>
    </w:p>
    <w:p w14:paraId="26C443C4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.sendKeys(String.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valueOf</w:t>
      </w:r>
      <w:r w:rsidRPr="00A34E45">
        <w:rPr>
          <w:rFonts w:ascii="Courier New" w:hAnsi="Courier New" w:cs="Courier New"/>
          <w:b/>
          <w:sz w:val="20"/>
          <w:szCs w:val="20"/>
        </w:rPr>
        <w:t>(arg1));</w:t>
      </w:r>
    </w:p>
    <w:p w14:paraId="52688BB2" w14:textId="77777777" w:rsidR="00F2165B" w:rsidRPr="003D2BC2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0FC40F2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6F86C6D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087780F" w14:textId="68E1FC43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(\\d+) as Total assets$")</w:t>
      </w:r>
    </w:p>
    <w:p w14:paraId="0815896E" w14:textId="5E7B9175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user_enters_as_Total_assets(</w:t>
      </w:r>
      <w:r w:rsidRPr="003A1D9F">
        <w:rPr>
          <w:rFonts w:ascii="Courier New" w:hAnsi="Courier New" w:cs="Courier New"/>
          <w:bCs/>
          <w:sz w:val="16"/>
          <w:szCs w:val="16"/>
        </w:rPr>
        <w:t>int</w:t>
      </w:r>
      <w:r w:rsidRPr="003A1D9F">
        <w:rPr>
          <w:rFonts w:ascii="Courier New" w:hAnsi="Courier New" w:cs="Courier New"/>
          <w:sz w:val="16"/>
          <w:szCs w:val="16"/>
        </w:rPr>
        <w:t xml:space="preserve">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3D45FA5B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0A2542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2E82D62D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Cs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6C5F41CE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("ctl00_CenterContentPlaceHolder_TotalAssets")).clear();</w:t>
      </w:r>
    </w:p>
    <w:p w14:paraId="1D6C644A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62502673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("ctl00_CenterContentPlaceHolder_TotalAssets"))</w:t>
      </w:r>
    </w:p>
    <w:p w14:paraId="37DFF321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.sendKeys(String.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valueOf</w:t>
      </w:r>
      <w:r w:rsidRPr="00A34E45">
        <w:rPr>
          <w:rFonts w:ascii="Courier New" w:hAnsi="Courier New" w:cs="Courier New"/>
          <w:b/>
          <w:sz w:val="20"/>
          <w:szCs w:val="20"/>
        </w:rPr>
        <w:t>(arg1));</w:t>
      </w:r>
    </w:p>
    <w:p w14:paraId="257EFB4D" w14:textId="77777777" w:rsidR="00F2165B" w:rsidRPr="003D2BC2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137B894D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054EF7AA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17FDA1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read all information$")</w:t>
      </w:r>
    </w:p>
    <w:p w14:paraId="60DDCFE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user_read_all_information()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387E02A6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55386E73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70F20AF0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sz w:val="20"/>
          <w:szCs w:val="20"/>
        </w:rPr>
        <w:t>System.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out</w:t>
      </w:r>
      <w:r w:rsidRPr="00A34E45">
        <w:rPr>
          <w:rFonts w:ascii="Courier New" w:hAnsi="Courier New" w:cs="Courier New"/>
          <w:b/>
          <w:sz w:val="20"/>
          <w:szCs w:val="20"/>
        </w:rPr>
        <w:t>.println("User is on Verify Page.");</w:t>
      </w:r>
    </w:p>
    <w:p w14:paraId="109A9F3D" w14:textId="77777777" w:rsidR="00F2165B" w:rsidRPr="003D2BC2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16DB98FE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0188F3BC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7BA7524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</w:p>
    <w:p w14:paraId="7B3B86FF" w14:textId="77777777" w:rsidR="00F2165B" w:rsidRDefault="00F2165B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7DFB3442" w14:textId="434DCB19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@When("^User enters (\\d+) as Social Security Number$")</w:t>
      </w:r>
    </w:p>
    <w:p w14:paraId="2910B453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user_enters_as_Social_Security_Number(</w:t>
      </w:r>
      <w:r w:rsidRPr="003A1D9F">
        <w:rPr>
          <w:rFonts w:ascii="Courier New" w:hAnsi="Courier New" w:cs="Courier New"/>
          <w:bCs/>
          <w:sz w:val="16"/>
          <w:szCs w:val="16"/>
        </w:rPr>
        <w:t>int</w:t>
      </w:r>
      <w:r w:rsidRPr="003A1D9F">
        <w:rPr>
          <w:rFonts w:ascii="Courier New" w:hAnsi="Courier New" w:cs="Courier New"/>
          <w:sz w:val="16"/>
          <w:szCs w:val="16"/>
        </w:rPr>
        <w:t xml:space="preserve"> arg1)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00E2AC32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2F4BE0D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522BC1EE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73BB9831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("ctl00_CenterContentPlaceHolder_ApplSocialSecurityNumberSSN1"))</w:t>
      </w:r>
    </w:p>
    <w:p w14:paraId="7ECA9851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.clear();</w:t>
      </w:r>
    </w:p>
    <w:p w14:paraId="3D4259D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357D0457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("ctl00_CenterContentPlaceHolder_ApplSocialSecurityNumberSSN1"))</w:t>
      </w:r>
    </w:p>
    <w:p w14:paraId="181C4DC8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.sendKeys("123");</w:t>
      </w:r>
    </w:p>
    <w:p w14:paraId="10E0B2C6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1737037D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("ctl00_CenterContentPlaceHolder_ApplSocialSecurityNumberSSN2"))</w:t>
      </w:r>
    </w:p>
    <w:p w14:paraId="348D96AC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.clear();</w:t>
      </w:r>
    </w:p>
    <w:p w14:paraId="36DA0A2B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65C4EA9C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("ctl00_CenterContentPlaceHolder_ApplSocialSecurityNumberSSN2"))</w:t>
      </w:r>
    </w:p>
    <w:p w14:paraId="4E695E74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.sendKeys("45");</w:t>
      </w:r>
    </w:p>
    <w:p w14:paraId="3B5964AD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6F782732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("ctl00_CenterContentPlaceHolder_ApplSocialSecurityNumberSSN3"))</w:t>
      </w:r>
    </w:p>
    <w:p w14:paraId="6F84AE02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.clear();</w:t>
      </w:r>
    </w:p>
    <w:p w14:paraId="501484E0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3E3A72D8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("ctl00_CenterContentPlaceHolder_ApplSocialSecurityNumberSSN3"))</w:t>
      </w:r>
    </w:p>
    <w:p w14:paraId="6354B0C4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                            </w:t>
      </w:r>
      <w:r w:rsidRPr="00A34E45">
        <w:rPr>
          <w:rFonts w:ascii="Courier New" w:hAnsi="Courier New" w:cs="Courier New"/>
          <w:b/>
          <w:sz w:val="20"/>
          <w:szCs w:val="20"/>
        </w:rPr>
        <w:t>.sendKeys("6789");</w:t>
      </w:r>
    </w:p>
    <w:p w14:paraId="430E4969" w14:textId="77777777" w:rsidR="00F2165B" w:rsidRPr="003D2BC2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162324CD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5D479647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E5CF86A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@Then("^User Click On Submit$")</w:t>
      </w:r>
    </w:p>
    <w:p w14:paraId="6FB2AD15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user_Click_On_Submit()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34A6EFC6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3493D33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2BBD7ED5" w14:textId="77777777" w:rsidR="00F2165B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.findElement(</w:t>
      </w:r>
    </w:p>
    <w:p w14:paraId="1FB778CA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A34E45">
        <w:rPr>
          <w:rFonts w:ascii="Courier New" w:hAnsi="Courier New" w:cs="Courier New"/>
          <w:b/>
          <w:sz w:val="20"/>
          <w:szCs w:val="20"/>
        </w:rPr>
        <w:t>By.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id</w:t>
      </w:r>
      <w:r w:rsidRPr="00A34E45">
        <w:rPr>
          <w:rFonts w:ascii="Courier New" w:hAnsi="Courier New" w:cs="Courier New"/>
          <w:b/>
          <w:sz w:val="20"/>
          <w:szCs w:val="20"/>
        </w:rPr>
        <w:t>("ctl00_WorkflowContentPlaceHolder_NextButton")).click();</w:t>
      </w:r>
    </w:p>
    <w:p w14:paraId="5CA1ABD5" w14:textId="77777777" w:rsidR="00F2165B" w:rsidRPr="003D2BC2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color w:val="FF0000"/>
          <w:sz w:val="20"/>
          <w:szCs w:val="20"/>
        </w:rPr>
      </w:pPr>
    </w:p>
    <w:p w14:paraId="4149EB0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4BCA9E3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725B8E5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@Then("^User Displayed Thanks for Request\\.$")</w:t>
      </w:r>
    </w:p>
    <w:p w14:paraId="3D32F325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bCs/>
          <w:sz w:val="16"/>
          <w:szCs w:val="16"/>
        </w:rPr>
        <w:t>public</w:t>
      </w:r>
      <w:r w:rsidRPr="003A1D9F">
        <w:rPr>
          <w:rFonts w:ascii="Courier New" w:hAnsi="Courier New" w:cs="Courier New"/>
          <w:sz w:val="16"/>
          <w:szCs w:val="16"/>
        </w:rPr>
        <w:t xml:space="preserve"> </w:t>
      </w:r>
      <w:r w:rsidRPr="003A1D9F">
        <w:rPr>
          <w:rFonts w:ascii="Courier New" w:hAnsi="Courier New" w:cs="Courier New"/>
          <w:bCs/>
          <w:sz w:val="16"/>
          <w:szCs w:val="16"/>
        </w:rPr>
        <w:t>void</w:t>
      </w:r>
      <w:r w:rsidRPr="003A1D9F">
        <w:rPr>
          <w:rFonts w:ascii="Courier New" w:hAnsi="Courier New" w:cs="Courier New"/>
          <w:sz w:val="16"/>
          <w:szCs w:val="16"/>
        </w:rPr>
        <w:t xml:space="preserve"> user_Displayed_Thanks_for_Request() </w:t>
      </w:r>
      <w:r w:rsidRPr="003A1D9F">
        <w:rPr>
          <w:rFonts w:ascii="Courier New" w:hAnsi="Courier New" w:cs="Courier New"/>
          <w:bCs/>
          <w:sz w:val="16"/>
          <w:szCs w:val="16"/>
        </w:rPr>
        <w:t>throws</w:t>
      </w:r>
      <w:r w:rsidRPr="003A1D9F">
        <w:rPr>
          <w:rFonts w:ascii="Courier New" w:hAnsi="Courier New" w:cs="Courier New"/>
          <w:sz w:val="16"/>
          <w:szCs w:val="16"/>
        </w:rPr>
        <w:t xml:space="preserve"> Throwable {</w:t>
      </w:r>
    </w:p>
    <w:p w14:paraId="66A6B6FE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4C72556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A34E45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A34E45">
        <w:rPr>
          <w:rFonts w:ascii="Courier New" w:hAnsi="Courier New" w:cs="Courier New"/>
          <w:b/>
          <w:sz w:val="20"/>
          <w:szCs w:val="20"/>
        </w:rPr>
        <w:t>);</w:t>
      </w:r>
    </w:p>
    <w:p w14:paraId="06F01FC6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A34E45">
        <w:rPr>
          <w:rFonts w:ascii="Courier New" w:hAnsi="Courier New" w:cs="Courier New"/>
          <w:b/>
          <w:sz w:val="20"/>
          <w:szCs w:val="20"/>
        </w:rPr>
        <w:t>System.</w:t>
      </w:r>
      <w:r w:rsidRPr="00A34E45">
        <w:rPr>
          <w:rFonts w:ascii="Courier New" w:hAnsi="Courier New" w:cs="Courier New"/>
          <w:b/>
          <w:bCs/>
          <w:iCs/>
          <w:sz w:val="20"/>
          <w:szCs w:val="20"/>
        </w:rPr>
        <w:t>out</w:t>
      </w:r>
      <w:r w:rsidRPr="00A34E45">
        <w:rPr>
          <w:rFonts w:ascii="Courier New" w:hAnsi="Courier New" w:cs="Courier New"/>
          <w:b/>
          <w:sz w:val="20"/>
          <w:szCs w:val="20"/>
        </w:rPr>
        <w:t>.println("Thanks for Request.");</w:t>
      </w:r>
    </w:p>
    <w:p w14:paraId="44FFA601" w14:textId="77777777" w:rsidR="00F2165B" w:rsidRPr="00A34E45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1E903B3F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3A1D9F">
        <w:rPr>
          <w:rFonts w:ascii="Courier New" w:hAnsi="Courier New" w:cs="Courier New"/>
          <w:sz w:val="16"/>
          <w:szCs w:val="16"/>
        </w:rPr>
        <w:t>}</w:t>
      </w:r>
    </w:p>
    <w:p w14:paraId="1E3DB349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013B15D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E881F51" w14:textId="77777777" w:rsidR="00F2165B" w:rsidRPr="003A1D9F" w:rsidRDefault="00F2165B" w:rsidP="00F216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3A1D9F">
        <w:rPr>
          <w:rFonts w:ascii="Courier New" w:hAnsi="Courier New" w:cs="Courier New"/>
          <w:sz w:val="16"/>
          <w:szCs w:val="16"/>
        </w:rPr>
        <w:t>}//class</w:t>
      </w:r>
    </w:p>
    <w:p w14:paraId="57263ACB" w14:textId="1A7559F2" w:rsidR="00F2165B" w:rsidRDefault="00F2165B">
      <w:pPr>
        <w:rPr>
          <w:rFonts w:ascii="Courier New" w:hAnsi="Courier New" w:cs="Courier New"/>
          <w:b/>
          <w:bCs/>
          <w:color w:val="7F0055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br w:type="page"/>
      </w:r>
    </w:p>
    <w:p w14:paraId="230866EB" w14:textId="77777777" w:rsidR="00F2165B" w:rsidRDefault="00F2165B" w:rsidP="00F2165B">
      <w:pPr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70AA6BD0" w14:textId="77777777" w:rsidR="00F2165B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>
        <w:rPr>
          <w:sz w:val="24"/>
        </w:rPr>
        <w:t xml:space="preserve">Select </w:t>
      </w:r>
      <w:r w:rsidRPr="001A193D">
        <w:rPr>
          <w:b/>
          <w:sz w:val="24"/>
        </w:rPr>
        <w:t>TestRunner.java</w:t>
      </w:r>
      <w:r>
        <w:rPr>
          <w:sz w:val="24"/>
        </w:rPr>
        <w:t xml:space="preserve"> &gt; right click &gt; </w:t>
      </w:r>
      <w:r>
        <w:rPr>
          <w:b/>
          <w:sz w:val="24"/>
        </w:rPr>
        <w:t>R</w:t>
      </w:r>
      <w:r w:rsidRPr="001A193D">
        <w:rPr>
          <w:b/>
          <w:sz w:val="24"/>
        </w:rPr>
        <w:t xml:space="preserve">un  </w:t>
      </w:r>
      <w:r>
        <w:rPr>
          <w:b/>
          <w:sz w:val="24"/>
        </w:rPr>
        <w:t>A</w:t>
      </w:r>
      <w:r w:rsidRPr="001A193D">
        <w:rPr>
          <w:b/>
          <w:sz w:val="24"/>
        </w:rPr>
        <w:t xml:space="preserve">s </w:t>
      </w:r>
      <w:r>
        <w:rPr>
          <w:b/>
          <w:sz w:val="24"/>
        </w:rPr>
        <w:t>&gt; JU</w:t>
      </w:r>
      <w:r w:rsidRPr="001A193D">
        <w:rPr>
          <w:b/>
          <w:sz w:val="24"/>
        </w:rPr>
        <w:t xml:space="preserve">nit </w:t>
      </w:r>
      <w:r>
        <w:rPr>
          <w:b/>
          <w:sz w:val="24"/>
        </w:rPr>
        <w:t>T</w:t>
      </w:r>
      <w:r w:rsidRPr="001A193D">
        <w:rPr>
          <w:b/>
          <w:sz w:val="24"/>
        </w:rPr>
        <w:t>est</w:t>
      </w:r>
    </w:p>
    <w:p w14:paraId="54F7043F" w14:textId="77777777" w:rsidR="00F2165B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>
        <w:rPr>
          <w:sz w:val="24"/>
        </w:rPr>
        <w:t>It will open a browser and perform all cases.</w:t>
      </w:r>
    </w:p>
    <w:p w14:paraId="236ABE21" w14:textId="77777777" w:rsidR="00F2165B" w:rsidRPr="005F53B8" w:rsidRDefault="00F2165B" w:rsidP="00F2165B">
      <w:pPr>
        <w:rPr>
          <w:sz w:val="24"/>
        </w:rPr>
      </w:pPr>
      <w:r>
        <w:rPr>
          <w:noProof/>
          <w:sz w:val="24"/>
        </w:rPr>
        <w:drawing>
          <wp:inline distT="0" distB="0" distL="0" distR="0" wp14:anchorId="69B42219" wp14:editId="3E8D0551">
            <wp:extent cx="5722620" cy="3058795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CB847" w14:textId="77777777" w:rsidR="00F2165B" w:rsidRDefault="00F2165B" w:rsidP="00F2165B">
      <w:pPr>
        <w:pStyle w:val="ListParagraph"/>
        <w:rPr>
          <w:sz w:val="24"/>
        </w:rPr>
      </w:pPr>
    </w:p>
    <w:p w14:paraId="70064FC9" w14:textId="77777777" w:rsidR="00F2165B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>
        <w:rPr>
          <w:sz w:val="24"/>
        </w:rPr>
        <w:t>When each test case is running, it displays how many cases are passed and failed.</w:t>
      </w:r>
    </w:p>
    <w:p w14:paraId="3D2FC39C" w14:textId="77777777" w:rsidR="00F2165B" w:rsidRDefault="00F2165B" w:rsidP="00F2165B">
      <w:pPr>
        <w:pStyle w:val="ListParagraph"/>
        <w:rPr>
          <w:sz w:val="24"/>
        </w:rPr>
      </w:pPr>
    </w:p>
    <w:p w14:paraId="6C701F98" w14:textId="77777777" w:rsidR="00F2165B" w:rsidRPr="00F06D02" w:rsidRDefault="00F2165B" w:rsidP="00F2165B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4311C9B2" wp14:editId="1C738044">
            <wp:extent cx="5722620" cy="30740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4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907F3" w14:textId="77777777" w:rsidR="00F2165B" w:rsidRDefault="00F2165B" w:rsidP="00F2165B">
      <w:pPr>
        <w:pStyle w:val="ListParagraph"/>
        <w:rPr>
          <w:sz w:val="24"/>
        </w:rPr>
      </w:pPr>
    </w:p>
    <w:p w14:paraId="5232C753" w14:textId="77777777" w:rsidR="00F2165B" w:rsidRDefault="00F2165B" w:rsidP="00F2165B">
      <w:pPr>
        <w:pStyle w:val="ListParagraph"/>
        <w:rPr>
          <w:sz w:val="24"/>
        </w:rPr>
      </w:pPr>
    </w:p>
    <w:p w14:paraId="01159106" w14:textId="1460FC39" w:rsidR="00F2165B" w:rsidRDefault="00F2165B" w:rsidP="004C6BA4">
      <w:pPr>
        <w:pStyle w:val="ListParagraph"/>
        <w:numPr>
          <w:ilvl w:val="0"/>
          <w:numId w:val="8"/>
        </w:numPr>
        <w:spacing w:after="200" w:line="276" w:lineRule="auto"/>
        <w:rPr>
          <w:sz w:val="24"/>
        </w:rPr>
      </w:pPr>
      <w:r>
        <w:rPr>
          <w:sz w:val="24"/>
        </w:rPr>
        <w:t>Congratulations, you were able to use cucumber to test Chase Mortgage Lending.</w:t>
      </w:r>
    </w:p>
    <w:p w14:paraId="33694CCD" w14:textId="77777777" w:rsidR="00F2165B" w:rsidRPr="00190887" w:rsidRDefault="00F2165B" w:rsidP="00F2165B">
      <w:pPr>
        <w:pStyle w:val="ListParagraph"/>
        <w:rPr>
          <w:sz w:val="24"/>
        </w:rPr>
      </w:pPr>
    </w:p>
    <w:p w14:paraId="3DDFE0CF" w14:textId="29782230" w:rsidR="00525A5B" w:rsidRPr="0067533E" w:rsidRDefault="00D12BC8" w:rsidP="00525A5B">
      <w:pPr>
        <w:pStyle w:val="ExTitle"/>
      </w:pPr>
      <w:bookmarkStart w:id="28" w:name="_Toc510481161"/>
      <w:r>
        <w:lastRenderedPageBreak/>
        <w:t>Walmart Shopping</w:t>
      </w:r>
      <w:bookmarkEnd w:id="28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1620"/>
        <w:gridCol w:w="4788"/>
      </w:tblGrid>
      <w:tr w:rsidR="00525A5B" w14:paraId="1D56888C" w14:textId="77777777" w:rsidTr="00525A5B">
        <w:trPr>
          <w:trHeight w:val="400"/>
        </w:trPr>
        <w:tc>
          <w:tcPr>
            <w:tcW w:w="4680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50C02E07" w14:textId="77777777" w:rsidR="00525A5B" w:rsidRDefault="00525A5B" w:rsidP="00525A5B">
            <w:pPr>
              <w:pStyle w:val="TableText"/>
            </w:pPr>
            <w:r>
              <w:t>Overview</w:t>
            </w:r>
          </w:p>
        </w:tc>
        <w:tc>
          <w:tcPr>
            <w:tcW w:w="4788" w:type="dxa"/>
            <w:tcBorders>
              <w:bottom w:val="nil"/>
            </w:tcBorders>
          </w:tcPr>
          <w:p w14:paraId="77B2B1A9" w14:textId="77777777" w:rsidR="00525A5B" w:rsidRDefault="00525A5B" w:rsidP="00525A5B">
            <w:pPr>
              <w:pStyle w:val="ExerciseText"/>
              <w:ind w:left="0" w:right="0"/>
            </w:pPr>
          </w:p>
        </w:tc>
      </w:tr>
      <w:tr w:rsidR="00525A5B" w14:paraId="5C4B92D7" w14:textId="77777777" w:rsidTr="00525A5B">
        <w:trPr>
          <w:trHeight w:val="400"/>
        </w:trPr>
        <w:tc>
          <w:tcPr>
            <w:tcW w:w="9468" w:type="dxa"/>
            <w:gridSpan w:val="3"/>
            <w:tcBorders>
              <w:top w:val="nil"/>
            </w:tcBorders>
          </w:tcPr>
          <w:p w14:paraId="1BC128EB" w14:textId="77777777" w:rsidR="00525A5B" w:rsidRDefault="00525A5B" w:rsidP="00525A5B">
            <w:pPr>
              <w:pStyle w:val="ExText"/>
            </w:pPr>
            <w:r>
              <w:t>In this exercise, you will create</w:t>
            </w:r>
            <w:r w:rsidRPr="00055588">
              <w:t xml:space="preserve"> </w:t>
            </w:r>
            <w:r>
              <w:t>tests for an active website</w:t>
            </w:r>
            <w:r w:rsidRPr="00055588">
              <w:t>.</w:t>
            </w:r>
          </w:p>
        </w:tc>
      </w:tr>
      <w:tr w:rsidR="00525A5B" w14:paraId="6A84C86B" w14:textId="77777777" w:rsidTr="00525A5B">
        <w:trPr>
          <w:trHeight w:val="400"/>
        </w:trPr>
        <w:tc>
          <w:tcPr>
            <w:tcW w:w="3060" w:type="dxa"/>
            <w:tcBorders>
              <w:top w:val="single" w:sz="4" w:space="0" w:color="FFFFFF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shd w:val="clear" w:color="auto" w:fill="D9D9D9"/>
          </w:tcPr>
          <w:p w14:paraId="5A4D2948" w14:textId="77777777" w:rsidR="00525A5B" w:rsidRDefault="00525A5B" w:rsidP="00525A5B">
            <w:pPr>
              <w:pStyle w:val="TableText"/>
            </w:pPr>
            <w:r>
              <w:t>Objective</w:t>
            </w:r>
          </w:p>
        </w:tc>
        <w:tc>
          <w:tcPr>
            <w:tcW w:w="6408" w:type="dxa"/>
            <w:gridSpan w:val="2"/>
            <w:tcBorders>
              <w:left w:val="single" w:sz="4" w:space="0" w:color="FFFFFF"/>
            </w:tcBorders>
          </w:tcPr>
          <w:p w14:paraId="5D358D90" w14:textId="24BDB379" w:rsidR="00525A5B" w:rsidRDefault="00525A5B" w:rsidP="00525A5B">
            <w:pPr>
              <w:pStyle w:val="ExText"/>
            </w:pPr>
            <w:r w:rsidRPr="00525A5B">
              <w:t xml:space="preserve">Access </w:t>
            </w:r>
            <w:r>
              <w:t>W</w:t>
            </w:r>
            <w:r w:rsidRPr="00525A5B">
              <w:t xml:space="preserve">almart.com and </w:t>
            </w:r>
            <w:r>
              <w:t>shop</w:t>
            </w:r>
            <w:r w:rsidRPr="001948D0">
              <w:t xml:space="preserve"> using Cucumber </w:t>
            </w:r>
            <w:r>
              <w:t>and</w:t>
            </w:r>
            <w:r w:rsidRPr="001948D0">
              <w:t xml:space="preserve"> Selenium Tests</w:t>
            </w:r>
            <w:r w:rsidRPr="0067533E">
              <w:t>.</w:t>
            </w:r>
          </w:p>
        </w:tc>
      </w:tr>
    </w:tbl>
    <w:p w14:paraId="206EA713" w14:textId="77777777" w:rsidR="00525A5B" w:rsidRPr="00525A5B" w:rsidRDefault="00525A5B" w:rsidP="00525A5B">
      <w:pPr>
        <w:spacing w:after="200" w:line="276" w:lineRule="auto"/>
        <w:ind w:left="360"/>
        <w:rPr>
          <w:sz w:val="24"/>
        </w:rPr>
      </w:pPr>
    </w:p>
    <w:p w14:paraId="13EC3D46" w14:textId="28CB75B0" w:rsidR="00525A5B" w:rsidRPr="00D17060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>
        <w:rPr>
          <w:sz w:val="24"/>
        </w:rPr>
        <w:t>Create new Java project named</w:t>
      </w:r>
      <w:r w:rsidRPr="0097560E">
        <w:t xml:space="preserve"> </w:t>
      </w:r>
      <w:r w:rsidRPr="006855DA">
        <w:rPr>
          <w:b/>
          <w:sz w:val="24"/>
        </w:rPr>
        <w:t>WalmartWithCucumber</w:t>
      </w:r>
    </w:p>
    <w:p w14:paraId="68F757CE" w14:textId="77777777" w:rsidR="00525A5B" w:rsidRPr="001520AC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>
        <w:rPr>
          <w:sz w:val="24"/>
        </w:rPr>
        <w:t xml:space="preserve">Add </w:t>
      </w:r>
      <w:r w:rsidRPr="00BC3537">
        <w:rPr>
          <w:b/>
          <w:sz w:val="24"/>
        </w:rPr>
        <w:t>Selenium</w:t>
      </w:r>
      <w:r>
        <w:rPr>
          <w:sz w:val="24"/>
        </w:rPr>
        <w:t xml:space="preserve"> and </w:t>
      </w:r>
      <w:r w:rsidRPr="00BC3537">
        <w:rPr>
          <w:b/>
          <w:sz w:val="24"/>
        </w:rPr>
        <w:t>Cucumbe</w:t>
      </w:r>
      <w:r>
        <w:rPr>
          <w:sz w:val="24"/>
        </w:rPr>
        <w:t>r libraries to the project’s build path</w:t>
      </w:r>
    </w:p>
    <w:p w14:paraId="73F06E92" w14:textId="77777777" w:rsidR="00525A5B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 w:rsidRPr="001520AC">
        <w:rPr>
          <w:sz w:val="24"/>
        </w:rPr>
        <w:t xml:space="preserve">Add the </w:t>
      </w:r>
      <w:r w:rsidRPr="00BC3537">
        <w:rPr>
          <w:b/>
          <w:sz w:val="24"/>
        </w:rPr>
        <w:t>Feature</w:t>
      </w:r>
      <w:r w:rsidRPr="001520AC">
        <w:rPr>
          <w:sz w:val="24"/>
        </w:rPr>
        <w:t xml:space="preserve"> folder to the project. </w:t>
      </w:r>
    </w:p>
    <w:p w14:paraId="69CED717" w14:textId="77777777" w:rsidR="00525A5B" w:rsidRPr="00D17060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 w:rsidRPr="00D17060">
        <w:rPr>
          <w:sz w:val="24"/>
        </w:rPr>
        <w:t xml:space="preserve">Add feature file to the </w:t>
      </w:r>
      <w:r w:rsidRPr="00D17060">
        <w:rPr>
          <w:b/>
          <w:sz w:val="24"/>
        </w:rPr>
        <w:t>Feature</w:t>
      </w:r>
      <w:r w:rsidRPr="00D17060">
        <w:rPr>
          <w:sz w:val="24"/>
        </w:rPr>
        <w:t xml:space="preserve"> folder and name it “</w:t>
      </w:r>
      <w:r w:rsidRPr="006855DA">
        <w:rPr>
          <w:b/>
          <w:sz w:val="24"/>
        </w:rPr>
        <w:t>Walmart.feature</w:t>
      </w:r>
      <w:r>
        <w:rPr>
          <w:sz w:val="24"/>
        </w:rPr>
        <w:t>”</w:t>
      </w:r>
    </w:p>
    <w:p w14:paraId="3F1E7787" w14:textId="77777777" w:rsidR="00525A5B" w:rsidRDefault="00525A5B" w:rsidP="00525A5B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Note: It is very important to use your own user name ,  password  and your email address , your own address information, if asked for.</w:t>
      </w:r>
    </w:p>
    <w:p w14:paraId="0EDC5EA5" w14:textId="77777777" w:rsidR="00525A5B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>
        <w:rPr>
          <w:sz w:val="24"/>
        </w:rPr>
        <w:t xml:space="preserve">Write all the scenarios inside </w:t>
      </w:r>
      <w:r w:rsidRPr="006855DA">
        <w:rPr>
          <w:b/>
          <w:sz w:val="24"/>
        </w:rPr>
        <w:t>Walmart.feature</w:t>
      </w:r>
      <w:r>
        <w:rPr>
          <w:sz w:val="24"/>
        </w:rPr>
        <w:t xml:space="preserve"> file. Start by d</w:t>
      </w:r>
      <w:r w:rsidRPr="001520AC">
        <w:rPr>
          <w:sz w:val="24"/>
        </w:rPr>
        <w:t>elet</w:t>
      </w:r>
      <w:r>
        <w:rPr>
          <w:sz w:val="24"/>
        </w:rPr>
        <w:t>ing</w:t>
      </w:r>
      <w:r w:rsidRPr="001520AC">
        <w:rPr>
          <w:sz w:val="24"/>
        </w:rPr>
        <w:t xml:space="preserve"> all </w:t>
      </w:r>
      <w:r>
        <w:rPr>
          <w:sz w:val="24"/>
        </w:rPr>
        <w:t xml:space="preserve">the existing </w:t>
      </w:r>
      <w:r w:rsidRPr="001520AC">
        <w:rPr>
          <w:sz w:val="24"/>
        </w:rPr>
        <w:t>feature file and write scenarios.</w:t>
      </w:r>
    </w:p>
    <w:p w14:paraId="3727A94C" w14:textId="77777777" w:rsidR="00525A5B" w:rsidRDefault="00525A5B" w:rsidP="00525A5B">
      <w:pPr>
        <w:pStyle w:val="ListParagraph1"/>
        <w:rPr>
          <w:sz w:val="24"/>
          <w:szCs w:val="24"/>
        </w:rPr>
      </w:pPr>
      <w:r w:rsidRPr="00D17060">
        <w:rPr>
          <w:sz w:val="24"/>
          <w:szCs w:val="24"/>
        </w:rPr>
        <w:t>Now add the following:</w:t>
      </w:r>
      <w:r w:rsidRPr="00D17060">
        <w:rPr>
          <w:sz w:val="24"/>
          <w:szCs w:val="24"/>
        </w:rPr>
        <w:tab/>
      </w:r>
    </w:p>
    <w:p w14:paraId="07969BC9" w14:textId="77777777" w:rsidR="00525A5B" w:rsidRDefault="00525A5B" w:rsidP="00525A5B">
      <w:pPr>
        <w:pStyle w:val="ListParagraph1"/>
        <w:rPr>
          <w:sz w:val="24"/>
          <w:szCs w:val="24"/>
        </w:rPr>
      </w:pPr>
    </w:p>
    <w:p w14:paraId="37E312F6" w14:textId="77777777" w:rsidR="00525A5B" w:rsidRDefault="00525A5B" w:rsidP="00525A5B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ab/>
      </w:r>
    </w:p>
    <w:p w14:paraId="1D5B2FE6" w14:textId="77777777" w:rsidR="00525A5B" w:rsidRDefault="00525A5B" w:rsidP="00525A5B">
      <w:pPr>
        <w:rPr>
          <w:rFonts w:ascii="Courier New" w:hAnsi="Courier New"/>
          <w:sz w:val="20"/>
        </w:rPr>
      </w:pPr>
      <w:r>
        <w:rPr>
          <w:rFonts w:ascii="Courier New" w:hAnsi="Courier New"/>
          <w:color w:val="808000"/>
          <w:sz w:val="20"/>
        </w:rPr>
        <w:t xml:space="preserve">Feature: </w:t>
      </w:r>
      <w:r>
        <w:rPr>
          <w:rFonts w:ascii="Courier New" w:hAnsi="Courier New"/>
          <w:color w:val="000000"/>
          <w:sz w:val="20"/>
        </w:rPr>
        <w:t>Add &amp; remove item in to the cart and go back to home page</w:t>
      </w:r>
    </w:p>
    <w:p w14:paraId="4E495DCD" w14:textId="77777777" w:rsidR="00525A5B" w:rsidRDefault="00525A5B" w:rsidP="00525A5B">
      <w:pPr>
        <w:rPr>
          <w:rFonts w:ascii="Courier New" w:hAnsi="Courier New"/>
          <w:sz w:val="20"/>
        </w:rPr>
      </w:pPr>
    </w:p>
    <w:p w14:paraId="6FA053BE" w14:textId="77777777" w:rsidR="00525A5B" w:rsidRDefault="00525A5B" w:rsidP="00525A5B">
      <w:pPr>
        <w:rPr>
          <w:rFonts w:ascii="Courier New" w:hAnsi="Courier New"/>
          <w:sz w:val="20"/>
        </w:rPr>
      </w:pPr>
      <w:r>
        <w:rPr>
          <w:rFonts w:ascii="Courier New" w:hAnsi="Courier New"/>
          <w:color w:val="808000"/>
          <w:sz w:val="20"/>
        </w:rPr>
        <w:t xml:space="preserve">Scenario: </w:t>
      </w:r>
      <w:r>
        <w:rPr>
          <w:rFonts w:ascii="Courier New" w:hAnsi="Courier New"/>
          <w:color w:val="000000"/>
          <w:sz w:val="20"/>
        </w:rPr>
        <w:t>Search Iphone</w:t>
      </w:r>
    </w:p>
    <w:p w14:paraId="74B98ACB" w14:textId="77777777" w:rsidR="00525A5B" w:rsidRDefault="00525A5B" w:rsidP="00525A5B">
      <w:pPr>
        <w:rPr>
          <w:rFonts w:ascii="Courier New" w:hAnsi="Courier New"/>
          <w:sz w:val="20"/>
        </w:rPr>
      </w:pPr>
      <w:r>
        <w:rPr>
          <w:rFonts w:ascii="Courier New" w:hAnsi="Courier New"/>
          <w:color w:val="000000"/>
          <w:sz w:val="20"/>
        </w:rPr>
        <w:tab/>
      </w:r>
      <w:r>
        <w:rPr>
          <w:rFonts w:ascii="Courier New" w:hAnsi="Courier New"/>
          <w:color w:val="008080"/>
          <w:sz w:val="20"/>
        </w:rPr>
        <w:t xml:space="preserve">Given </w:t>
      </w:r>
      <w:r>
        <w:rPr>
          <w:rFonts w:ascii="Courier New" w:hAnsi="Courier New"/>
          <w:color w:val="000000"/>
          <w:sz w:val="20"/>
        </w:rPr>
        <w:t>User is on Home page</w:t>
      </w:r>
    </w:p>
    <w:p w14:paraId="0D0E87CF" w14:textId="77777777" w:rsidR="00525A5B" w:rsidRDefault="00525A5B" w:rsidP="00525A5B">
      <w:pPr>
        <w:rPr>
          <w:rFonts w:ascii="Courier New" w:hAnsi="Courier New"/>
          <w:sz w:val="20"/>
        </w:rPr>
      </w:pPr>
      <w:r>
        <w:rPr>
          <w:rFonts w:ascii="Courier New" w:hAnsi="Courier New"/>
          <w:color w:val="000000"/>
          <w:sz w:val="20"/>
        </w:rPr>
        <w:tab/>
      </w:r>
      <w:r>
        <w:rPr>
          <w:rFonts w:ascii="Courier New" w:hAnsi="Courier New"/>
          <w:color w:val="008080"/>
          <w:sz w:val="20"/>
        </w:rPr>
        <w:t xml:space="preserve">When </w:t>
      </w:r>
      <w:r>
        <w:rPr>
          <w:rFonts w:ascii="Courier New" w:hAnsi="Courier New"/>
          <w:color w:val="000000"/>
          <w:sz w:val="20"/>
        </w:rPr>
        <w:t>User Select cellphone from Category</w:t>
      </w:r>
    </w:p>
    <w:p w14:paraId="017CBFA2" w14:textId="77777777" w:rsidR="00525A5B" w:rsidRDefault="00525A5B" w:rsidP="00525A5B">
      <w:pPr>
        <w:rPr>
          <w:rFonts w:ascii="Courier New" w:hAnsi="Courier New"/>
          <w:sz w:val="20"/>
        </w:rPr>
      </w:pPr>
      <w:r>
        <w:rPr>
          <w:rFonts w:ascii="Courier New" w:hAnsi="Courier New"/>
          <w:color w:val="000000"/>
          <w:sz w:val="20"/>
        </w:rPr>
        <w:tab/>
      </w:r>
      <w:r>
        <w:rPr>
          <w:rFonts w:ascii="Courier New" w:hAnsi="Courier New"/>
          <w:color w:val="008080"/>
          <w:sz w:val="20"/>
        </w:rPr>
        <w:t xml:space="preserve">And </w:t>
      </w:r>
      <w:r>
        <w:rPr>
          <w:rFonts w:ascii="Courier New" w:hAnsi="Courier New"/>
          <w:color w:val="000000"/>
          <w:sz w:val="20"/>
        </w:rPr>
        <w:t xml:space="preserve">User search for </w:t>
      </w:r>
      <w:r>
        <w:rPr>
          <w:rFonts w:ascii="Courier New" w:hAnsi="Courier New"/>
          <w:color w:val="008000"/>
          <w:sz w:val="20"/>
        </w:rPr>
        <w:t>"Iphone"</w:t>
      </w:r>
    </w:p>
    <w:p w14:paraId="29D05C81" w14:textId="77777777" w:rsidR="00525A5B" w:rsidRDefault="00525A5B" w:rsidP="00525A5B">
      <w:pPr>
        <w:rPr>
          <w:rFonts w:ascii="Courier New" w:hAnsi="Courier New"/>
          <w:sz w:val="20"/>
        </w:rPr>
      </w:pPr>
      <w:r>
        <w:rPr>
          <w:rFonts w:ascii="Courier New" w:hAnsi="Courier New"/>
          <w:color w:val="000000"/>
          <w:sz w:val="20"/>
        </w:rPr>
        <w:tab/>
      </w:r>
      <w:r>
        <w:rPr>
          <w:rFonts w:ascii="Courier New" w:hAnsi="Courier New"/>
          <w:color w:val="008080"/>
          <w:sz w:val="20"/>
        </w:rPr>
        <w:t xml:space="preserve">Then </w:t>
      </w:r>
      <w:r>
        <w:rPr>
          <w:rFonts w:ascii="Courier New" w:hAnsi="Courier New"/>
          <w:color w:val="000000"/>
          <w:sz w:val="20"/>
        </w:rPr>
        <w:t>Clicks On Search</w:t>
      </w:r>
    </w:p>
    <w:p w14:paraId="3979929D" w14:textId="10FDA66B" w:rsidR="00525A5B" w:rsidRDefault="00525A5B" w:rsidP="00525A5B">
      <w:pPr>
        <w:rPr>
          <w:rFonts w:ascii="Courier New" w:hAnsi="Courier New"/>
          <w:sz w:val="20"/>
        </w:rPr>
      </w:pPr>
      <w:r>
        <w:rPr>
          <w:rFonts w:ascii="Courier New" w:hAnsi="Courier New"/>
          <w:color w:val="000000"/>
          <w:sz w:val="20"/>
        </w:rPr>
        <w:tab/>
      </w:r>
      <w:r>
        <w:rPr>
          <w:rFonts w:ascii="Courier New" w:hAnsi="Courier New"/>
          <w:color w:val="008080"/>
          <w:sz w:val="20"/>
        </w:rPr>
        <w:t xml:space="preserve">Then </w:t>
      </w:r>
      <w:r>
        <w:rPr>
          <w:rFonts w:ascii="Courier New" w:hAnsi="Courier New"/>
          <w:color w:val="000000"/>
          <w:sz w:val="20"/>
        </w:rPr>
        <w:t xml:space="preserve">User Displayed Successfully </w:t>
      </w:r>
      <w:r w:rsidR="00BF56A9">
        <w:rPr>
          <w:rFonts w:ascii="Courier New" w:hAnsi="Courier New"/>
          <w:color w:val="000000"/>
          <w:sz w:val="20"/>
        </w:rPr>
        <w:t>Searched</w:t>
      </w:r>
      <w:r>
        <w:rPr>
          <w:rFonts w:ascii="Courier New" w:hAnsi="Courier New"/>
          <w:color w:val="000000"/>
          <w:sz w:val="20"/>
        </w:rPr>
        <w:t xml:space="preserve"> result</w:t>
      </w:r>
    </w:p>
    <w:p w14:paraId="07FA5689" w14:textId="77777777" w:rsidR="00525A5B" w:rsidRDefault="00525A5B" w:rsidP="00525A5B">
      <w:pPr>
        <w:rPr>
          <w:rFonts w:ascii="Courier New" w:hAnsi="Courier New"/>
          <w:sz w:val="20"/>
        </w:rPr>
      </w:pPr>
      <w:r>
        <w:rPr>
          <w:rFonts w:ascii="Courier New" w:hAnsi="Courier New"/>
          <w:color w:val="000000"/>
          <w:sz w:val="20"/>
        </w:rPr>
        <w:tab/>
      </w:r>
      <w:r>
        <w:rPr>
          <w:rFonts w:ascii="Courier New" w:hAnsi="Courier New"/>
          <w:color w:val="008080"/>
          <w:sz w:val="20"/>
        </w:rPr>
        <w:t xml:space="preserve">Then </w:t>
      </w:r>
      <w:r>
        <w:rPr>
          <w:rFonts w:ascii="Courier New" w:hAnsi="Courier New"/>
          <w:color w:val="000000"/>
          <w:sz w:val="20"/>
        </w:rPr>
        <w:t>User click on one litem from the given list</w:t>
      </w:r>
    </w:p>
    <w:p w14:paraId="29D6781F" w14:textId="77777777" w:rsidR="00525A5B" w:rsidRDefault="00525A5B" w:rsidP="00525A5B">
      <w:pPr>
        <w:rPr>
          <w:rFonts w:ascii="Courier New" w:hAnsi="Courier New"/>
          <w:sz w:val="20"/>
        </w:rPr>
      </w:pPr>
      <w:r>
        <w:rPr>
          <w:rFonts w:ascii="Courier New" w:hAnsi="Courier New"/>
          <w:color w:val="000000"/>
          <w:sz w:val="20"/>
        </w:rPr>
        <w:tab/>
      </w:r>
      <w:r>
        <w:rPr>
          <w:rFonts w:ascii="Courier New" w:hAnsi="Courier New"/>
          <w:color w:val="008080"/>
          <w:sz w:val="20"/>
        </w:rPr>
        <w:t xml:space="preserve">Then </w:t>
      </w:r>
      <w:r>
        <w:rPr>
          <w:rFonts w:ascii="Courier New" w:hAnsi="Courier New"/>
          <w:color w:val="000000"/>
          <w:sz w:val="20"/>
        </w:rPr>
        <w:t>User select that product and click on add to cart</w:t>
      </w:r>
    </w:p>
    <w:p w14:paraId="23CB1980" w14:textId="77777777" w:rsidR="00525A5B" w:rsidRDefault="00525A5B" w:rsidP="00525A5B">
      <w:pPr>
        <w:rPr>
          <w:rFonts w:ascii="Courier New" w:hAnsi="Courier New"/>
          <w:sz w:val="20"/>
        </w:rPr>
      </w:pPr>
      <w:r>
        <w:rPr>
          <w:rFonts w:ascii="Courier New" w:hAnsi="Courier New"/>
          <w:color w:val="000000"/>
          <w:sz w:val="20"/>
        </w:rPr>
        <w:tab/>
      </w:r>
      <w:r>
        <w:rPr>
          <w:rFonts w:ascii="Courier New" w:hAnsi="Courier New"/>
          <w:color w:val="008080"/>
          <w:sz w:val="20"/>
        </w:rPr>
        <w:t xml:space="preserve">Then </w:t>
      </w:r>
      <w:r>
        <w:rPr>
          <w:rFonts w:ascii="Courier New" w:hAnsi="Courier New"/>
          <w:color w:val="000000"/>
          <w:sz w:val="20"/>
        </w:rPr>
        <w:t>User navigate to basket page</w:t>
      </w:r>
    </w:p>
    <w:p w14:paraId="419E0DFB" w14:textId="77777777" w:rsidR="00525A5B" w:rsidRDefault="00525A5B" w:rsidP="00525A5B">
      <w:pPr>
        <w:rPr>
          <w:rFonts w:ascii="Courier New" w:hAnsi="Courier New"/>
          <w:sz w:val="20"/>
        </w:rPr>
      </w:pPr>
      <w:r>
        <w:rPr>
          <w:rFonts w:ascii="Courier New" w:hAnsi="Courier New"/>
          <w:color w:val="000000"/>
          <w:sz w:val="20"/>
        </w:rPr>
        <w:tab/>
      </w:r>
      <w:r>
        <w:rPr>
          <w:rFonts w:ascii="Courier New" w:hAnsi="Courier New"/>
          <w:color w:val="008080"/>
          <w:sz w:val="20"/>
        </w:rPr>
        <w:t xml:space="preserve">Then </w:t>
      </w:r>
      <w:r>
        <w:rPr>
          <w:rFonts w:ascii="Courier New" w:hAnsi="Courier New"/>
          <w:color w:val="000000"/>
          <w:sz w:val="20"/>
        </w:rPr>
        <w:t>User remove item from the basket</w:t>
      </w:r>
    </w:p>
    <w:p w14:paraId="678B1EC9" w14:textId="77777777" w:rsidR="00525A5B" w:rsidRDefault="00525A5B" w:rsidP="00525A5B">
      <w:pPr>
        <w:rPr>
          <w:sz w:val="24"/>
        </w:rPr>
      </w:pPr>
      <w:r>
        <w:rPr>
          <w:rFonts w:ascii="Courier New" w:hAnsi="Courier New"/>
          <w:color w:val="000000"/>
          <w:sz w:val="20"/>
        </w:rPr>
        <w:tab/>
      </w:r>
      <w:r>
        <w:rPr>
          <w:rFonts w:ascii="Courier New" w:hAnsi="Courier New"/>
          <w:color w:val="008080"/>
          <w:sz w:val="20"/>
        </w:rPr>
        <w:t xml:space="preserve">Then </w:t>
      </w:r>
      <w:r>
        <w:rPr>
          <w:rFonts w:ascii="Courier New" w:hAnsi="Courier New"/>
          <w:color w:val="000000"/>
          <w:sz w:val="20"/>
        </w:rPr>
        <w:t>User navigate to home page</w:t>
      </w:r>
      <w:r>
        <w:rPr>
          <w:sz w:val="24"/>
        </w:rPr>
        <w:br w:type="page"/>
      </w:r>
    </w:p>
    <w:p w14:paraId="5F290598" w14:textId="77777777" w:rsidR="00525A5B" w:rsidRPr="001520AC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>
        <w:rPr>
          <w:sz w:val="24"/>
        </w:rPr>
        <w:lastRenderedPageBreak/>
        <w:t>Create the “</w:t>
      </w:r>
      <w:r w:rsidRPr="00BC3537">
        <w:rPr>
          <w:b/>
          <w:sz w:val="24"/>
        </w:rPr>
        <w:t>cucumberTest</w:t>
      </w:r>
      <w:r>
        <w:rPr>
          <w:sz w:val="24"/>
        </w:rPr>
        <w:t>” package.</w:t>
      </w:r>
    </w:p>
    <w:p w14:paraId="43C88CBB" w14:textId="77777777" w:rsidR="00525A5B" w:rsidRPr="006855DA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>
        <w:rPr>
          <w:sz w:val="24"/>
        </w:rPr>
        <w:t>Create the “</w:t>
      </w:r>
      <w:r w:rsidRPr="00BC3537">
        <w:rPr>
          <w:b/>
          <w:sz w:val="24"/>
        </w:rPr>
        <w:t>TestRunner</w:t>
      </w:r>
      <w:r>
        <w:rPr>
          <w:sz w:val="24"/>
        </w:rPr>
        <w:t>” class in the “</w:t>
      </w:r>
      <w:r w:rsidRPr="00BC3537">
        <w:rPr>
          <w:b/>
          <w:sz w:val="24"/>
        </w:rPr>
        <w:t>cucumberTest</w:t>
      </w:r>
      <w:r>
        <w:rPr>
          <w:sz w:val="24"/>
        </w:rPr>
        <w:t xml:space="preserve">” package. </w:t>
      </w:r>
      <w:r w:rsidRPr="001520AC">
        <w:rPr>
          <w:sz w:val="24"/>
        </w:rPr>
        <w:t>Insert this code below into the class.</w:t>
      </w:r>
    </w:p>
    <w:p w14:paraId="7FCBCD14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  <w:r w:rsidRPr="006855DA">
        <w:rPr>
          <w:rFonts w:ascii="Courier New" w:hAnsi="Courier New" w:cs="Courier New"/>
          <w:sz w:val="24"/>
          <w:szCs w:val="24"/>
        </w:rPr>
        <w:t>package  cucumberTest;</w:t>
      </w:r>
    </w:p>
    <w:p w14:paraId="48876EBA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</w:p>
    <w:p w14:paraId="0EAFB628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  <w:r w:rsidRPr="006855DA">
        <w:rPr>
          <w:rFonts w:ascii="Courier New" w:hAnsi="Courier New" w:cs="Courier New"/>
          <w:sz w:val="24"/>
          <w:szCs w:val="24"/>
        </w:rPr>
        <w:t>@RunWith(Cucumber.class)</w:t>
      </w:r>
    </w:p>
    <w:p w14:paraId="05EBD52E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  <w:r w:rsidRPr="006855DA">
        <w:rPr>
          <w:rFonts w:ascii="Courier New" w:hAnsi="Courier New" w:cs="Courier New"/>
          <w:sz w:val="24"/>
          <w:szCs w:val="24"/>
        </w:rPr>
        <w:t>@CucumberOptions(</w:t>
      </w:r>
    </w:p>
    <w:p w14:paraId="435E057A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  <w:r w:rsidRPr="006855DA">
        <w:rPr>
          <w:rFonts w:ascii="Courier New" w:hAnsi="Courier New" w:cs="Courier New"/>
          <w:sz w:val="24"/>
          <w:szCs w:val="24"/>
        </w:rPr>
        <w:tab/>
      </w:r>
      <w:r w:rsidRPr="006855DA">
        <w:rPr>
          <w:rFonts w:ascii="Courier New" w:hAnsi="Courier New" w:cs="Courier New"/>
          <w:sz w:val="24"/>
          <w:szCs w:val="24"/>
        </w:rPr>
        <w:tab/>
        <w:t>features = "Feature"</w:t>
      </w:r>
    </w:p>
    <w:p w14:paraId="0904E2E7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  <w:r w:rsidRPr="006855DA">
        <w:rPr>
          <w:rFonts w:ascii="Courier New" w:hAnsi="Courier New" w:cs="Courier New"/>
          <w:sz w:val="24"/>
          <w:szCs w:val="24"/>
        </w:rPr>
        <w:tab/>
      </w:r>
      <w:r w:rsidRPr="006855DA">
        <w:rPr>
          <w:rFonts w:ascii="Courier New" w:hAnsi="Courier New" w:cs="Courier New"/>
          <w:sz w:val="24"/>
          <w:szCs w:val="24"/>
        </w:rPr>
        <w:tab/>
        <w:t>,glue={"stepDefinition"}</w:t>
      </w:r>
    </w:p>
    <w:p w14:paraId="1B8179A2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  <w:r w:rsidRPr="006855DA">
        <w:rPr>
          <w:rFonts w:ascii="Courier New" w:hAnsi="Courier New" w:cs="Courier New"/>
          <w:sz w:val="24"/>
          <w:szCs w:val="24"/>
        </w:rPr>
        <w:tab/>
      </w:r>
      <w:r w:rsidRPr="006855DA">
        <w:rPr>
          <w:rFonts w:ascii="Courier New" w:hAnsi="Courier New" w:cs="Courier New"/>
          <w:sz w:val="24"/>
          <w:szCs w:val="24"/>
        </w:rPr>
        <w:tab/>
        <w:t>)</w:t>
      </w:r>
    </w:p>
    <w:p w14:paraId="5123FACA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</w:p>
    <w:p w14:paraId="6C590766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  <w:r w:rsidRPr="006855DA">
        <w:rPr>
          <w:rFonts w:ascii="Courier New" w:hAnsi="Courier New" w:cs="Courier New"/>
          <w:sz w:val="24"/>
          <w:szCs w:val="24"/>
        </w:rPr>
        <w:t>public class TestRunner {</w:t>
      </w:r>
    </w:p>
    <w:p w14:paraId="2E7DC31A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</w:p>
    <w:p w14:paraId="29B2776A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  <w:r w:rsidRPr="006855DA">
        <w:rPr>
          <w:rFonts w:ascii="Courier New" w:hAnsi="Courier New" w:cs="Courier New"/>
          <w:sz w:val="24"/>
          <w:szCs w:val="24"/>
        </w:rPr>
        <w:t>}</w:t>
      </w:r>
    </w:p>
    <w:p w14:paraId="3E9BF579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</w:p>
    <w:p w14:paraId="0025063E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  <w:r w:rsidRPr="006855DA">
        <w:rPr>
          <w:rFonts w:ascii="Courier New" w:hAnsi="Courier New" w:cs="Courier New"/>
          <w:sz w:val="24"/>
          <w:szCs w:val="24"/>
        </w:rPr>
        <w:t>public class TestRunner {</w:t>
      </w:r>
    </w:p>
    <w:p w14:paraId="276D1F7D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</w:p>
    <w:p w14:paraId="205DC346" w14:textId="77777777" w:rsidR="00525A5B" w:rsidRPr="006855DA" w:rsidRDefault="00525A5B" w:rsidP="00525A5B">
      <w:pPr>
        <w:pStyle w:val="ListParagraph1"/>
        <w:rPr>
          <w:rFonts w:ascii="Courier New" w:hAnsi="Courier New" w:cs="Courier New"/>
          <w:sz w:val="24"/>
          <w:szCs w:val="24"/>
        </w:rPr>
      </w:pPr>
      <w:r w:rsidRPr="006855DA">
        <w:rPr>
          <w:rFonts w:ascii="Courier New" w:hAnsi="Courier New" w:cs="Courier New"/>
          <w:sz w:val="24"/>
          <w:szCs w:val="24"/>
        </w:rPr>
        <w:t>}</w:t>
      </w:r>
    </w:p>
    <w:p w14:paraId="48191385" w14:textId="77777777" w:rsidR="00525A5B" w:rsidRDefault="00525A5B" w:rsidP="00525A5B">
      <w:pPr>
        <w:pStyle w:val="ListParagraph1"/>
        <w:rPr>
          <w:sz w:val="24"/>
          <w:szCs w:val="24"/>
        </w:rPr>
      </w:pPr>
    </w:p>
    <w:p w14:paraId="050EACE9" w14:textId="77777777" w:rsidR="00525A5B" w:rsidRPr="001520AC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>
        <w:rPr>
          <w:sz w:val="24"/>
        </w:rPr>
        <w:t>Create the new package “</w:t>
      </w:r>
      <w:r w:rsidRPr="00BC3537">
        <w:rPr>
          <w:b/>
          <w:sz w:val="24"/>
        </w:rPr>
        <w:t>stepDefinition</w:t>
      </w:r>
      <w:r>
        <w:rPr>
          <w:sz w:val="24"/>
        </w:rPr>
        <w:t xml:space="preserve">” and the new </w:t>
      </w:r>
      <w:r w:rsidRPr="001520AC">
        <w:rPr>
          <w:sz w:val="24"/>
        </w:rPr>
        <w:t>class “</w:t>
      </w:r>
      <w:r w:rsidRPr="00BC3537">
        <w:rPr>
          <w:b/>
          <w:sz w:val="24"/>
        </w:rPr>
        <w:t>TestSteps</w:t>
      </w:r>
      <w:r>
        <w:rPr>
          <w:sz w:val="24"/>
        </w:rPr>
        <w:t>” in the new package</w:t>
      </w:r>
    </w:p>
    <w:p w14:paraId="1F0C2716" w14:textId="77777777" w:rsidR="00525A5B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>
        <w:rPr>
          <w:sz w:val="24"/>
        </w:rPr>
        <w:t xml:space="preserve">Now right click on </w:t>
      </w:r>
      <w:r w:rsidRPr="00BC3537">
        <w:rPr>
          <w:b/>
          <w:sz w:val="24"/>
        </w:rPr>
        <w:t>TestRunner</w:t>
      </w:r>
      <w:r>
        <w:rPr>
          <w:sz w:val="24"/>
        </w:rPr>
        <w:t xml:space="preserve"> class and click </w:t>
      </w:r>
      <w:r w:rsidRPr="00BC3537">
        <w:rPr>
          <w:b/>
          <w:sz w:val="24"/>
        </w:rPr>
        <w:t xml:space="preserve">Run </w:t>
      </w:r>
      <w:r>
        <w:rPr>
          <w:b/>
          <w:sz w:val="24"/>
        </w:rPr>
        <w:t>A</w:t>
      </w:r>
      <w:r w:rsidRPr="00BC3537">
        <w:rPr>
          <w:b/>
          <w:sz w:val="24"/>
        </w:rPr>
        <w:t xml:space="preserve">s </w:t>
      </w:r>
      <w:r>
        <w:rPr>
          <w:sz w:val="24"/>
        </w:rPr>
        <w:t xml:space="preserve">&gt; </w:t>
      </w:r>
      <w:r w:rsidRPr="00BC3537">
        <w:rPr>
          <w:b/>
          <w:sz w:val="24"/>
        </w:rPr>
        <w:t>J</w:t>
      </w:r>
      <w:r>
        <w:rPr>
          <w:b/>
          <w:sz w:val="24"/>
        </w:rPr>
        <w:t>U</w:t>
      </w:r>
      <w:r w:rsidRPr="00BC3537">
        <w:rPr>
          <w:b/>
          <w:sz w:val="24"/>
        </w:rPr>
        <w:t>nit</w:t>
      </w:r>
      <w:r>
        <w:rPr>
          <w:b/>
          <w:sz w:val="24"/>
        </w:rPr>
        <w:t xml:space="preserve"> </w:t>
      </w:r>
      <w:r w:rsidRPr="00BC3537">
        <w:rPr>
          <w:b/>
          <w:sz w:val="24"/>
        </w:rPr>
        <w:t>Test</w:t>
      </w:r>
      <w:r>
        <w:rPr>
          <w:sz w:val="24"/>
        </w:rPr>
        <w:t>.</w:t>
      </w:r>
    </w:p>
    <w:p w14:paraId="30443290" w14:textId="77777777" w:rsidR="00525A5B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 w:rsidRPr="00144073">
        <w:rPr>
          <w:sz w:val="24"/>
        </w:rPr>
        <w:t xml:space="preserve">Copy all those steps and paste in </w:t>
      </w:r>
      <w:r w:rsidRPr="00BC3537">
        <w:rPr>
          <w:b/>
          <w:sz w:val="24"/>
        </w:rPr>
        <w:t>TestSteps.java</w:t>
      </w:r>
      <w:r w:rsidRPr="00144073">
        <w:rPr>
          <w:sz w:val="24"/>
        </w:rPr>
        <w:t xml:space="preserve"> file and add code in </w:t>
      </w:r>
      <w:r>
        <w:rPr>
          <w:sz w:val="24"/>
        </w:rPr>
        <w:t>those</w:t>
      </w:r>
      <w:r w:rsidRPr="00144073">
        <w:rPr>
          <w:sz w:val="24"/>
        </w:rPr>
        <w:t xml:space="preserve"> methods.</w:t>
      </w:r>
    </w:p>
    <w:p w14:paraId="4354814C" w14:textId="77777777" w:rsidR="00525A5B" w:rsidRPr="00BC3537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 w:rsidRPr="00732C59">
        <w:rPr>
          <w:sz w:val="24"/>
        </w:rPr>
        <w:t>Add the</w:t>
      </w:r>
      <w:r>
        <w:rPr>
          <w:sz w:val="24"/>
        </w:rPr>
        <w:t xml:space="preserve"> bolded</w:t>
      </w:r>
      <w:r w:rsidRPr="00732C59">
        <w:rPr>
          <w:sz w:val="24"/>
        </w:rPr>
        <w:t xml:space="preserve"> code to your </w:t>
      </w:r>
      <w:r w:rsidRPr="00BC3537">
        <w:rPr>
          <w:b/>
          <w:sz w:val="24"/>
        </w:rPr>
        <w:t>TestSteps</w:t>
      </w:r>
      <w:r w:rsidRPr="00732C59">
        <w:rPr>
          <w:sz w:val="24"/>
        </w:rPr>
        <w:t xml:space="preserve"> file. </w:t>
      </w:r>
    </w:p>
    <w:p w14:paraId="1BF12949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package stepDefinition;</w:t>
      </w:r>
    </w:p>
    <w:p w14:paraId="0DC9A5D9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</w:p>
    <w:p w14:paraId="0BEC1E86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import java.util.ArrayList;</w:t>
      </w:r>
    </w:p>
    <w:p w14:paraId="7C5B9FFE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import java.util.List;</w:t>
      </w:r>
    </w:p>
    <w:p w14:paraId="6215BEA5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</w:p>
    <w:p w14:paraId="773FA504" w14:textId="77777777" w:rsidR="00525A5B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import org.openqa.selenium.By;</w:t>
      </w:r>
    </w:p>
    <w:p w14:paraId="5FAA8BED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import org.openqa.selenium.WebDriver;</w:t>
      </w:r>
    </w:p>
    <w:p w14:paraId="2CC6FE82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import org.openqa.selenium.WebElement;</w:t>
      </w:r>
    </w:p>
    <w:p w14:paraId="691E7AEB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import org.openqa.selenium.chrome.ChromeDriver;</w:t>
      </w:r>
    </w:p>
    <w:p w14:paraId="515E8454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import org.openqa.selenium.support.ui.Select;</w:t>
      </w:r>
    </w:p>
    <w:p w14:paraId="32076721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import cucumber.api.PendingException;</w:t>
      </w:r>
    </w:p>
    <w:p w14:paraId="610C23F2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import cucumber.api.java.en.Given;</w:t>
      </w:r>
    </w:p>
    <w:p w14:paraId="29CBD547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import cucumber.api.java.en.Then;</w:t>
      </w:r>
    </w:p>
    <w:p w14:paraId="0BC1E0E2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import cucumber.api.java.en.When;</w:t>
      </w:r>
    </w:p>
    <w:p w14:paraId="27DCFAA5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</w:p>
    <w:p w14:paraId="63885CCA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public class TestSteps {</w:t>
      </w:r>
    </w:p>
    <w:p w14:paraId="015C8ADA" w14:textId="77777777" w:rsidR="00525A5B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 xml:space="preserve">public static String DriverPath = </w:t>
      </w:r>
    </w:p>
    <w:p w14:paraId="56477C06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       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System.getProperty("user.dir") + "\\src\\Driver\\";</w:t>
      </w:r>
    </w:p>
    <w:p w14:paraId="0F6DE02E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private static WebDriver driver = null;</w:t>
      </w:r>
    </w:p>
    <w:p w14:paraId="053DF62B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</w:p>
    <w:p w14:paraId="35197E9A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@Given("^User is on Home page$")</w:t>
      </w:r>
    </w:p>
    <w:p w14:paraId="2E1AAF84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public void user_is_on_Home_page() throws Throwable {</w:t>
      </w:r>
    </w:p>
    <w:p w14:paraId="50CC1F10" w14:textId="77777777" w:rsidR="00525A5B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 xml:space="preserve">System.setProperty("webdriver.chrome.driver", </w:t>
      </w:r>
    </w:p>
    <w:p w14:paraId="41D086EC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                   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DriverPath + "chromedriver.exe");</w:t>
      </w:r>
    </w:p>
    <w:p w14:paraId="77D4EAF7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 = new ChromeDriver();</w:t>
      </w:r>
    </w:p>
    <w:p w14:paraId="3E4700C3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driver.get("https://www.walmart.com/");</w:t>
      </w:r>
    </w:p>
    <w:p w14:paraId="44F51C92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driver.manage().window().maximize();</w:t>
      </w:r>
    </w:p>
    <w:p w14:paraId="0A55DDD1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}</w:t>
      </w:r>
    </w:p>
    <w:p w14:paraId="1B2B4710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</w:p>
    <w:p w14:paraId="6651E3C3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lastRenderedPageBreak/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@When("^User Select cellphone from Category$")</w:t>
      </w:r>
    </w:p>
    <w:p w14:paraId="6E9B9D75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public void user_Select_cellphone_from_Category() throws Throwable {</w:t>
      </w:r>
    </w:p>
    <w:p w14:paraId="62F487BD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driver.findElement(By.id("listboxActive")).click();</w:t>
      </w:r>
    </w:p>
    <w:p w14:paraId="5A084FC6" w14:textId="77777777" w:rsidR="00525A5B" w:rsidRPr="00B45367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driver.findElement(By.id("header-SearchDropdown-option-5")).click();</w:t>
      </w:r>
    </w:p>
    <w:p w14:paraId="0BE95146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}</w:t>
      </w:r>
    </w:p>
    <w:p w14:paraId="10DFA4F4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</w:p>
    <w:p w14:paraId="6EC7D2CB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@When("^User search for \"(.*?)\"$")</w:t>
      </w:r>
    </w:p>
    <w:p w14:paraId="02EEB1C2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public void user_search_for(String arg1) throws Throwable {</w:t>
      </w:r>
    </w:p>
    <w:p w14:paraId="1A260445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driver.findElement(By.id("global-search-input")).clear();</w:t>
      </w:r>
    </w:p>
    <w:p w14:paraId="3F7E85AA" w14:textId="77777777" w:rsidR="00525A5B" w:rsidRPr="00B45367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driver.findElement(By.id("global-search-input")).sendKeys("iphone");</w:t>
      </w:r>
    </w:p>
    <w:p w14:paraId="73DA96E2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}</w:t>
      </w:r>
    </w:p>
    <w:p w14:paraId="23DB4AEC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</w:p>
    <w:p w14:paraId="2ED60C16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@Then("^Clicks On Search$")</w:t>
      </w:r>
    </w:p>
    <w:p w14:paraId="649A855A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public void clicks_On_Search() throws Throwable {</w:t>
      </w:r>
    </w:p>
    <w:p w14:paraId="16FAB3FA" w14:textId="77777777" w:rsidR="00525A5B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driver.findElement(</w:t>
      </w:r>
    </w:p>
    <w:p w14:paraId="2AD72EFA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By.cssSelector("button.header-GlobalSearch-submit.btn")).click();</w:t>
      </w:r>
    </w:p>
    <w:p w14:paraId="1C31E64B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}</w:t>
      </w:r>
    </w:p>
    <w:p w14:paraId="415C8AEF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</w:p>
    <w:p w14:paraId="164ADBCD" w14:textId="095D48ED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@Then("^User Displayed Successfully Se</w:t>
      </w:r>
      <w:r w:rsidR="00BF56A9">
        <w:rPr>
          <w:rFonts w:ascii="Courier New" w:hAnsi="Courier New" w:cs="Courier New"/>
          <w:bCs/>
          <w:sz w:val="16"/>
          <w:szCs w:val="16"/>
        </w:rPr>
        <w:t>ar</w:t>
      </w:r>
      <w:r w:rsidRPr="004E61D6">
        <w:rPr>
          <w:rFonts w:ascii="Courier New" w:hAnsi="Courier New" w:cs="Courier New"/>
          <w:bCs/>
          <w:sz w:val="16"/>
          <w:szCs w:val="16"/>
        </w:rPr>
        <w:t>ched result$")</w:t>
      </w:r>
    </w:p>
    <w:p w14:paraId="50DF0D4E" w14:textId="26B074C1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public void user_Displayed_Successfully_Se</w:t>
      </w:r>
      <w:r w:rsidR="00BF56A9">
        <w:rPr>
          <w:rFonts w:ascii="Courier New" w:hAnsi="Courier New" w:cs="Courier New"/>
          <w:bCs/>
          <w:sz w:val="16"/>
          <w:szCs w:val="16"/>
        </w:rPr>
        <w:t>ar</w:t>
      </w:r>
      <w:r w:rsidRPr="004E61D6">
        <w:rPr>
          <w:rFonts w:ascii="Courier New" w:hAnsi="Courier New" w:cs="Courier New"/>
          <w:bCs/>
          <w:sz w:val="16"/>
          <w:szCs w:val="16"/>
        </w:rPr>
        <w:t>ched_result() throws Throwable {</w:t>
      </w:r>
    </w:p>
    <w:p w14:paraId="180E4E44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System.out.println("Searching Result Display..");</w:t>
      </w:r>
    </w:p>
    <w:p w14:paraId="77DD53E0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}</w:t>
      </w:r>
    </w:p>
    <w:p w14:paraId="00E7BC07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@Then("^User click on one litem from the given list$")</w:t>
      </w:r>
    </w:p>
    <w:p w14:paraId="55251190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public void user_click_on_one_litem_from_the_given_list() throws Throwable {</w:t>
      </w:r>
    </w:p>
    <w:p w14:paraId="0A1FA3EC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driver.findElement(By.cssSelector("img.Tile-img")).click();</w:t>
      </w:r>
    </w:p>
    <w:p w14:paraId="7AE0552B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}</w:t>
      </w:r>
    </w:p>
    <w:p w14:paraId="0B305AEB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@Then("^User select that product and click on add to cart$")</w:t>
      </w:r>
    </w:p>
    <w:p w14:paraId="591CAC6E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public void user_select_that_product_and_click_on_add_to_cart() throws Throwable {</w:t>
      </w:r>
    </w:p>
    <w:p w14:paraId="3C0FE79B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Thread.sleep(2000);</w:t>
      </w:r>
    </w:p>
    <w:p w14:paraId="4934F183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driver.findElement(By.xpath("(//button[@type='button'])[42]")).click();</w:t>
      </w:r>
    </w:p>
    <w:p w14:paraId="0F21FE04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Thread.sleep(2000);</w:t>
      </w:r>
    </w:p>
    <w:p w14:paraId="261AA79C" w14:textId="77777777" w:rsidR="00525A5B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driver.findElement(</w:t>
      </w:r>
    </w:p>
    <w:p w14:paraId="679CE270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By.cssSelector("button.modal_close-button")).click();</w:t>
      </w:r>
    </w:p>
    <w:p w14:paraId="08A7C991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}</w:t>
      </w:r>
    </w:p>
    <w:p w14:paraId="27EC8237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@Then("^User navigate to basket page$")</w:t>
      </w:r>
    </w:p>
    <w:p w14:paraId="374C36D9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public void user_navigate_to_basket_page() throws Throwable {</w:t>
      </w:r>
    </w:p>
    <w:p w14:paraId="01E0E586" w14:textId="77777777" w:rsidR="00525A5B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driver.findElement(</w:t>
      </w:r>
    </w:p>
    <w:p w14:paraId="2BD1EC1F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By.cssSelector("span.elc-icon.elc-icon-cart")).click();</w:t>
      </w:r>
    </w:p>
    <w:p w14:paraId="2F5C1BB6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Thread.sleep(2000);</w:t>
      </w:r>
    </w:p>
    <w:p w14:paraId="7B9FD34E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}</w:t>
      </w:r>
    </w:p>
    <w:p w14:paraId="3D7A4E66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@Then("^User remove item from the basket$")</w:t>
      </w:r>
    </w:p>
    <w:p w14:paraId="181E6AA9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public void user_remove_item_from_the_basket() throws Throwable {</w:t>
      </w:r>
    </w:p>
    <w:p w14:paraId="61EE936F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driver.findElement(By.xpath("(//button[@type='button'])[36]")).click();</w:t>
      </w:r>
    </w:p>
    <w:p w14:paraId="189AF274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Thread.sleep(2000);</w:t>
      </w:r>
    </w:p>
    <w:p w14:paraId="0B53F98D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}</w:t>
      </w:r>
    </w:p>
    <w:p w14:paraId="2F994C8C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</w:p>
    <w:p w14:paraId="271A64C9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@Then("^User navigate to home page$")</w:t>
      </w:r>
    </w:p>
    <w:p w14:paraId="3A994943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public void user_navigate_to_home_page() throws Throwable {</w:t>
      </w:r>
    </w:p>
    <w:p w14:paraId="259C6BCE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Thread.sleep(1000);</w:t>
      </w:r>
    </w:p>
    <w:p w14:paraId="7CE076DA" w14:textId="77777777" w:rsidR="00525A5B" w:rsidRPr="007866DE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driver.findElement(By.id("header-Logo")).click();</w:t>
      </w:r>
    </w:p>
    <w:p w14:paraId="4A3C922A" w14:textId="77777777" w:rsidR="00525A5B" w:rsidRPr="00B45367" w:rsidRDefault="00525A5B" w:rsidP="00525A5B">
      <w:pPr>
        <w:rPr>
          <w:rFonts w:ascii="Courier New" w:hAnsi="Courier New" w:cs="Courier New"/>
          <w:b/>
          <w:bCs/>
          <w:sz w:val="20"/>
          <w:szCs w:val="20"/>
        </w:rPr>
      </w:pPr>
      <w:r>
        <w:rPr>
          <w:rFonts w:ascii="Courier New" w:hAnsi="Courier New" w:cs="Courier New"/>
          <w:b/>
          <w:bCs/>
          <w:sz w:val="20"/>
          <w:szCs w:val="20"/>
        </w:rPr>
        <w:t xml:space="preserve">    </w:t>
      </w:r>
      <w:r w:rsidRPr="007866DE">
        <w:rPr>
          <w:rFonts w:ascii="Courier New" w:hAnsi="Courier New" w:cs="Courier New"/>
          <w:b/>
          <w:bCs/>
          <w:sz w:val="20"/>
          <w:szCs w:val="20"/>
        </w:rPr>
        <w:t>driver.quit();</w:t>
      </w:r>
    </w:p>
    <w:p w14:paraId="10C03099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4E61D6">
        <w:rPr>
          <w:rFonts w:ascii="Courier New" w:hAnsi="Courier New" w:cs="Courier New"/>
          <w:bCs/>
          <w:sz w:val="16"/>
          <w:szCs w:val="16"/>
        </w:rPr>
        <w:t>}</w:t>
      </w:r>
    </w:p>
    <w:p w14:paraId="3815212B" w14:textId="48A5E61E" w:rsidR="00525A5B" w:rsidRDefault="00525A5B" w:rsidP="00525A5B">
      <w:pPr>
        <w:rPr>
          <w:rFonts w:ascii="Courier New" w:hAnsi="Courier New" w:cs="Courier New"/>
          <w:bCs/>
          <w:sz w:val="16"/>
          <w:szCs w:val="16"/>
        </w:rPr>
      </w:pPr>
      <w:r w:rsidRPr="004E61D6">
        <w:rPr>
          <w:rFonts w:ascii="Courier New" w:hAnsi="Courier New" w:cs="Courier New"/>
          <w:bCs/>
          <w:sz w:val="16"/>
          <w:szCs w:val="16"/>
        </w:rPr>
        <w:t>}</w:t>
      </w:r>
    </w:p>
    <w:p w14:paraId="1F79E1B8" w14:textId="77777777" w:rsidR="00525A5B" w:rsidRDefault="00525A5B">
      <w:pPr>
        <w:rPr>
          <w:rFonts w:ascii="Courier New" w:hAnsi="Courier New" w:cs="Courier New"/>
          <w:bCs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br w:type="page"/>
      </w:r>
    </w:p>
    <w:p w14:paraId="575A9228" w14:textId="77777777" w:rsidR="00525A5B" w:rsidRPr="004E61D6" w:rsidRDefault="00525A5B" w:rsidP="00525A5B">
      <w:pPr>
        <w:rPr>
          <w:rFonts w:ascii="Courier New" w:hAnsi="Courier New" w:cs="Courier New"/>
          <w:bCs/>
          <w:sz w:val="16"/>
          <w:szCs w:val="16"/>
        </w:rPr>
      </w:pPr>
    </w:p>
    <w:p w14:paraId="1DA64252" w14:textId="77777777" w:rsidR="00525A5B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>
        <w:rPr>
          <w:sz w:val="24"/>
        </w:rPr>
        <w:t xml:space="preserve">Select </w:t>
      </w:r>
      <w:r w:rsidRPr="001A193D">
        <w:rPr>
          <w:b/>
          <w:sz w:val="24"/>
        </w:rPr>
        <w:t>TestRunner.java</w:t>
      </w:r>
      <w:r>
        <w:rPr>
          <w:sz w:val="24"/>
        </w:rPr>
        <w:t xml:space="preserve"> &gt; right click &gt; </w:t>
      </w:r>
      <w:r>
        <w:rPr>
          <w:b/>
          <w:sz w:val="24"/>
        </w:rPr>
        <w:t>R</w:t>
      </w:r>
      <w:r w:rsidRPr="001A193D">
        <w:rPr>
          <w:b/>
          <w:sz w:val="24"/>
        </w:rPr>
        <w:t xml:space="preserve">un  </w:t>
      </w:r>
      <w:r>
        <w:rPr>
          <w:b/>
          <w:sz w:val="24"/>
        </w:rPr>
        <w:t>A</w:t>
      </w:r>
      <w:r w:rsidRPr="001A193D">
        <w:rPr>
          <w:b/>
          <w:sz w:val="24"/>
        </w:rPr>
        <w:t xml:space="preserve">s </w:t>
      </w:r>
      <w:r>
        <w:rPr>
          <w:b/>
          <w:sz w:val="24"/>
        </w:rPr>
        <w:t>&gt; JU</w:t>
      </w:r>
      <w:r w:rsidRPr="001A193D">
        <w:rPr>
          <w:b/>
          <w:sz w:val="24"/>
        </w:rPr>
        <w:t xml:space="preserve">nit </w:t>
      </w:r>
      <w:r>
        <w:rPr>
          <w:b/>
          <w:sz w:val="24"/>
        </w:rPr>
        <w:t>T</w:t>
      </w:r>
      <w:r w:rsidRPr="001A193D">
        <w:rPr>
          <w:b/>
          <w:sz w:val="24"/>
        </w:rPr>
        <w:t>est</w:t>
      </w:r>
    </w:p>
    <w:p w14:paraId="0E4AF326" w14:textId="77777777" w:rsidR="00525A5B" w:rsidRPr="00B45367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>
        <w:rPr>
          <w:sz w:val="24"/>
        </w:rPr>
        <w:t>It will open a browser and perform all cases.</w:t>
      </w:r>
    </w:p>
    <w:p w14:paraId="6C5EA47C" w14:textId="77777777" w:rsidR="00525A5B" w:rsidRDefault="00525A5B" w:rsidP="00525A5B">
      <w:pPr>
        <w:rPr>
          <w:sz w:val="24"/>
        </w:rPr>
      </w:pPr>
      <w:r>
        <w:rPr>
          <w:noProof/>
          <w:sz w:val="24"/>
        </w:rPr>
        <w:drawing>
          <wp:inline distT="0" distB="0" distL="114300" distR="114300" wp14:anchorId="77D7AD9A" wp14:editId="282BD76C">
            <wp:extent cx="5337313" cy="2845896"/>
            <wp:effectExtent l="0" t="0" r="0" b="0"/>
            <wp:docPr id="18" name="Picture 18" descr="2018-03-26 16_07_32-https___www.walmart.com_browse_all-iphones_0__be_shelf_id=7778&amp;cat_id=0&amp;facet=s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2018-03-26 16_07_32-https___www.walmart.com_browse_all-iphones_0__be_shelf_id=7778&amp;cat_id=0&amp;facet=sh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45728" cy="2850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2548" w14:textId="77777777" w:rsidR="00525A5B" w:rsidRDefault="00525A5B" w:rsidP="004C6BA4">
      <w:pPr>
        <w:pStyle w:val="ListParagraph"/>
        <w:numPr>
          <w:ilvl w:val="0"/>
          <w:numId w:val="9"/>
        </w:numPr>
        <w:spacing w:after="200" w:line="276" w:lineRule="auto"/>
        <w:rPr>
          <w:sz w:val="24"/>
        </w:rPr>
      </w:pPr>
      <w:r>
        <w:rPr>
          <w:sz w:val="24"/>
        </w:rPr>
        <w:t>When each test case is running, it displays how many cases are passed and failed.</w:t>
      </w:r>
    </w:p>
    <w:p w14:paraId="7677F4EC" w14:textId="77777777" w:rsidR="00525A5B" w:rsidRDefault="00525A5B" w:rsidP="00525A5B">
      <w:pPr>
        <w:pStyle w:val="ListParagraph1"/>
        <w:rPr>
          <w:sz w:val="24"/>
          <w:szCs w:val="24"/>
        </w:rPr>
      </w:pPr>
    </w:p>
    <w:p w14:paraId="72FC03A8" w14:textId="77777777" w:rsidR="00525A5B" w:rsidRDefault="00525A5B" w:rsidP="00525A5B">
      <w:pPr>
        <w:pStyle w:val="ListParagraph1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114300" distR="114300" wp14:anchorId="34F4020F" wp14:editId="0FFFB94B">
            <wp:extent cx="5008418" cy="2962828"/>
            <wp:effectExtent l="0" t="0" r="0" b="0"/>
            <wp:docPr id="25" name="Picture 25" descr="2018-03-26 16_06_04-Java - WalmartWithCucumber_src_stepDefinition_TestSteps.java - Eclip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2018-03-26 16_06_04-Java - WalmartWithCucumber_src_stepDefinition_TestSteps.java - Eclipse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21844" cy="297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54309" w14:textId="77777777" w:rsidR="00525A5B" w:rsidRDefault="00525A5B" w:rsidP="00525A5B">
      <w:pPr>
        <w:pStyle w:val="ListParagraph1"/>
        <w:rPr>
          <w:sz w:val="24"/>
          <w:szCs w:val="24"/>
        </w:rPr>
      </w:pPr>
    </w:p>
    <w:p w14:paraId="3589859D" w14:textId="77777777" w:rsidR="00525A5B" w:rsidRDefault="00525A5B" w:rsidP="00525A5B">
      <w:pPr>
        <w:pStyle w:val="ListParagraph1"/>
        <w:ind w:left="0"/>
        <w:rPr>
          <w:sz w:val="24"/>
          <w:szCs w:val="24"/>
        </w:rPr>
      </w:pPr>
    </w:p>
    <w:p w14:paraId="676C890E" w14:textId="152F08D5" w:rsidR="00106FA0" w:rsidRPr="0067533E" w:rsidRDefault="00106FA0" w:rsidP="00106FA0">
      <w:pPr>
        <w:pStyle w:val="ExTitle"/>
      </w:pPr>
      <w:bookmarkStart w:id="29" w:name="_Toc510481162"/>
      <w:r>
        <w:lastRenderedPageBreak/>
        <w:t>Facebook Login</w:t>
      </w:r>
      <w:bookmarkEnd w:id="29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1620"/>
        <w:gridCol w:w="4788"/>
      </w:tblGrid>
      <w:tr w:rsidR="00106FA0" w14:paraId="6F9A3E06" w14:textId="77777777" w:rsidTr="00ED4DC9">
        <w:trPr>
          <w:trHeight w:val="400"/>
        </w:trPr>
        <w:tc>
          <w:tcPr>
            <w:tcW w:w="4680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49D2C902" w14:textId="77777777" w:rsidR="00106FA0" w:rsidRDefault="00106FA0" w:rsidP="00ED4DC9">
            <w:pPr>
              <w:pStyle w:val="TableText"/>
            </w:pPr>
            <w:r>
              <w:t>Overview</w:t>
            </w:r>
          </w:p>
        </w:tc>
        <w:tc>
          <w:tcPr>
            <w:tcW w:w="4788" w:type="dxa"/>
            <w:tcBorders>
              <w:bottom w:val="nil"/>
            </w:tcBorders>
          </w:tcPr>
          <w:p w14:paraId="36763349" w14:textId="77777777" w:rsidR="00106FA0" w:rsidRDefault="00106FA0" w:rsidP="00ED4DC9">
            <w:pPr>
              <w:pStyle w:val="ExerciseText"/>
              <w:ind w:left="0" w:right="0"/>
            </w:pPr>
          </w:p>
        </w:tc>
      </w:tr>
      <w:tr w:rsidR="00106FA0" w14:paraId="40BCA251" w14:textId="77777777" w:rsidTr="00ED4DC9">
        <w:trPr>
          <w:trHeight w:val="400"/>
        </w:trPr>
        <w:tc>
          <w:tcPr>
            <w:tcW w:w="9468" w:type="dxa"/>
            <w:gridSpan w:val="3"/>
            <w:tcBorders>
              <w:top w:val="nil"/>
            </w:tcBorders>
          </w:tcPr>
          <w:p w14:paraId="0B4A6977" w14:textId="77777777" w:rsidR="00106FA0" w:rsidRDefault="00106FA0" w:rsidP="00ED4DC9">
            <w:pPr>
              <w:pStyle w:val="ExText"/>
            </w:pPr>
            <w:r>
              <w:t>In this exercise, you will create</w:t>
            </w:r>
            <w:r w:rsidRPr="00055588">
              <w:t xml:space="preserve"> </w:t>
            </w:r>
            <w:r>
              <w:t>tests for an active website</w:t>
            </w:r>
            <w:r w:rsidRPr="00055588">
              <w:t>.</w:t>
            </w:r>
          </w:p>
        </w:tc>
      </w:tr>
      <w:tr w:rsidR="00106FA0" w14:paraId="34716951" w14:textId="77777777" w:rsidTr="00ED4DC9">
        <w:trPr>
          <w:trHeight w:val="400"/>
        </w:trPr>
        <w:tc>
          <w:tcPr>
            <w:tcW w:w="3060" w:type="dxa"/>
            <w:tcBorders>
              <w:top w:val="single" w:sz="4" w:space="0" w:color="FFFFFF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shd w:val="clear" w:color="auto" w:fill="D9D9D9"/>
          </w:tcPr>
          <w:p w14:paraId="1FABDE16" w14:textId="77777777" w:rsidR="00106FA0" w:rsidRDefault="00106FA0" w:rsidP="00ED4DC9">
            <w:pPr>
              <w:pStyle w:val="TableText"/>
            </w:pPr>
            <w:r>
              <w:t>Objective</w:t>
            </w:r>
          </w:p>
        </w:tc>
        <w:tc>
          <w:tcPr>
            <w:tcW w:w="6408" w:type="dxa"/>
            <w:gridSpan w:val="2"/>
            <w:tcBorders>
              <w:left w:val="single" w:sz="4" w:space="0" w:color="FFFFFF"/>
            </w:tcBorders>
          </w:tcPr>
          <w:p w14:paraId="1F73B19C" w14:textId="10C9FE4D" w:rsidR="00106FA0" w:rsidRDefault="00106FA0" w:rsidP="00ED4DC9">
            <w:pPr>
              <w:pStyle w:val="ExText"/>
            </w:pPr>
            <w:r>
              <w:t xml:space="preserve">Login into Facebook </w:t>
            </w:r>
            <w:r w:rsidRPr="001948D0">
              <w:t xml:space="preserve">using Cucumber </w:t>
            </w:r>
            <w:r>
              <w:t>and</w:t>
            </w:r>
            <w:r w:rsidRPr="001948D0">
              <w:t xml:space="preserve"> Selenium Tests</w:t>
            </w:r>
            <w:r w:rsidRPr="0067533E">
              <w:t>.</w:t>
            </w:r>
          </w:p>
        </w:tc>
      </w:tr>
    </w:tbl>
    <w:p w14:paraId="7DE21260" w14:textId="77777777" w:rsidR="00106FA0" w:rsidRPr="00525A5B" w:rsidRDefault="00106FA0" w:rsidP="00106FA0">
      <w:pPr>
        <w:spacing w:after="200" w:line="276" w:lineRule="auto"/>
        <w:ind w:left="360"/>
        <w:rPr>
          <w:sz w:val="24"/>
        </w:rPr>
      </w:pPr>
    </w:p>
    <w:p w14:paraId="2C8423F7" w14:textId="77777777" w:rsidR="00106FA0" w:rsidRPr="00D17060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>Create new Java project named</w:t>
      </w:r>
      <w:r w:rsidRPr="0097560E">
        <w:t xml:space="preserve"> </w:t>
      </w:r>
      <w:r w:rsidRPr="006E010C">
        <w:rPr>
          <w:b/>
          <w:sz w:val="24"/>
        </w:rPr>
        <w:t>FacebookWithCucumberLogin</w:t>
      </w:r>
    </w:p>
    <w:p w14:paraId="646492B2" w14:textId="77777777" w:rsidR="00106FA0" w:rsidRPr="001520AC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 xml:space="preserve">Add </w:t>
      </w:r>
      <w:r w:rsidRPr="00BC3537">
        <w:rPr>
          <w:b/>
          <w:sz w:val="24"/>
        </w:rPr>
        <w:t>Selenium</w:t>
      </w:r>
      <w:r>
        <w:rPr>
          <w:sz w:val="24"/>
        </w:rPr>
        <w:t xml:space="preserve"> and </w:t>
      </w:r>
      <w:r w:rsidRPr="00BC3537">
        <w:rPr>
          <w:b/>
          <w:sz w:val="24"/>
        </w:rPr>
        <w:t>Cucumbe</w:t>
      </w:r>
      <w:r>
        <w:rPr>
          <w:sz w:val="24"/>
        </w:rPr>
        <w:t>r libraries to the project’s build path</w:t>
      </w:r>
    </w:p>
    <w:p w14:paraId="015C99F3" w14:textId="77777777" w:rsidR="00106FA0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 w:rsidRPr="001520AC">
        <w:rPr>
          <w:sz w:val="24"/>
        </w:rPr>
        <w:t xml:space="preserve">Add the </w:t>
      </w:r>
      <w:r w:rsidRPr="00BC3537">
        <w:rPr>
          <w:b/>
          <w:sz w:val="24"/>
        </w:rPr>
        <w:t>Feature</w:t>
      </w:r>
      <w:r w:rsidRPr="001520AC">
        <w:rPr>
          <w:sz w:val="24"/>
        </w:rPr>
        <w:t xml:space="preserve"> folder to the project. </w:t>
      </w:r>
    </w:p>
    <w:p w14:paraId="588AA63D" w14:textId="77777777" w:rsidR="00106FA0" w:rsidRPr="00D17060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 w:rsidRPr="00D17060">
        <w:rPr>
          <w:sz w:val="24"/>
        </w:rPr>
        <w:t xml:space="preserve">Add feature file to the </w:t>
      </w:r>
      <w:r w:rsidRPr="00D17060">
        <w:rPr>
          <w:b/>
          <w:sz w:val="24"/>
        </w:rPr>
        <w:t>Feature</w:t>
      </w:r>
      <w:r w:rsidRPr="00D17060">
        <w:rPr>
          <w:sz w:val="24"/>
        </w:rPr>
        <w:t xml:space="preserve"> folder and name it “</w:t>
      </w:r>
      <w:r w:rsidRPr="009119F8">
        <w:rPr>
          <w:b/>
          <w:sz w:val="24"/>
        </w:rPr>
        <w:t>FaceBookLogin.feature</w:t>
      </w:r>
      <w:r>
        <w:rPr>
          <w:sz w:val="24"/>
        </w:rPr>
        <w:t>”</w:t>
      </w:r>
    </w:p>
    <w:p w14:paraId="5A185D62" w14:textId="50296A7A" w:rsidR="00106FA0" w:rsidRDefault="00106FA0" w:rsidP="00106FA0">
      <w:pPr>
        <w:ind w:left="360"/>
        <w:rPr>
          <w:sz w:val="24"/>
        </w:rPr>
      </w:pPr>
      <w:r w:rsidRPr="006E010C">
        <w:rPr>
          <w:sz w:val="24"/>
        </w:rPr>
        <w:t>Note: It is very important to use your own user name and password for gmail, instead of “type you user name”, “type your password”</w:t>
      </w:r>
    </w:p>
    <w:p w14:paraId="5FE6BADC" w14:textId="77777777" w:rsidR="00106FA0" w:rsidRPr="006E010C" w:rsidRDefault="00106FA0" w:rsidP="00106FA0">
      <w:pPr>
        <w:ind w:left="360"/>
        <w:rPr>
          <w:sz w:val="24"/>
        </w:rPr>
      </w:pPr>
    </w:p>
    <w:p w14:paraId="73C35B21" w14:textId="77777777" w:rsidR="00106FA0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 xml:space="preserve">Write all the scenarios inside </w:t>
      </w:r>
      <w:r w:rsidRPr="009119F8">
        <w:rPr>
          <w:b/>
          <w:sz w:val="24"/>
        </w:rPr>
        <w:t>FaceBookLogin.feature</w:t>
      </w:r>
      <w:r>
        <w:rPr>
          <w:sz w:val="24"/>
        </w:rPr>
        <w:t xml:space="preserve"> file. Start by d</w:t>
      </w:r>
      <w:r w:rsidRPr="001520AC">
        <w:rPr>
          <w:sz w:val="24"/>
        </w:rPr>
        <w:t>elet</w:t>
      </w:r>
      <w:r>
        <w:rPr>
          <w:sz w:val="24"/>
        </w:rPr>
        <w:t>ing</w:t>
      </w:r>
      <w:r w:rsidRPr="001520AC">
        <w:rPr>
          <w:sz w:val="24"/>
        </w:rPr>
        <w:t xml:space="preserve"> all </w:t>
      </w:r>
      <w:r>
        <w:rPr>
          <w:sz w:val="24"/>
        </w:rPr>
        <w:t xml:space="preserve">the existing </w:t>
      </w:r>
      <w:r w:rsidRPr="001520AC">
        <w:rPr>
          <w:sz w:val="24"/>
        </w:rPr>
        <w:t>feature file and write scenarios.</w:t>
      </w:r>
    </w:p>
    <w:p w14:paraId="288BFBB9" w14:textId="77777777" w:rsidR="00106FA0" w:rsidRPr="00D17060" w:rsidRDefault="00106FA0" w:rsidP="00106FA0">
      <w:pPr>
        <w:ind w:left="360"/>
        <w:rPr>
          <w:sz w:val="24"/>
        </w:rPr>
      </w:pPr>
      <w:r w:rsidRPr="00D17060">
        <w:rPr>
          <w:sz w:val="24"/>
        </w:rPr>
        <w:t>Now add the following:</w:t>
      </w:r>
      <w:r w:rsidRPr="00D17060">
        <w:rPr>
          <w:sz w:val="24"/>
        </w:rPr>
        <w:tab/>
      </w:r>
      <w:r w:rsidRPr="00D17060">
        <w:rPr>
          <w:sz w:val="24"/>
        </w:rPr>
        <w:tab/>
      </w:r>
    </w:p>
    <w:p w14:paraId="1D44B011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</w:r>
    </w:p>
    <w:p w14:paraId="6F233711" w14:textId="5CDC9D8E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>Feature:</w:t>
      </w:r>
      <w:r>
        <w:rPr>
          <w:sz w:val="24"/>
        </w:rPr>
        <w:t xml:space="preserve"> </w:t>
      </w:r>
      <w:r w:rsidR="00BF56A9">
        <w:rPr>
          <w:sz w:val="24"/>
        </w:rPr>
        <w:t>Facebook</w:t>
      </w:r>
      <w:r w:rsidRPr="00873812">
        <w:rPr>
          <w:sz w:val="24"/>
        </w:rPr>
        <w:t xml:space="preserve"> Login Action</w:t>
      </w:r>
    </w:p>
    <w:p w14:paraId="35047E8A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 xml:space="preserve"> </w:t>
      </w:r>
    </w:p>
    <w:p w14:paraId="08773540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>Scenario: Successful Login with Valid Credentials</w:t>
      </w:r>
    </w:p>
    <w:p w14:paraId="604285CE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  <w:t>Given User is on Home Page</w:t>
      </w:r>
    </w:p>
    <w:p w14:paraId="73141A75" w14:textId="76358A7D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  <w:t xml:space="preserve">And User enters </w:t>
      </w:r>
      <w:r w:rsidR="00BF56A9" w:rsidRPr="00873812">
        <w:rPr>
          <w:sz w:val="24"/>
        </w:rPr>
        <w:t>Username</w:t>
      </w:r>
      <w:r w:rsidRPr="00873812">
        <w:rPr>
          <w:sz w:val="24"/>
        </w:rPr>
        <w:t xml:space="preserve"> "</w:t>
      </w:r>
      <w:r>
        <w:rPr>
          <w:sz w:val="24"/>
        </w:rPr>
        <w:t>type you user name</w:t>
      </w:r>
      <w:r w:rsidRPr="00873812">
        <w:rPr>
          <w:sz w:val="24"/>
        </w:rPr>
        <w:t>"</w:t>
      </w:r>
    </w:p>
    <w:p w14:paraId="6547E68C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  <w:t>And User enters Password "</w:t>
      </w:r>
      <w:r>
        <w:rPr>
          <w:sz w:val="24"/>
        </w:rPr>
        <w:t>type your password</w:t>
      </w:r>
      <w:r w:rsidRPr="00873812">
        <w:rPr>
          <w:sz w:val="24"/>
        </w:rPr>
        <w:t>"</w:t>
      </w:r>
    </w:p>
    <w:p w14:paraId="1264865E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  <w:t xml:space="preserve">Then User Login </w:t>
      </w:r>
    </w:p>
    <w:p w14:paraId="35838124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  <w:t>Then Message displayed Login Successfully</w:t>
      </w:r>
    </w:p>
    <w:p w14:paraId="10FE1660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 xml:space="preserve"> </w:t>
      </w:r>
    </w:p>
    <w:p w14:paraId="7EAD219C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>Scenario: Successful LogOut</w:t>
      </w:r>
    </w:p>
    <w:p w14:paraId="52EF5B7A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  <w:t>When User LogOut from the Application</w:t>
      </w:r>
    </w:p>
    <w:p w14:paraId="43953043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  <w:t>Then Message displayed LogOut Successfully</w:t>
      </w:r>
    </w:p>
    <w:p w14:paraId="4D69451E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</w:r>
    </w:p>
    <w:p w14:paraId="5A8D7460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>Scenario: Login without Credentials</w:t>
      </w:r>
    </w:p>
    <w:p w14:paraId="7FB676F7" w14:textId="7505C80F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  <w:t xml:space="preserve">When User enters </w:t>
      </w:r>
      <w:r w:rsidR="00BF56A9" w:rsidRPr="00873812">
        <w:rPr>
          <w:sz w:val="24"/>
        </w:rPr>
        <w:t>Username</w:t>
      </w:r>
      <w:r w:rsidRPr="00873812">
        <w:rPr>
          <w:sz w:val="24"/>
        </w:rPr>
        <w:t xml:space="preserve"> ""</w:t>
      </w:r>
    </w:p>
    <w:p w14:paraId="15FED7BF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  <w:t xml:space="preserve">When User Login </w:t>
      </w:r>
    </w:p>
    <w:p w14:paraId="6CA77128" w14:textId="585DFBB0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  <w:t xml:space="preserve">Then Message displayed </w:t>
      </w:r>
      <w:r w:rsidR="00BF56A9" w:rsidRPr="00873812">
        <w:rPr>
          <w:sz w:val="24"/>
        </w:rPr>
        <w:t>Invalid</w:t>
      </w:r>
      <w:r w:rsidRPr="00873812">
        <w:rPr>
          <w:sz w:val="24"/>
        </w:rPr>
        <w:t xml:space="preserve"> Login </w:t>
      </w:r>
    </w:p>
    <w:p w14:paraId="6EAD0344" w14:textId="77777777" w:rsidR="00106FA0" w:rsidRPr="00873812" w:rsidRDefault="00106FA0" w:rsidP="00106FA0">
      <w:pPr>
        <w:pStyle w:val="ListParagraph"/>
        <w:rPr>
          <w:sz w:val="24"/>
        </w:rPr>
      </w:pPr>
      <w:r w:rsidRPr="00873812">
        <w:rPr>
          <w:sz w:val="24"/>
        </w:rPr>
        <w:tab/>
      </w:r>
    </w:p>
    <w:p w14:paraId="7E632BBB" w14:textId="77777777" w:rsidR="00106FA0" w:rsidRPr="001520AC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>Create the “</w:t>
      </w:r>
      <w:r w:rsidRPr="00BC3537">
        <w:rPr>
          <w:b/>
          <w:sz w:val="24"/>
        </w:rPr>
        <w:t>cucumberTest</w:t>
      </w:r>
      <w:r>
        <w:rPr>
          <w:sz w:val="24"/>
        </w:rPr>
        <w:t>” package.</w:t>
      </w:r>
    </w:p>
    <w:p w14:paraId="360C0AF0" w14:textId="77777777" w:rsidR="00106FA0" w:rsidRDefault="00106FA0">
      <w:pPr>
        <w:rPr>
          <w:sz w:val="24"/>
        </w:rPr>
      </w:pPr>
      <w:r>
        <w:rPr>
          <w:sz w:val="24"/>
        </w:rPr>
        <w:br w:type="page"/>
      </w:r>
    </w:p>
    <w:p w14:paraId="3D9191A8" w14:textId="319B8362" w:rsidR="00106FA0" w:rsidRPr="001520AC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lastRenderedPageBreak/>
        <w:t>Create the “</w:t>
      </w:r>
      <w:r w:rsidRPr="00BC3537">
        <w:rPr>
          <w:b/>
          <w:sz w:val="24"/>
        </w:rPr>
        <w:t>TestRunner</w:t>
      </w:r>
      <w:r>
        <w:rPr>
          <w:sz w:val="24"/>
        </w:rPr>
        <w:t>” class in the “</w:t>
      </w:r>
      <w:r w:rsidRPr="00BC3537">
        <w:rPr>
          <w:b/>
          <w:sz w:val="24"/>
        </w:rPr>
        <w:t>cucumberTest</w:t>
      </w:r>
      <w:r>
        <w:rPr>
          <w:sz w:val="24"/>
        </w:rPr>
        <w:t xml:space="preserve">” package. </w:t>
      </w:r>
      <w:r w:rsidRPr="001520AC">
        <w:rPr>
          <w:sz w:val="24"/>
        </w:rPr>
        <w:t>Insert this code below into the class.</w:t>
      </w:r>
    </w:p>
    <w:p w14:paraId="148DA317" w14:textId="77777777" w:rsidR="00106FA0" w:rsidRDefault="00106FA0" w:rsidP="00106FA0">
      <w:pPr>
        <w:pStyle w:val="ListParagraph"/>
        <w:rPr>
          <w:sz w:val="24"/>
        </w:rPr>
      </w:pPr>
    </w:p>
    <w:p w14:paraId="18B660A8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  <w:r w:rsidRPr="006E010C">
        <w:rPr>
          <w:rFonts w:ascii="Courier New" w:hAnsi="Courier New" w:cs="Courier New"/>
          <w:sz w:val="24"/>
        </w:rPr>
        <w:t>package cucumberTest;</w:t>
      </w:r>
    </w:p>
    <w:p w14:paraId="27A6C275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</w:p>
    <w:p w14:paraId="437EC989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  <w:r w:rsidRPr="006E010C">
        <w:rPr>
          <w:rFonts w:ascii="Courier New" w:hAnsi="Courier New" w:cs="Courier New"/>
          <w:sz w:val="24"/>
        </w:rPr>
        <w:t>import org.junit.runner.RunWith;</w:t>
      </w:r>
    </w:p>
    <w:p w14:paraId="72066E19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</w:p>
    <w:p w14:paraId="7BBAB368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  <w:r w:rsidRPr="006E010C">
        <w:rPr>
          <w:rFonts w:ascii="Courier New" w:hAnsi="Courier New" w:cs="Courier New"/>
          <w:sz w:val="24"/>
        </w:rPr>
        <w:t>import cucumber.api.CucumberOptions;</w:t>
      </w:r>
    </w:p>
    <w:p w14:paraId="4481A693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  <w:r w:rsidRPr="006E010C">
        <w:rPr>
          <w:rFonts w:ascii="Courier New" w:hAnsi="Courier New" w:cs="Courier New"/>
          <w:sz w:val="24"/>
        </w:rPr>
        <w:t>import cucumber.api.junit.Cucumber;</w:t>
      </w:r>
    </w:p>
    <w:p w14:paraId="3CE030BE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</w:p>
    <w:p w14:paraId="7FBAAC9B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  <w:r w:rsidRPr="006E010C">
        <w:rPr>
          <w:rFonts w:ascii="Courier New" w:hAnsi="Courier New" w:cs="Courier New"/>
          <w:sz w:val="24"/>
        </w:rPr>
        <w:t>@RunWith(Cucumber.class)</w:t>
      </w:r>
    </w:p>
    <w:p w14:paraId="377CB05E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  <w:r w:rsidRPr="006E010C">
        <w:rPr>
          <w:rFonts w:ascii="Courier New" w:hAnsi="Courier New" w:cs="Courier New"/>
          <w:sz w:val="24"/>
        </w:rPr>
        <w:t>@CucumberOptions(</w:t>
      </w:r>
    </w:p>
    <w:p w14:paraId="4586DBF1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  <w:r w:rsidRPr="006E010C">
        <w:rPr>
          <w:rFonts w:ascii="Courier New" w:hAnsi="Courier New" w:cs="Courier New"/>
          <w:sz w:val="24"/>
        </w:rPr>
        <w:tab/>
      </w:r>
      <w:r w:rsidRPr="006E010C">
        <w:rPr>
          <w:rFonts w:ascii="Courier New" w:hAnsi="Courier New" w:cs="Courier New"/>
          <w:sz w:val="24"/>
        </w:rPr>
        <w:tab/>
        <w:t>features = "Feature"</w:t>
      </w:r>
    </w:p>
    <w:p w14:paraId="61B08590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  <w:r w:rsidRPr="006E010C">
        <w:rPr>
          <w:rFonts w:ascii="Courier New" w:hAnsi="Courier New" w:cs="Courier New"/>
          <w:sz w:val="24"/>
        </w:rPr>
        <w:tab/>
      </w:r>
      <w:r w:rsidRPr="006E010C">
        <w:rPr>
          <w:rFonts w:ascii="Courier New" w:hAnsi="Courier New" w:cs="Courier New"/>
          <w:sz w:val="24"/>
        </w:rPr>
        <w:tab/>
        <w:t>,glue={"stepDefinition"}</w:t>
      </w:r>
    </w:p>
    <w:p w14:paraId="4C00DD6C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  <w:r w:rsidRPr="006E010C">
        <w:rPr>
          <w:rFonts w:ascii="Courier New" w:hAnsi="Courier New" w:cs="Courier New"/>
          <w:sz w:val="24"/>
        </w:rPr>
        <w:tab/>
      </w:r>
      <w:r w:rsidRPr="006E010C">
        <w:rPr>
          <w:rFonts w:ascii="Courier New" w:hAnsi="Courier New" w:cs="Courier New"/>
          <w:sz w:val="24"/>
        </w:rPr>
        <w:tab/>
        <w:t>)</w:t>
      </w:r>
    </w:p>
    <w:p w14:paraId="583B5897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</w:p>
    <w:p w14:paraId="77C28952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  <w:r w:rsidRPr="006E010C">
        <w:rPr>
          <w:rFonts w:ascii="Courier New" w:hAnsi="Courier New" w:cs="Courier New"/>
          <w:sz w:val="24"/>
        </w:rPr>
        <w:t>public class TestRunner {</w:t>
      </w:r>
    </w:p>
    <w:p w14:paraId="7D1B0147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</w:p>
    <w:p w14:paraId="100CEF9D" w14:textId="77777777" w:rsidR="00106FA0" w:rsidRDefault="00106FA0" w:rsidP="00106FA0">
      <w:pPr>
        <w:pStyle w:val="ListParagraph"/>
        <w:rPr>
          <w:rFonts w:ascii="Courier New" w:hAnsi="Courier New" w:cs="Courier New"/>
          <w:sz w:val="24"/>
        </w:rPr>
      </w:pPr>
      <w:r w:rsidRPr="006E010C">
        <w:rPr>
          <w:rFonts w:ascii="Courier New" w:hAnsi="Courier New" w:cs="Courier New"/>
          <w:sz w:val="24"/>
        </w:rPr>
        <w:t>}</w:t>
      </w:r>
    </w:p>
    <w:p w14:paraId="5B512663" w14:textId="77777777" w:rsidR="00106FA0" w:rsidRPr="006E010C" w:rsidRDefault="00106FA0" w:rsidP="00106FA0">
      <w:pPr>
        <w:pStyle w:val="ListParagraph"/>
        <w:rPr>
          <w:rFonts w:ascii="Courier New" w:hAnsi="Courier New" w:cs="Courier New"/>
          <w:sz w:val="24"/>
        </w:rPr>
      </w:pPr>
    </w:p>
    <w:p w14:paraId="533A8153" w14:textId="77777777" w:rsidR="00106FA0" w:rsidRPr="001520AC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>Create the new package “</w:t>
      </w:r>
      <w:r w:rsidRPr="00BC3537">
        <w:rPr>
          <w:b/>
          <w:sz w:val="24"/>
        </w:rPr>
        <w:t>stepDefinition</w:t>
      </w:r>
      <w:r>
        <w:rPr>
          <w:sz w:val="24"/>
        </w:rPr>
        <w:t xml:space="preserve">” and the new </w:t>
      </w:r>
      <w:r w:rsidRPr="001520AC">
        <w:rPr>
          <w:sz w:val="24"/>
        </w:rPr>
        <w:t>class “</w:t>
      </w:r>
      <w:r w:rsidRPr="00BC3537">
        <w:rPr>
          <w:b/>
          <w:sz w:val="24"/>
        </w:rPr>
        <w:t>TestSteps</w:t>
      </w:r>
      <w:r>
        <w:rPr>
          <w:sz w:val="24"/>
        </w:rPr>
        <w:t>” in the new package</w:t>
      </w:r>
    </w:p>
    <w:p w14:paraId="0680336F" w14:textId="77777777" w:rsidR="00106FA0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 xml:space="preserve">Now right click on </w:t>
      </w:r>
      <w:r w:rsidRPr="00BC3537">
        <w:rPr>
          <w:b/>
          <w:sz w:val="24"/>
        </w:rPr>
        <w:t>TestRunner</w:t>
      </w:r>
      <w:r>
        <w:rPr>
          <w:sz w:val="24"/>
        </w:rPr>
        <w:t xml:space="preserve"> class and click </w:t>
      </w:r>
      <w:r w:rsidRPr="00BC3537">
        <w:rPr>
          <w:b/>
          <w:sz w:val="24"/>
        </w:rPr>
        <w:t xml:space="preserve">Run </w:t>
      </w:r>
      <w:r>
        <w:rPr>
          <w:b/>
          <w:sz w:val="24"/>
        </w:rPr>
        <w:t>A</w:t>
      </w:r>
      <w:r w:rsidRPr="00BC3537">
        <w:rPr>
          <w:b/>
          <w:sz w:val="24"/>
        </w:rPr>
        <w:t xml:space="preserve">s </w:t>
      </w:r>
      <w:r>
        <w:rPr>
          <w:sz w:val="24"/>
        </w:rPr>
        <w:t xml:space="preserve">&gt; </w:t>
      </w:r>
      <w:r w:rsidRPr="00BC3537">
        <w:rPr>
          <w:b/>
          <w:sz w:val="24"/>
        </w:rPr>
        <w:t>J</w:t>
      </w:r>
      <w:r>
        <w:rPr>
          <w:b/>
          <w:sz w:val="24"/>
        </w:rPr>
        <w:t>U</w:t>
      </w:r>
      <w:r w:rsidRPr="00BC3537">
        <w:rPr>
          <w:b/>
          <w:sz w:val="24"/>
        </w:rPr>
        <w:t>nit</w:t>
      </w:r>
      <w:r>
        <w:rPr>
          <w:b/>
          <w:sz w:val="24"/>
        </w:rPr>
        <w:t xml:space="preserve"> </w:t>
      </w:r>
      <w:r w:rsidRPr="00BC3537">
        <w:rPr>
          <w:b/>
          <w:sz w:val="24"/>
        </w:rPr>
        <w:t>Test</w:t>
      </w:r>
      <w:r>
        <w:rPr>
          <w:sz w:val="24"/>
        </w:rPr>
        <w:t>.</w:t>
      </w:r>
    </w:p>
    <w:p w14:paraId="7F41DA79" w14:textId="77777777" w:rsidR="00106FA0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 w:rsidRPr="00144073">
        <w:rPr>
          <w:sz w:val="24"/>
        </w:rPr>
        <w:t xml:space="preserve">Copy all those steps and paste in </w:t>
      </w:r>
      <w:r w:rsidRPr="00BC3537">
        <w:rPr>
          <w:b/>
          <w:sz w:val="24"/>
        </w:rPr>
        <w:t>TestSteps.java</w:t>
      </w:r>
      <w:r w:rsidRPr="00144073">
        <w:rPr>
          <w:sz w:val="24"/>
        </w:rPr>
        <w:t xml:space="preserve"> file and add code in </w:t>
      </w:r>
      <w:r>
        <w:rPr>
          <w:sz w:val="24"/>
        </w:rPr>
        <w:t>those</w:t>
      </w:r>
      <w:r w:rsidRPr="00144073">
        <w:rPr>
          <w:sz w:val="24"/>
        </w:rPr>
        <w:t xml:space="preserve"> methods.</w:t>
      </w:r>
    </w:p>
    <w:p w14:paraId="1C675A28" w14:textId="77777777" w:rsidR="00106FA0" w:rsidRPr="00BC3537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 w:rsidRPr="00732C59">
        <w:rPr>
          <w:sz w:val="24"/>
        </w:rPr>
        <w:t>Add the</w:t>
      </w:r>
      <w:r>
        <w:rPr>
          <w:sz w:val="24"/>
        </w:rPr>
        <w:t xml:space="preserve"> bolded</w:t>
      </w:r>
      <w:r w:rsidRPr="00732C59">
        <w:rPr>
          <w:sz w:val="24"/>
        </w:rPr>
        <w:t xml:space="preserve"> code to your </w:t>
      </w:r>
      <w:r w:rsidRPr="00BC3537">
        <w:rPr>
          <w:b/>
          <w:sz w:val="24"/>
        </w:rPr>
        <w:t>TestSteps</w:t>
      </w:r>
      <w:r w:rsidRPr="00732C59">
        <w:rPr>
          <w:sz w:val="24"/>
        </w:rPr>
        <w:t xml:space="preserve"> file. </w:t>
      </w:r>
    </w:p>
    <w:p w14:paraId="43FA704C" w14:textId="77777777" w:rsidR="00106FA0" w:rsidRDefault="00106FA0" w:rsidP="00106FA0">
      <w:pPr>
        <w:pStyle w:val="ListParagraph"/>
        <w:rPr>
          <w:sz w:val="24"/>
        </w:rPr>
      </w:pPr>
    </w:p>
    <w:p w14:paraId="79B2DD30" w14:textId="77777777" w:rsidR="00106FA0" w:rsidRDefault="00106FA0" w:rsidP="00106FA0">
      <w:pPr>
        <w:pStyle w:val="ListParagraph"/>
        <w:rPr>
          <w:sz w:val="24"/>
        </w:rPr>
      </w:pPr>
    </w:p>
    <w:p w14:paraId="5DDC6283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package stepDefinition;</w:t>
      </w:r>
    </w:p>
    <w:p w14:paraId="6ABC20F7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4E499AB7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import java.util.concurrent.TimeUnit;</w:t>
      </w:r>
    </w:p>
    <w:p w14:paraId="78C14966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2A29D5FA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import org.openqa.selenium.Alert;</w:t>
      </w:r>
    </w:p>
    <w:p w14:paraId="22029E7B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import org.openqa.selenium.By;</w:t>
      </w:r>
    </w:p>
    <w:p w14:paraId="5986932C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import org.openqa.selenium.NoAlertPresentException;</w:t>
      </w:r>
    </w:p>
    <w:p w14:paraId="1AC8EB8F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import org.openqa.selenium.WebDriver;</w:t>
      </w:r>
    </w:p>
    <w:p w14:paraId="290187FF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import org.openqa.selenium.chrome.ChromeDriver;</w:t>
      </w:r>
    </w:p>
    <w:p w14:paraId="3ACAFA35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import org.openqa.selenium.chrome.ChromeOptions;</w:t>
      </w:r>
    </w:p>
    <w:p w14:paraId="17EDA26A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import org.openqa.selenium.firefox.FirefoxDriver;</w:t>
      </w:r>
    </w:p>
    <w:p w14:paraId="127C8A36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4ECEFAF4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import cucumber.api.java.en.Given;</w:t>
      </w:r>
    </w:p>
    <w:p w14:paraId="757E4B76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import cucumber.api.java.en.Then;</w:t>
      </w:r>
    </w:p>
    <w:p w14:paraId="0921F27E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import cucumber.api.java.en.When;</w:t>
      </w:r>
    </w:p>
    <w:p w14:paraId="766092BA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71E9EA4B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public class TestSteps {</w:t>
      </w:r>
    </w:p>
    <w:p w14:paraId="35CE41D9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4"/>
        </w:rPr>
      </w:pPr>
      <w:r>
        <w:rPr>
          <w:rFonts w:ascii="Courier New" w:hAnsi="Courier New" w:cs="Courier New"/>
          <w:b/>
          <w:sz w:val="24"/>
        </w:rPr>
        <w:t xml:space="preserve">  </w:t>
      </w:r>
    </w:p>
    <w:p w14:paraId="44C0EC63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 w:rsidRPr="00695E30">
        <w:rPr>
          <w:rFonts w:ascii="Courier New" w:hAnsi="Courier New" w:cs="Courier New"/>
          <w:b/>
          <w:sz w:val="20"/>
          <w:szCs w:val="20"/>
        </w:rPr>
        <w:t xml:space="preserve">  public static String DriverPath =</w:t>
      </w:r>
      <w:r>
        <w:rPr>
          <w:rFonts w:ascii="Courier New" w:hAnsi="Courier New" w:cs="Courier New"/>
          <w:b/>
          <w:sz w:val="20"/>
          <w:szCs w:val="20"/>
        </w:rPr>
        <w:t xml:space="preserve"> </w:t>
      </w:r>
    </w:p>
    <w:p w14:paraId="3839618A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</w:t>
      </w:r>
      <w:r w:rsidRPr="00695E30">
        <w:rPr>
          <w:rFonts w:ascii="Courier New" w:hAnsi="Courier New" w:cs="Courier New"/>
          <w:b/>
          <w:sz w:val="20"/>
          <w:szCs w:val="20"/>
        </w:rPr>
        <w:t>"C:\\StudentWork\\jars\\ChromeDriver\\";</w:t>
      </w:r>
    </w:p>
    <w:p w14:paraId="0C5FC13B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</w:t>
      </w:r>
      <w:r w:rsidRPr="00695E30">
        <w:rPr>
          <w:rFonts w:ascii="Courier New" w:hAnsi="Courier New" w:cs="Courier New"/>
          <w:b/>
          <w:sz w:val="20"/>
          <w:szCs w:val="20"/>
        </w:rPr>
        <w:t>public static WebDriver driver;</w:t>
      </w:r>
    </w:p>
    <w:p w14:paraId="50849C98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01ABBBFB" w14:textId="77777777" w:rsidR="00106FA0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</w:p>
    <w:p w14:paraId="1196CF0E" w14:textId="77777777" w:rsidR="00106FA0" w:rsidRDefault="00106FA0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0A785AD9" w14:textId="3B420F40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lastRenderedPageBreak/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@Given("^User is on Home Page$")</w:t>
      </w:r>
    </w:p>
    <w:p w14:paraId="4641F253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public void user_is_on_Home_Page() throws Throwable {</w:t>
      </w:r>
    </w:p>
    <w:p w14:paraId="6AFA3C88" w14:textId="77777777" w:rsidR="00106FA0" w:rsidRDefault="00106FA0" w:rsidP="00106FA0">
      <w:pPr>
        <w:pStyle w:val="ListParagraph"/>
        <w:rPr>
          <w:rFonts w:ascii="Courier New" w:hAnsi="Courier New" w:cs="Courier New"/>
          <w:sz w:val="20"/>
          <w:szCs w:val="20"/>
        </w:rPr>
      </w:pPr>
      <w:r w:rsidRPr="00695E30">
        <w:rPr>
          <w:rFonts w:ascii="Courier New" w:hAnsi="Courier New" w:cs="Courier New"/>
          <w:sz w:val="20"/>
          <w:szCs w:val="20"/>
        </w:rPr>
        <w:tab/>
      </w:r>
      <w:r w:rsidRPr="00695E30">
        <w:rPr>
          <w:rFonts w:ascii="Courier New" w:hAnsi="Courier New" w:cs="Courier New"/>
          <w:sz w:val="20"/>
          <w:szCs w:val="20"/>
        </w:rPr>
        <w:tab/>
      </w:r>
    </w:p>
    <w:p w14:paraId="1CF11A34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ChromeOptions options = new ChromeOptions();</w:t>
      </w:r>
    </w:p>
    <w:p w14:paraId="68870CD6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options.addArguments("--disable-notifications");</w:t>
      </w:r>
    </w:p>
    <w:p w14:paraId="200466AE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 xml:space="preserve">System.setProperty("webdriver.chrome.driver", </w:t>
      </w:r>
    </w:p>
    <w:p w14:paraId="63E3DB21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     </w:t>
      </w:r>
      <w:r w:rsidRPr="00695E30">
        <w:rPr>
          <w:rFonts w:ascii="Courier New" w:hAnsi="Courier New" w:cs="Courier New"/>
          <w:b/>
          <w:sz w:val="20"/>
          <w:szCs w:val="20"/>
        </w:rPr>
        <w:t>DriverPath + "chromedriver.exe");</w:t>
      </w:r>
    </w:p>
    <w:p w14:paraId="375A6A7D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driver = new ChromeDriver(options);</w:t>
      </w:r>
    </w:p>
    <w:p w14:paraId="22B40DA9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driver.manage().timeouts().implicitlyWait(10, TimeUnit.SECONDS);</w:t>
      </w:r>
    </w:p>
    <w:p w14:paraId="707CD479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driver.get("https://www.facebook.com");</w:t>
      </w:r>
    </w:p>
    <w:p w14:paraId="7FF01C1E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driver.manage().window().maximize();</w:t>
      </w:r>
    </w:p>
    <w:p w14:paraId="397395F9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</w:p>
    <w:p w14:paraId="224D3AAA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}</w:t>
      </w:r>
    </w:p>
    <w:p w14:paraId="07D050FF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5DBFF3D1" w14:textId="5782E33A" w:rsidR="00106FA0" w:rsidRPr="00695E30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695E30">
        <w:rPr>
          <w:rFonts w:ascii="Courier New" w:hAnsi="Courier New" w:cs="Courier New"/>
          <w:sz w:val="16"/>
          <w:szCs w:val="16"/>
        </w:rPr>
        <w:t xml:space="preserve">@When("^User enters </w:t>
      </w:r>
      <w:r w:rsidR="00BF56A9" w:rsidRPr="00695E30">
        <w:rPr>
          <w:rFonts w:ascii="Courier New" w:hAnsi="Courier New" w:cs="Courier New"/>
          <w:sz w:val="16"/>
          <w:szCs w:val="16"/>
        </w:rPr>
        <w:t>Username</w:t>
      </w:r>
      <w:r w:rsidRPr="00695E30">
        <w:rPr>
          <w:rFonts w:ascii="Courier New" w:hAnsi="Courier New" w:cs="Courier New"/>
          <w:sz w:val="16"/>
          <w:szCs w:val="16"/>
        </w:rPr>
        <w:t xml:space="preserve"> \"(.*?)\"$")</w:t>
      </w:r>
    </w:p>
    <w:p w14:paraId="27F98712" w14:textId="59B76F5B" w:rsidR="00106FA0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public void user_enters_User</w:t>
      </w:r>
      <w:r w:rsidR="00BF56A9">
        <w:rPr>
          <w:rFonts w:ascii="Courier New" w:hAnsi="Courier New" w:cs="Courier New"/>
          <w:sz w:val="16"/>
          <w:szCs w:val="16"/>
        </w:rPr>
        <w:t>n</w:t>
      </w:r>
      <w:r w:rsidRPr="00CE5578">
        <w:rPr>
          <w:rFonts w:ascii="Courier New" w:hAnsi="Courier New" w:cs="Courier New"/>
          <w:sz w:val="16"/>
          <w:szCs w:val="16"/>
        </w:rPr>
        <w:t>ame(String arg1) throws Throwable {</w:t>
      </w:r>
    </w:p>
    <w:p w14:paraId="2ABF97D4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13307523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driver.findElement(By.id("email")).clear();</w:t>
      </w:r>
    </w:p>
    <w:p w14:paraId="450A8061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driver.findElement(By.id("email")).sendKeys(arg1);</w:t>
      </w:r>
    </w:p>
    <w:p w14:paraId="3EEBD9B6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</w:p>
    <w:p w14:paraId="790BF81A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}</w:t>
      </w:r>
    </w:p>
    <w:p w14:paraId="5B39E73E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576921A5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@When("^User enters Password \"(.*?)\"$")</w:t>
      </w:r>
    </w:p>
    <w:p w14:paraId="773C94E6" w14:textId="77777777" w:rsidR="00106FA0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public void user_enters_Password(String arg1) throws Throwable {</w:t>
      </w:r>
    </w:p>
    <w:p w14:paraId="6A293337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499EA1F7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</w:t>
      </w:r>
      <w:r w:rsidRPr="00695E30">
        <w:rPr>
          <w:rFonts w:ascii="Courier New" w:hAnsi="Courier New" w:cs="Courier New"/>
          <w:b/>
          <w:sz w:val="20"/>
          <w:szCs w:val="20"/>
        </w:rPr>
        <w:t>driver.findElement(By.id("pass")).clear();</w:t>
      </w:r>
    </w:p>
    <w:p w14:paraId="65B86A87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</w:t>
      </w:r>
      <w:r w:rsidRPr="00695E30">
        <w:rPr>
          <w:rFonts w:ascii="Courier New" w:hAnsi="Courier New" w:cs="Courier New"/>
          <w:b/>
          <w:sz w:val="20"/>
          <w:szCs w:val="20"/>
        </w:rPr>
        <w:t>driver.findElement(By.id("pass")).sendKeys(arg1);</w:t>
      </w:r>
    </w:p>
    <w:p w14:paraId="6EDBA929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</w:p>
    <w:p w14:paraId="7BF58E37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}</w:t>
      </w:r>
    </w:p>
    <w:p w14:paraId="165DCBCB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ab/>
      </w:r>
    </w:p>
    <w:p w14:paraId="275FEF4F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@When("^User Login$")</w:t>
      </w:r>
    </w:p>
    <w:p w14:paraId="266C64E5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public void user_Login() throws Throwable {</w:t>
      </w:r>
    </w:p>
    <w:p w14:paraId="27676BB3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d</w:t>
      </w:r>
      <w:r w:rsidRPr="00695E30">
        <w:rPr>
          <w:rFonts w:ascii="Courier New" w:hAnsi="Courier New" w:cs="Courier New"/>
          <w:b/>
          <w:iCs/>
          <w:sz w:val="20"/>
          <w:szCs w:val="20"/>
        </w:rPr>
        <w:t>river</w:t>
      </w:r>
      <w:r w:rsidRPr="00695E30">
        <w:rPr>
          <w:rFonts w:ascii="Courier New" w:hAnsi="Courier New" w:cs="Courier New"/>
          <w:b/>
          <w:sz w:val="20"/>
          <w:szCs w:val="20"/>
        </w:rPr>
        <w:t>.findElement(</w:t>
      </w:r>
    </w:p>
    <w:p w14:paraId="459B88F2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</w:t>
      </w:r>
      <w:r w:rsidRPr="00695E30">
        <w:rPr>
          <w:rFonts w:ascii="Courier New" w:hAnsi="Courier New" w:cs="Courier New"/>
          <w:b/>
          <w:sz w:val="20"/>
          <w:szCs w:val="20"/>
        </w:rPr>
        <w:t>By.</w:t>
      </w:r>
      <w:r w:rsidRPr="00695E30">
        <w:rPr>
          <w:rFonts w:ascii="Courier New" w:hAnsi="Courier New" w:cs="Courier New"/>
          <w:b/>
          <w:iCs/>
          <w:sz w:val="20"/>
          <w:szCs w:val="20"/>
        </w:rPr>
        <w:t>xpath</w:t>
      </w:r>
      <w:r w:rsidRPr="00695E30">
        <w:rPr>
          <w:rFonts w:ascii="Courier New" w:hAnsi="Courier New" w:cs="Courier New"/>
          <w:b/>
          <w:sz w:val="20"/>
          <w:szCs w:val="20"/>
        </w:rPr>
        <w:t>("//label[@id='loginbutton']/input")).click();</w:t>
      </w:r>
    </w:p>
    <w:p w14:paraId="7AE17A5C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sz w:val="20"/>
          <w:szCs w:val="20"/>
        </w:rPr>
      </w:pPr>
    </w:p>
    <w:p w14:paraId="37202272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}</w:t>
      </w:r>
    </w:p>
    <w:p w14:paraId="66D62F2D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41DCC14A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@Then("^Message displayed Login Successfully$")</w:t>
      </w:r>
    </w:p>
    <w:p w14:paraId="4CF01BF5" w14:textId="77777777" w:rsidR="00106FA0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public void message_displayed_Login_Successfully() throws Throwable {</w:t>
      </w:r>
    </w:p>
    <w:p w14:paraId="326D6B4F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2ABA7F5B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System.out.println("Login Successfully");</w:t>
      </w:r>
    </w:p>
    <w:p w14:paraId="4FB48EBD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</w:p>
    <w:p w14:paraId="5CD4C9D7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}</w:t>
      </w:r>
    </w:p>
    <w:p w14:paraId="6A502D7F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20EE4CA9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@When("^User LogOut from the Application$")</w:t>
      </w:r>
    </w:p>
    <w:p w14:paraId="70FFBBF8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p</w:t>
      </w:r>
      <w:r w:rsidRPr="00CE5578">
        <w:rPr>
          <w:rFonts w:ascii="Courier New" w:hAnsi="Courier New" w:cs="Courier New"/>
          <w:sz w:val="16"/>
          <w:szCs w:val="16"/>
        </w:rPr>
        <w:t>ublic void user_LogOut_from_the_Application() throws Throwable {</w:t>
      </w:r>
    </w:p>
    <w:p w14:paraId="1DDB0B5D" w14:textId="77777777" w:rsidR="00106FA0" w:rsidRDefault="00106FA0" w:rsidP="00106FA0">
      <w:pPr>
        <w:pStyle w:val="ListParagraph"/>
        <w:rPr>
          <w:sz w:val="24"/>
        </w:rPr>
      </w:pPr>
    </w:p>
    <w:p w14:paraId="774FA268" w14:textId="77777777" w:rsidR="00106FA0" w:rsidRDefault="00106FA0" w:rsidP="00106FA0">
      <w:pPr>
        <w:pStyle w:val="ListParagrap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sz w:val="20"/>
          <w:szCs w:val="20"/>
        </w:rPr>
        <w:t>//driver.findElement(</w:t>
      </w:r>
    </w:p>
    <w:p w14:paraId="451675C1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//      </w:t>
      </w:r>
      <w:r w:rsidRPr="00695E30">
        <w:rPr>
          <w:rFonts w:ascii="Courier New" w:hAnsi="Courier New" w:cs="Courier New"/>
          <w:sz w:val="20"/>
          <w:szCs w:val="20"/>
        </w:rPr>
        <w:t>By.xpath(".//*[@id='account_logout']/a")).click();</w:t>
      </w:r>
    </w:p>
    <w:p w14:paraId="09B03E44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driver.findElement(By.id("userNavigationLabel")).click();</w:t>
      </w:r>
    </w:p>
    <w:p w14:paraId="49515F50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Thread.sleep(3000);</w:t>
      </w:r>
    </w:p>
    <w:p w14:paraId="51C26B22" w14:textId="77777777" w:rsidR="00106FA0" w:rsidRDefault="00106FA0" w:rsidP="00106FA0">
      <w:pPr>
        <w:pStyle w:val="ListParagrap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sz w:val="20"/>
          <w:szCs w:val="20"/>
        </w:rPr>
        <w:t>//driver.findElement(</w:t>
      </w:r>
    </w:p>
    <w:p w14:paraId="2A94E6D9" w14:textId="77777777" w:rsidR="00106FA0" w:rsidRDefault="00106FA0" w:rsidP="00106FA0">
      <w:pPr>
        <w:pStyle w:val="ListParagrap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 //</w:t>
      </w:r>
      <w:r w:rsidRPr="00695E30">
        <w:rPr>
          <w:rFonts w:ascii="Courier New" w:hAnsi="Courier New" w:cs="Courier New"/>
          <w:sz w:val="20"/>
          <w:szCs w:val="20"/>
        </w:rPr>
        <w:t>By.xpath(</w:t>
      </w:r>
    </w:p>
    <w:p w14:paraId="2D68D119" w14:textId="77777777" w:rsidR="00106FA0" w:rsidRDefault="00106FA0" w:rsidP="00106FA0">
      <w:pPr>
        <w:pStyle w:val="ListParagrap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   //</w:t>
      </w:r>
      <w:r w:rsidRPr="00695E30">
        <w:rPr>
          <w:rFonts w:ascii="Courier New" w:hAnsi="Courier New" w:cs="Courier New"/>
          <w:sz w:val="20"/>
          <w:szCs w:val="20"/>
        </w:rPr>
        <w:t>"//div[@id='js_3k']/div/div/ul/li[12]/a/span/sp//an"))</w:t>
      </w:r>
    </w:p>
    <w:p w14:paraId="292A83C0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     //                                          </w:t>
      </w:r>
      <w:r w:rsidRPr="00695E30">
        <w:rPr>
          <w:rFonts w:ascii="Courier New" w:hAnsi="Courier New" w:cs="Courier New"/>
          <w:sz w:val="20"/>
          <w:szCs w:val="20"/>
        </w:rPr>
        <w:t>.click();</w:t>
      </w:r>
    </w:p>
    <w:p w14:paraId="5F0D2428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driver.findElement(By.xpath("//li[12]/a/span/span")).click();</w:t>
      </w:r>
    </w:p>
    <w:p w14:paraId="1630F058" w14:textId="77777777" w:rsidR="00106FA0" w:rsidRPr="00950F87" w:rsidRDefault="00106FA0" w:rsidP="00106FA0">
      <w:pPr>
        <w:pStyle w:val="ListParagraph"/>
        <w:rPr>
          <w:sz w:val="24"/>
        </w:rPr>
      </w:pPr>
    </w:p>
    <w:p w14:paraId="6E812354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}</w:t>
      </w:r>
    </w:p>
    <w:p w14:paraId="6B3532AB" w14:textId="704FD52D" w:rsidR="00106FA0" w:rsidRDefault="00106FA0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41B211C3" w14:textId="77777777" w:rsidR="00106FA0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72E5AC59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@Then("^Message displayed LogOut Successfully$")</w:t>
      </w:r>
    </w:p>
    <w:p w14:paraId="7011D7A0" w14:textId="77777777" w:rsidR="00106FA0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public void message_displayed_LogOut_Successfully() throws Throwable {</w:t>
      </w:r>
    </w:p>
    <w:p w14:paraId="778A1AB8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082FFFF4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System.out.println("LogOut Successfully");</w:t>
      </w:r>
    </w:p>
    <w:p w14:paraId="347AF7E7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</w:p>
    <w:p w14:paraId="6C851E99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}</w:t>
      </w:r>
    </w:p>
    <w:p w14:paraId="49F3D0F0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ab/>
      </w:r>
    </w:p>
    <w:p w14:paraId="29A35CAF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@When("^User Navigate to Login Page$")</w:t>
      </w:r>
    </w:p>
    <w:p w14:paraId="7B2762B6" w14:textId="77777777" w:rsidR="00106FA0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public void user_Navigate_to_Login_Page() throws Throwable {</w:t>
      </w:r>
    </w:p>
    <w:p w14:paraId="3102E8B6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57A66D0D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driver.get("https://www.facebook.com");</w:t>
      </w:r>
    </w:p>
    <w:p w14:paraId="26B26AE2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</w:p>
    <w:p w14:paraId="25BB2DCE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}</w:t>
      </w:r>
    </w:p>
    <w:p w14:paraId="18D8F92D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56DBF5CF" w14:textId="6D37EB65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@Then("^Message displayed Inv</w:t>
      </w:r>
      <w:r w:rsidR="00BF56A9">
        <w:rPr>
          <w:rFonts w:ascii="Courier New" w:hAnsi="Courier New" w:cs="Courier New"/>
          <w:sz w:val="16"/>
          <w:szCs w:val="16"/>
        </w:rPr>
        <w:t>a</w:t>
      </w:r>
      <w:r w:rsidRPr="00CE5578">
        <w:rPr>
          <w:rFonts w:ascii="Courier New" w:hAnsi="Courier New" w:cs="Courier New"/>
          <w:sz w:val="16"/>
          <w:szCs w:val="16"/>
        </w:rPr>
        <w:t>lid Login$")</w:t>
      </w:r>
    </w:p>
    <w:p w14:paraId="4F71E475" w14:textId="154E6CC4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public void message_displayed_Inv</w:t>
      </w:r>
      <w:r w:rsidR="00BF56A9">
        <w:rPr>
          <w:rFonts w:ascii="Courier New" w:hAnsi="Courier New" w:cs="Courier New"/>
          <w:sz w:val="16"/>
          <w:szCs w:val="16"/>
        </w:rPr>
        <w:t>a</w:t>
      </w:r>
      <w:r w:rsidRPr="00CE5578">
        <w:rPr>
          <w:rFonts w:ascii="Courier New" w:hAnsi="Courier New" w:cs="Courier New"/>
          <w:sz w:val="16"/>
          <w:szCs w:val="16"/>
        </w:rPr>
        <w:t>lid_Login() throws Throwable {</w:t>
      </w:r>
    </w:p>
    <w:p w14:paraId="5F5649AC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sz w:val="20"/>
          <w:szCs w:val="20"/>
        </w:rPr>
      </w:pPr>
    </w:p>
    <w:p w14:paraId="0C553E47" w14:textId="2E25BDC9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 xml:space="preserve">System.out.println("Please enter </w:t>
      </w:r>
      <w:r w:rsidR="00BF56A9" w:rsidRPr="00695E30">
        <w:rPr>
          <w:rFonts w:ascii="Courier New" w:hAnsi="Courier New" w:cs="Courier New"/>
          <w:b/>
          <w:sz w:val="20"/>
          <w:szCs w:val="20"/>
        </w:rPr>
        <w:t>Username</w:t>
      </w:r>
      <w:r w:rsidRPr="00695E30">
        <w:rPr>
          <w:rFonts w:ascii="Courier New" w:hAnsi="Courier New" w:cs="Courier New"/>
          <w:b/>
          <w:sz w:val="20"/>
          <w:szCs w:val="20"/>
        </w:rPr>
        <w:t xml:space="preserve"> an</w:t>
      </w:r>
      <w:r w:rsidR="00BF56A9">
        <w:rPr>
          <w:rFonts w:ascii="Courier New" w:hAnsi="Courier New" w:cs="Courier New"/>
          <w:b/>
          <w:sz w:val="20"/>
          <w:szCs w:val="20"/>
        </w:rPr>
        <w:t>d</w:t>
      </w:r>
      <w:r w:rsidRPr="00695E30">
        <w:rPr>
          <w:rFonts w:ascii="Courier New" w:hAnsi="Courier New" w:cs="Courier New"/>
          <w:b/>
          <w:sz w:val="20"/>
          <w:szCs w:val="20"/>
        </w:rPr>
        <w:t xml:space="preserve"> Password.");</w:t>
      </w:r>
    </w:p>
    <w:p w14:paraId="3D42E7C2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Thread.sleep(5000);</w:t>
      </w:r>
    </w:p>
    <w:p w14:paraId="4AC1DFA2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</w:p>
    <w:p w14:paraId="0AAD21BF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}</w:t>
      </w:r>
    </w:p>
    <w:p w14:paraId="2EF45256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6E077EB0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@Then("^Message displayed Invalid Credentials$")</w:t>
      </w:r>
    </w:p>
    <w:p w14:paraId="309410C9" w14:textId="77777777" w:rsidR="00106FA0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public void message_displayed_Invalid_Credentials() throws Throwable {</w:t>
      </w:r>
    </w:p>
    <w:p w14:paraId="3B54C9C2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</w:p>
    <w:p w14:paraId="3ECCF00B" w14:textId="77777777" w:rsidR="00106FA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695E30">
        <w:rPr>
          <w:rFonts w:ascii="Courier New" w:hAnsi="Courier New" w:cs="Courier New"/>
          <w:b/>
          <w:sz w:val="20"/>
          <w:szCs w:val="20"/>
        </w:rPr>
        <w:t>System.out.println("Invalid Credentials.");</w:t>
      </w:r>
    </w:p>
    <w:p w14:paraId="5721A44C" w14:textId="77777777" w:rsidR="00106FA0" w:rsidRPr="00695E30" w:rsidRDefault="00106FA0" w:rsidP="00106FA0">
      <w:pPr>
        <w:pStyle w:val="ListParagraph"/>
        <w:rPr>
          <w:rFonts w:ascii="Courier New" w:hAnsi="Courier New" w:cs="Courier New"/>
          <w:b/>
          <w:sz w:val="20"/>
          <w:szCs w:val="20"/>
        </w:rPr>
      </w:pPr>
    </w:p>
    <w:p w14:paraId="40A8CA55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CE5578">
        <w:rPr>
          <w:rFonts w:ascii="Courier New" w:hAnsi="Courier New" w:cs="Courier New"/>
          <w:sz w:val="16"/>
          <w:szCs w:val="16"/>
        </w:rPr>
        <w:t>}</w:t>
      </w:r>
    </w:p>
    <w:p w14:paraId="2666E6BD" w14:textId="77777777" w:rsidR="00106FA0" w:rsidRPr="00CE5578" w:rsidRDefault="00106FA0" w:rsidP="00106FA0">
      <w:pPr>
        <w:pStyle w:val="ListParagraph"/>
        <w:rPr>
          <w:rFonts w:ascii="Courier New" w:hAnsi="Courier New" w:cs="Courier New"/>
          <w:sz w:val="16"/>
          <w:szCs w:val="16"/>
        </w:rPr>
      </w:pPr>
      <w:r w:rsidRPr="00CE5578">
        <w:rPr>
          <w:rFonts w:ascii="Courier New" w:hAnsi="Courier New" w:cs="Courier New"/>
          <w:sz w:val="16"/>
          <w:szCs w:val="16"/>
        </w:rPr>
        <w:t>}</w:t>
      </w:r>
    </w:p>
    <w:p w14:paraId="54AE9B8E" w14:textId="77777777" w:rsidR="00106FA0" w:rsidRDefault="00106FA0" w:rsidP="00106FA0">
      <w:pPr>
        <w:pStyle w:val="ListParagraph"/>
        <w:rPr>
          <w:sz w:val="24"/>
        </w:rPr>
      </w:pPr>
    </w:p>
    <w:p w14:paraId="49926795" w14:textId="77777777" w:rsidR="00106FA0" w:rsidRPr="005F53B8" w:rsidRDefault="00106FA0" w:rsidP="00106FA0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</w:rPr>
      </w:pPr>
    </w:p>
    <w:p w14:paraId="109CA688" w14:textId="77777777" w:rsidR="00106FA0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 xml:space="preserve">Select </w:t>
      </w:r>
      <w:r w:rsidRPr="001A193D">
        <w:rPr>
          <w:b/>
          <w:sz w:val="24"/>
        </w:rPr>
        <w:t>TestRunner.java</w:t>
      </w:r>
      <w:r>
        <w:rPr>
          <w:sz w:val="24"/>
        </w:rPr>
        <w:t xml:space="preserve"> &gt; right click &gt; </w:t>
      </w:r>
      <w:r>
        <w:rPr>
          <w:b/>
          <w:sz w:val="24"/>
        </w:rPr>
        <w:t>R</w:t>
      </w:r>
      <w:r w:rsidRPr="001A193D">
        <w:rPr>
          <w:b/>
          <w:sz w:val="24"/>
        </w:rPr>
        <w:t xml:space="preserve">un  </w:t>
      </w:r>
      <w:r>
        <w:rPr>
          <w:b/>
          <w:sz w:val="24"/>
        </w:rPr>
        <w:t>A</w:t>
      </w:r>
      <w:r w:rsidRPr="001A193D">
        <w:rPr>
          <w:b/>
          <w:sz w:val="24"/>
        </w:rPr>
        <w:t xml:space="preserve">s </w:t>
      </w:r>
      <w:r>
        <w:rPr>
          <w:b/>
          <w:sz w:val="24"/>
        </w:rPr>
        <w:t>&gt; JU</w:t>
      </w:r>
      <w:r w:rsidRPr="001A193D">
        <w:rPr>
          <w:b/>
          <w:sz w:val="24"/>
        </w:rPr>
        <w:t xml:space="preserve">nit </w:t>
      </w:r>
      <w:r>
        <w:rPr>
          <w:b/>
          <w:sz w:val="24"/>
        </w:rPr>
        <w:t>T</w:t>
      </w:r>
      <w:r w:rsidRPr="001A193D">
        <w:rPr>
          <w:b/>
          <w:sz w:val="24"/>
        </w:rPr>
        <w:t>est</w:t>
      </w:r>
    </w:p>
    <w:p w14:paraId="64AD7C5B" w14:textId="77777777" w:rsidR="00106FA0" w:rsidRPr="00FF654B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>It will open a browser and perform all cases.</w:t>
      </w:r>
    </w:p>
    <w:p w14:paraId="6E889DCD" w14:textId="731265A1" w:rsidR="00106FA0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 xml:space="preserve">While the test is running the test case it will then </w:t>
      </w:r>
      <w:r w:rsidR="00BF56A9">
        <w:rPr>
          <w:sz w:val="24"/>
        </w:rPr>
        <w:t>open</w:t>
      </w:r>
      <w:r>
        <w:rPr>
          <w:sz w:val="24"/>
        </w:rPr>
        <w:t xml:space="preserve"> the screen below.</w:t>
      </w:r>
    </w:p>
    <w:p w14:paraId="0A1AAD26" w14:textId="77777777" w:rsidR="00106FA0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>It will then enter the username and password</w:t>
      </w:r>
    </w:p>
    <w:p w14:paraId="3C713F08" w14:textId="77777777" w:rsidR="00106FA0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>Then, it will log into the page.</w:t>
      </w:r>
    </w:p>
    <w:p w14:paraId="5F8BE089" w14:textId="77777777" w:rsidR="00106FA0" w:rsidRDefault="00106FA0" w:rsidP="00106FA0">
      <w:pPr>
        <w:pStyle w:val="ListParagraph"/>
        <w:rPr>
          <w:sz w:val="24"/>
        </w:rPr>
      </w:pPr>
    </w:p>
    <w:p w14:paraId="1431BE51" w14:textId="77777777" w:rsidR="00106FA0" w:rsidRDefault="00106FA0" w:rsidP="00106FA0">
      <w:pPr>
        <w:pStyle w:val="ListParagraph"/>
        <w:ind w:left="360"/>
        <w:rPr>
          <w:sz w:val="24"/>
        </w:rPr>
      </w:pPr>
      <w:r>
        <w:rPr>
          <w:noProof/>
          <w:sz w:val="24"/>
        </w:rPr>
        <w:drawing>
          <wp:inline distT="0" distB="0" distL="0" distR="0" wp14:anchorId="34EC304D" wp14:editId="6405BE75">
            <wp:extent cx="5721985" cy="2957830"/>
            <wp:effectExtent l="0" t="0" r="0" b="0"/>
            <wp:docPr id="26" name="Picture 26" descr="2017-08-27 16_07_55-Facebook – log in or sign 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2017-08-27 16_07_55-Facebook – log in or sign up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95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ED508" w14:textId="77777777" w:rsidR="00106FA0" w:rsidRDefault="00106FA0" w:rsidP="00106FA0">
      <w:pPr>
        <w:pStyle w:val="ListParagraph"/>
        <w:rPr>
          <w:sz w:val="24"/>
        </w:rPr>
      </w:pPr>
    </w:p>
    <w:p w14:paraId="781F892A" w14:textId="77777777" w:rsidR="00106FA0" w:rsidRDefault="00106FA0" w:rsidP="00106FA0">
      <w:pPr>
        <w:pStyle w:val="ListParagraph"/>
        <w:rPr>
          <w:sz w:val="24"/>
        </w:rPr>
      </w:pPr>
    </w:p>
    <w:p w14:paraId="6CDE1AB9" w14:textId="77777777" w:rsidR="00106FA0" w:rsidRDefault="00106FA0" w:rsidP="00106FA0">
      <w:pPr>
        <w:pStyle w:val="ListParagraph"/>
        <w:rPr>
          <w:sz w:val="24"/>
        </w:rPr>
      </w:pPr>
    </w:p>
    <w:p w14:paraId="1FB41ED3" w14:textId="77777777" w:rsidR="00106FA0" w:rsidRDefault="00106FA0" w:rsidP="00106FA0">
      <w:pPr>
        <w:pStyle w:val="ListParagraph"/>
        <w:rPr>
          <w:sz w:val="24"/>
        </w:rPr>
      </w:pPr>
    </w:p>
    <w:p w14:paraId="5C0F429E" w14:textId="6BD8301A" w:rsidR="00106FA0" w:rsidRPr="00B86CC4" w:rsidRDefault="00106FA0" w:rsidP="00106FA0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420A9F0A" wp14:editId="223F276C">
            <wp:extent cx="5728970" cy="3317875"/>
            <wp:effectExtent l="0" t="0" r="5080" b="0"/>
            <wp:docPr id="27" name="Picture 27" descr="2017-08-27 16_08_15-Faceboo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2017-08-27 16_08_15-Facebook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31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B898E" w14:textId="77777777" w:rsidR="00106FA0" w:rsidRDefault="00106FA0" w:rsidP="00106FA0">
      <w:pPr>
        <w:pStyle w:val="ListParagraph"/>
        <w:rPr>
          <w:sz w:val="24"/>
        </w:rPr>
      </w:pPr>
    </w:p>
    <w:p w14:paraId="2E58E47A" w14:textId="0CF5E39B" w:rsidR="00106FA0" w:rsidRDefault="00106FA0" w:rsidP="004C6BA4">
      <w:pPr>
        <w:pStyle w:val="ListParagraph"/>
        <w:numPr>
          <w:ilvl w:val="0"/>
          <w:numId w:val="10"/>
        </w:numPr>
        <w:spacing w:after="200" w:line="276" w:lineRule="auto"/>
        <w:rPr>
          <w:sz w:val="24"/>
        </w:rPr>
      </w:pPr>
      <w:r>
        <w:rPr>
          <w:sz w:val="24"/>
        </w:rPr>
        <w:t>Congratulations, your Facebook test using Cucumber is done.</w:t>
      </w:r>
    </w:p>
    <w:p w14:paraId="2341F8A2" w14:textId="77777777" w:rsidR="00106FA0" w:rsidRPr="00190887" w:rsidRDefault="00106FA0" w:rsidP="00106FA0">
      <w:pPr>
        <w:pStyle w:val="ListParagraph"/>
        <w:rPr>
          <w:sz w:val="24"/>
        </w:rPr>
      </w:pPr>
    </w:p>
    <w:p w14:paraId="05796A16" w14:textId="11B82149" w:rsidR="006633C9" w:rsidRPr="0067533E" w:rsidRDefault="00CE505B" w:rsidP="006633C9">
      <w:pPr>
        <w:pStyle w:val="ExTitle"/>
      </w:pPr>
      <w:bookmarkStart w:id="30" w:name="_Toc510481163"/>
      <w:r>
        <w:lastRenderedPageBreak/>
        <w:t>JetBlue Vacation</w:t>
      </w:r>
      <w:bookmarkEnd w:id="30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1620"/>
        <w:gridCol w:w="4788"/>
      </w:tblGrid>
      <w:tr w:rsidR="006633C9" w14:paraId="1FB1E22D" w14:textId="77777777" w:rsidTr="00ED4DC9">
        <w:trPr>
          <w:trHeight w:val="400"/>
        </w:trPr>
        <w:tc>
          <w:tcPr>
            <w:tcW w:w="4680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1DE789A3" w14:textId="77777777" w:rsidR="006633C9" w:rsidRDefault="006633C9" w:rsidP="00ED4DC9">
            <w:pPr>
              <w:pStyle w:val="TableText"/>
            </w:pPr>
            <w:r>
              <w:t>Overview</w:t>
            </w:r>
          </w:p>
        </w:tc>
        <w:tc>
          <w:tcPr>
            <w:tcW w:w="4788" w:type="dxa"/>
            <w:tcBorders>
              <w:bottom w:val="nil"/>
            </w:tcBorders>
          </w:tcPr>
          <w:p w14:paraId="5697FC2B" w14:textId="77777777" w:rsidR="006633C9" w:rsidRDefault="006633C9" w:rsidP="00ED4DC9">
            <w:pPr>
              <w:pStyle w:val="ExerciseText"/>
              <w:ind w:left="0" w:right="0"/>
            </w:pPr>
          </w:p>
        </w:tc>
      </w:tr>
      <w:tr w:rsidR="006633C9" w14:paraId="2CE7FCE3" w14:textId="77777777" w:rsidTr="00ED4DC9">
        <w:trPr>
          <w:trHeight w:val="400"/>
        </w:trPr>
        <w:tc>
          <w:tcPr>
            <w:tcW w:w="9468" w:type="dxa"/>
            <w:gridSpan w:val="3"/>
            <w:tcBorders>
              <w:top w:val="nil"/>
            </w:tcBorders>
          </w:tcPr>
          <w:p w14:paraId="063EA90D" w14:textId="77777777" w:rsidR="006633C9" w:rsidRDefault="006633C9" w:rsidP="00ED4DC9">
            <w:pPr>
              <w:pStyle w:val="ExText"/>
            </w:pPr>
            <w:r>
              <w:t>In this exercise, you will create</w:t>
            </w:r>
            <w:r w:rsidRPr="00055588">
              <w:t xml:space="preserve"> </w:t>
            </w:r>
            <w:r>
              <w:t>tests for an active website</w:t>
            </w:r>
            <w:r w:rsidRPr="00055588">
              <w:t>.</w:t>
            </w:r>
          </w:p>
        </w:tc>
      </w:tr>
      <w:tr w:rsidR="006633C9" w14:paraId="288E74DF" w14:textId="77777777" w:rsidTr="00ED4DC9">
        <w:trPr>
          <w:trHeight w:val="400"/>
        </w:trPr>
        <w:tc>
          <w:tcPr>
            <w:tcW w:w="3060" w:type="dxa"/>
            <w:tcBorders>
              <w:top w:val="single" w:sz="4" w:space="0" w:color="FFFFFF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shd w:val="clear" w:color="auto" w:fill="D9D9D9"/>
          </w:tcPr>
          <w:p w14:paraId="5ADD6DE6" w14:textId="77777777" w:rsidR="006633C9" w:rsidRDefault="006633C9" w:rsidP="00ED4DC9">
            <w:pPr>
              <w:pStyle w:val="TableText"/>
            </w:pPr>
            <w:r>
              <w:t>Objective</w:t>
            </w:r>
          </w:p>
        </w:tc>
        <w:tc>
          <w:tcPr>
            <w:tcW w:w="6408" w:type="dxa"/>
            <w:gridSpan w:val="2"/>
            <w:tcBorders>
              <w:left w:val="single" w:sz="4" w:space="0" w:color="FFFFFF"/>
            </w:tcBorders>
          </w:tcPr>
          <w:p w14:paraId="7BCDFDCC" w14:textId="73F6E5D9" w:rsidR="006633C9" w:rsidRDefault="00CE505B" w:rsidP="00ED4DC9">
            <w:pPr>
              <w:pStyle w:val="ExText"/>
            </w:pPr>
            <w:r>
              <w:t>Access JetBlue to look for a vacation</w:t>
            </w:r>
            <w:r w:rsidR="006633C9">
              <w:t xml:space="preserve"> </w:t>
            </w:r>
            <w:r w:rsidR="006633C9" w:rsidRPr="001948D0">
              <w:t xml:space="preserve">using Cucumber </w:t>
            </w:r>
            <w:r w:rsidR="006633C9">
              <w:t>and</w:t>
            </w:r>
            <w:r w:rsidR="006633C9" w:rsidRPr="001948D0">
              <w:t xml:space="preserve"> Selenium Tests</w:t>
            </w:r>
            <w:r w:rsidR="006633C9" w:rsidRPr="0067533E">
              <w:t>.</w:t>
            </w:r>
          </w:p>
        </w:tc>
      </w:tr>
    </w:tbl>
    <w:p w14:paraId="0C0B3B7E" w14:textId="77777777" w:rsidR="00CE505B" w:rsidRPr="00CE505B" w:rsidRDefault="00CE505B" w:rsidP="00CE505B">
      <w:pPr>
        <w:spacing w:after="200" w:line="276" w:lineRule="auto"/>
        <w:ind w:left="360"/>
        <w:rPr>
          <w:sz w:val="24"/>
        </w:rPr>
      </w:pPr>
    </w:p>
    <w:p w14:paraId="38BCD6B7" w14:textId="10A7AFAD" w:rsidR="00CE505B" w:rsidRPr="00D17060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>
        <w:rPr>
          <w:sz w:val="24"/>
        </w:rPr>
        <w:t>Create new Java project named</w:t>
      </w:r>
      <w:r w:rsidRPr="0097560E">
        <w:t xml:space="preserve"> </w:t>
      </w:r>
      <w:r w:rsidRPr="00F91199">
        <w:rPr>
          <w:b/>
          <w:sz w:val="24"/>
        </w:rPr>
        <w:t>JetBlueWithCucumber</w:t>
      </w:r>
    </w:p>
    <w:p w14:paraId="3F85FABB" w14:textId="77777777" w:rsidR="00CE505B" w:rsidRPr="001520AC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>
        <w:rPr>
          <w:sz w:val="24"/>
        </w:rPr>
        <w:t xml:space="preserve">Add </w:t>
      </w:r>
      <w:r w:rsidRPr="00BC3537">
        <w:rPr>
          <w:b/>
          <w:sz w:val="24"/>
        </w:rPr>
        <w:t>Selenium</w:t>
      </w:r>
      <w:r>
        <w:rPr>
          <w:sz w:val="24"/>
        </w:rPr>
        <w:t xml:space="preserve"> and </w:t>
      </w:r>
      <w:r w:rsidRPr="00BC3537">
        <w:rPr>
          <w:b/>
          <w:sz w:val="24"/>
        </w:rPr>
        <w:t>Cucumbe</w:t>
      </w:r>
      <w:r>
        <w:rPr>
          <w:sz w:val="24"/>
        </w:rPr>
        <w:t>r libraries to the project’s build path</w:t>
      </w:r>
    </w:p>
    <w:p w14:paraId="11F0A005" w14:textId="77777777" w:rsidR="00CE505B" w:rsidRDefault="00CE505B" w:rsidP="00CE505B">
      <w:pPr>
        <w:pStyle w:val="ListParagraph1"/>
        <w:rPr>
          <w:sz w:val="24"/>
          <w:szCs w:val="24"/>
        </w:rPr>
      </w:pPr>
      <w:r>
        <w:rPr>
          <w:sz w:val="24"/>
          <w:szCs w:val="24"/>
        </w:rPr>
        <w:t>Note: It is very important to use your own user name ,  password  and your email address , your own address information.</w:t>
      </w:r>
    </w:p>
    <w:p w14:paraId="57378940" w14:textId="77777777" w:rsidR="00CE505B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 w:rsidRPr="001520AC">
        <w:rPr>
          <w:sz w:val="24"/>
        </w:rPr>
        <w:t xml:space="preserve">Add the </w:t>
      </w:r>
      <w:r w:rsidRPr="00BC3537">
        <w:rPr>
          <w:b/>
          <w:sz w:val="24"/>
        </w:rPr>
        <w:t>Feature</w:t>
      </w:r>
      <w:r w:rsidRPr="001520AC">
        <w:rPr>
          <w:sz w:val="24"/>
        </w:rPr>
        <w:t xml:space="preserve"> folder to the project. </w:t>
      </w:r>
    </w:p>
    <w:p w14:paraId="08994740" w14:textId="77777777" w:rsidR="00CE505B" w:rsidRPr="00D17060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 w:rsidRPr="00D17060">
        <w:rPr>
          <w:sz w:val="24"/>
        </w:rPr>
        <w:t xml:space="preserve">Add feature file to the </w:t>
      </w:r>
      <w:r w:rsidRPr="00D17060">
        <w:rPr>
          <w:b/>
          <w:sz w:val="24"/>
        </w:rPr>
        <w:t>Feature</w:t>
      </w:r>
      <w:r w:rsidRPr="00D17060">
        <w:rPr>
          <w:sz w:val="24"/>
        </w:rPr>
        <w:t xml:space="preserve"> folder and name it “</w:t>
      </w:r>
      <w:r w:rsidRPr="00F91199">
        <w:rPr>
          <w:b/>
          <w:sz w:val="24"/>
        </w:rPr>
        <w:t>JetBlue.feature</w:t>
      </w:r>
      <w:r>
        <w:rPr>
          <w:sz w:val="24"/>
        </w:rPr>
        <w:t>”</w:t>
      </w:r>
    </w:p>
    <w:p w14:paraId="7B4F2469" w14:textId="77777777" w:rsidR="00CE505B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>
        <w:rPr>
          <w:sz w:val="24"/>
        </w:rPr>
        <w:t xml:space="preserve">Write all the scenarios inside </w:t>
      </w:r>
      <w:r w:rsidRPr="00F91199">
        <w:rPr>
          <w:b/>
          <w:sz w:val="24"/>
        </w:rPr>
        <w:t>JetBlue.feature</w:t>
      </w:r>
      <w:r>
        <w:rPr>
          <w:sz w:val="24"/>
        </w:rPr>
        <w:t xml:space="preserve"> file. Start by d</w:t>
      </w:r>
      <w:r w:rsidRPr="001520AC">
        <w:rPr>
          <w:sz w:val="24"/>
        </w:rPr>
        <w:t>elet</w:t>
      </w:r>
      <w:r>
        <w:rPr>
          <w:sz w:val="24"/>
        </w:rPr>
        <w:t>ing</w:t>
      </w:r>
      <w:r w:rsidRPr="001520AC">
        <w:rPr>
          <w:sz w:val="24"/>
        </w:rPr>
        <w:t xml:space="preserve"> all </w:t>
      </w:r>
      <w:r>
        <w:rPr>
          <w:sz w:val="24"/>
        </w:rPr>
        <w:t xml:space="preserve">the existing </w:t>
      </w:r>
      <w:r w:rsidRPr="001520AC">
        <w:rPr>
          <w:sz w:val="24"/>
        </w:rPr>
        <w:t>feature file and write scenarios.</w:t>
      </w:r>
    </w:p>
    <w:p w14:paraId="2634B8E5" w14:textId="77777777" w:rsidR="00CE505B" w:rsidRPr="00D17060" w:rsidRDefault="00CE505B" w:rsidP="00CE505B">
      <w:pPr>
        <w:ind w:left="360"/>
        <w:rPr>
          <w:sz w:val="24"/>
        </w:rPr>
      </w:pPr>
      <w:r w:rsidRPr="00D17060">
        <w:rPr>
          <w:sz w:val="24"/>
        </w:rPr>
        <w:t>Now add the following:</w:t>
      </w:r>
      <w:r w:rsidRPr="00D17060">
        <w:rPr>
          <w:sz w:val="24"/>
        </w:rPr>
        <w:tab/>
      </w:r>
      <w:r w:rsidRPr="00D17060">
        <w:rPr>
          <w:sz w:val="24"/>
        </w:rPr>
        <w:tab/>
      </w:r>
    </w:p>
    <w:p w14:paraId="4FA600A2" w14:textId="77777777" w:rsidR="00CE505B" w:rsidRPr="00F91199" w:rsidRDefault="00CE505B" w:rsidP="00CE505B">
      <w:pPr>
        <w:rPr>
          <w:rFonts w:ascii="Courier New" w:hAnsi="Courier New"/>
          <w:b/>
          <w:sz w:val="20"/>
        </w:rPr>
      </w:pPr>
      <w:r w:rsidRPr="00F91199">
        <w:rPr>
          <w:rFonts w:ascii="Courier New" w:hAnsi="Courier New"/>
          <w:b/>
          <w:sz w:val="20"/>
        </w:rPr>
        <w:t xml:space="preserve">Feature: Plan Trip for Vacation </w:t>
      </w:r>
    </w:p>
    <w:p w14:paraId="2E731FB8" w14:textId="77777777" w:rsidR="00CE505B" w:rsidRPr="00F91199" w:rsidRDefault="00CE505B" w:rsidP="00CE505B">
      <w:pPr>
        <w:rPr>
          <w:rFonts w:ascii="Courier New" w:hAnsi="Courier New"/>
          <w:b/>
          <w:sz w:val="20"/>
        </w:rPr>
      </w:pPr>
      <w:r w:rsidRPr="00F91199">
        <w:rPr>
          <w:rFonts w:ascii="Courier New" w:hAnsi="Courier New"/>
          <w:b/>
          <w:sz w:val="20"/>
        </w:rPr>
        <w:t>Scenario: Book for Vacation</w:t>
      </w:r>
    </w:p>
    <w:p w14:paraId="119499A8" w14:textId="77777777" w:rsidR="00CE505B" w:rsidRPr="00F91199" w:rsidRDefault="00CE505B" w:rsidP="00CE505B">
      <w:pPr>
        <w:rPr>
          <w:rFonts w:ascii="Courier New" w:hAnsi="Courier New"/>
          <w:b/>
          <w:sz w:val="20"/>
        </w:rPr>
      </w:pPr>
    </w:p>
    <w:p w14:paraId="0CD78445" w14:textId="77777777" w:rsidR="00CE505B" w:rsidRPr="00F91199" w:rsidRDefault="00CE505B" w:rsidP="00CE505B">
      <w:pPr>
        <w:rPr>
          <w:rFonts w:ascii="Courier New" w:hAnsi="Courier New"/>
          <w:b/>
          <w:sz w:val="20"/>
        </w:rPr>
      </w:pPr>
      <w:r w:rsidRPr="00F91199">
        <w:rPr>
          <w:rFonts w:ascii="Courier New" w:hAnsi="Courier New"/>
          <w:b/>
          <w:sz w:val="20"/>
        </w:rPr>
        <w:t>Given User is on Home Page</w:t>
      </w:r>
    </w:p>
    <w:p w14:paraId="42FA146C" w14:textId="77777777" w:rsidR="00CE505B" w:rsidRPr="00F91199" w:rsidRDefault="00CE505B" w:rsidP="00CE505B">
      <w:pPr>
        <w:rPr>
          <w:rFonts w:ascii="Courier New" w:hAnsi="Courier New"/>
          <w:b/>
          <w:sz w:val="20"/>
        </w:rPr>
      </w:pPr>
      <w:r w:rsidRPr="00F91199">
        <w:rPr>
          <w:rFonts w:ascii="Courier New" w:hAnsi="Courier New"/>
          <w:b/>
          <w:sz w:val="20"/>
        </w:rPr>
        <w:t>When User click on See Vacation</w:t>
      </w:r>
    </w:p>
    <w:p w14:paraId="0EEE4668" w14:textId="4D8BC266" w:rsidR="00CE505B" w:rsidRPr="00F91199" w:rsidRDefault="00CE505B" w:rsidP="00CE505B">
      <w:pPr>
        <w:rPr>
          <w:rFonts w:ascii="Courier New" w:hAnsi="Courier New"/>
          <w:b/>
          <w:sz w:val="20"/>
        </w:rPr>
      </w:pPr>
      <w:r w:rsidRPr="00F91199">
        <w:rPr>
          <w:rFonts w:ascii="Courier New" w:hAnsi="Courier New"/>
          <w:b/>
          <w:sz w:val="20"/>
        </w:rPr>
        <w:t xml:space="preserve">Then User Click on </w:t>
      </w:r>
      <w:r w:rsidR="00BF56A9" w:rsidRPr="00F91199">
        <w:rPr>
          <w:rFonts w:ascii="Courier New" w:hAnsi="Courier New"/>
          <w:b/>
          <w:sz w:val="20"/>
        </w:rPr>
        <w:t>Let’s</w:t>
      </w:r>
      <w:r w:rsidRPr="00F91199">
        <w:rPr>
          <w:rFonts w:ascii="Courier New" w:hAnsi="Courier New"/>
          <w:b/>
          <w:sz w:val="20"/>
        </w:rPr>
        <w:t xml:space="preserve"> Go Button</w:t>
      </w:r>
    </w:p>
    <w:p w14:paraId="660FCF15" w14:textId="77777777" w:rsidR="00CE505B" w:rsidRPr="00F91199" w:rsidRDefault="00CE505B" w:rsidP="00CE505B">
      <w:pPr>
        <w:rPr>
          <w:rFonts w:ascii="Courier New" w:hAnsi="Courier New"/>
          <w:b/>
          <w:sz w:val="20"/>
        </w:rPr>
      </w:pPr>
      <w:r w:rsidRPr="00F91199">
        <w:rPr>
          <w:rFonts w:ascii="Courier New" w:hAnsi="Courier New"/>
          <w:b/>
          <w:sz w:val="20"/>
        </w:rPr>
        <w:t>Then User Click on Search</w:t>
      </w:r>
    </w:p>
    <w:p w14:paraId="07884787" w14:textId="77777777" w:rsidR="00CE505B" w:rsidRPr="00F91199" w:rsidRDefault="00CE505B" w:rsidP="00CE505B">
      <w:pPr>
        <w:rPr>
          <w:rFonts w:ascii="Courier New" w:hAnsi="Courier New"/>
          <w:b/>
          <w:sz w:val="20"/>
        </w:rPr>
      </w:pPr>
      <w:r w:rsidRPr="00F91199">
        <w:rPr>
          <w:rFonts w:ascii="Courier New" w:hAnsi="Courier New"/>
          <w:b/>
          <w:sz w:val="20"/>
        </w:rPr>
        <w:t>Then User click on Choose this deal button</w:t>
      </w:r>
    </w:p>
    <w:p w14:paraId="122CB2EE" w14:textId="77777777" w:rsidR="00CE505B" w:rsidRPr="00F91199" w:rsidRDefault="00CE505B" w:rsidP="00CE505B">
      <w:pPr>
        <w:rPr>
          <w:rFonts w:ascii="Courier New" w:hAnsi="Courier New"/>
          <w:b/>
          <w:sz w:val="20"/>
        </w:rPr>
      </w:pPr>
      <w:r w:rsidRPr="00F91199">
        <w:rPr>
          <w:rFonts w:ascii="Courier New" w:hAnsi="Courier New"/>
          <w:b/>
          <w:sz w:val="20"/>
        </w:rPr>
        <w:t>Then User click on Book</w:t>
      </w:r>
    </w:p>
    <w:p w14:paraId="57D9005E" w14:textId="77777777" w:rsidR="00CE505B" w:rsidRDefault="00CE505B" w:rsidP="00CE505B">
      <w:pPr>
        <w:rPr>
          <w:rFonts w:ascii="Courier New" w:hAnsi="Courier New"/>
          <w:b/>
          <w:sz w:val="20"/>
        </w:rPr>
      </w:pPr>
      <w:r w:rsidRPr="00F91199">
        <w:rPr>
          <w:rFonts w:ascii="Courier New" w:hAnsi="Courier New"/>
          <w:b/>
          <w:sz w:val="20"/>
        </w:rPr>
        <w:t>Then User click on Checkout</w:t>
      </w:r>
    </w:p>
    <w:p w14:paraId="3AF000EC" w14:textId="77777777" w:rsidR="00CE505B" w:rsidRPr="00F91199" w:rsidRDefault="00CE505B" w:rsidP="00CE505B">
      <w:pPr>
        <w:rPr>
          <w:rFonts w:ascii="Courier New" w:hAnsi="Courier New"/>
          <w:b/>
          <w:sz w:val="20"/>
        </w:rPr>
      </w:pPr>
    </w:p>
    <w:p w14:paraId="2460315B" w14:textId="77777777" w:rsidR="00CE505B" w:rsidRPr="001520AC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>
        <w:rPr>
          <w:sz w:val="24"/>
        </w:rPr>
        <w:t>Create the “</w:t>
      </w:r>
      <w:r w:rsidRPr="00BC3537">
        <w:rPr>
          <w:b/>
          <w:sz w:val="24"/>
        </w:rPr>
        <w:t>cucumberTest</w:t>
      </w:r>
      <w:r>
        <w:rPr>
          <w:sz w:val="24"/>
        </w:rPr>
        <w:t>” package.</w:t>
      </w:r>
    </w:p>
    <w:p w14:paraId="6C823A88" w14:textId="77777777" w:rsidR="00CE505B" w:rsidRDefault="00CE505B">
      <w:pPr>
        <w:rPr>
          <w:sz w:val="24"/>
        </w:rPr>
      </w:pPr>
      <w:r>
        <w:rPr>
          <w:sz w:val="24"/>
        </w:rPr>
        <w:br w:type="page"/>
      </w:r>
    </w:p>
    <w:p w14:paraId="19523ED0" w14:textId="61DCBE6D" w:rsidR="00CE505B" w:rsidRPr="00F91199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>
        <w:rPr>
          <w:sz w:val="24"/>
        </w:rPr>
        <w:lastRenderedPageBreak/>
        <w:t>Create the “</w:t>
      </w:r>
      <w:r w:rsidRPr="00BC3537">
        <w:rPr>
          <w:b/>
          <w:sz w:val="24"/>
        </w:rPr>
        <w:t>TestRunner</w:t>
      </w:r>
      <w:r>
        <w:rPr>
          <w:sz w:val="24"/>
        </w:rPr>
        <w:t>” class in the “</w:t>
      </w:r>
      <w:r w:rsidRPr="00BC3537">
        <w:rPr>
          <w:b/>
          <w:sz w:val="24"/>
        </w:rPr>
        <w:t>cucumberTest</w:t>
      </w:r>
      <w:r>
        <w:rPr>
          <w:sz w:val="24"/>
        </w:rPr>
        <w:t xml:space="preserve">” package. </w:t>
      </w:r>
      <w:r w:rsidRPr="001520AC">
        <w:rPr>
          <w:sz w:val="24"/>
        </w:rPr>
        <w:t>Insert this code below into the class.</w:t>
      </w:r>
    </w:p>
    <w:p w14:paraId="0340615F" w14:textId="77777777" w:rsidR="00CE505B" w:rsidRPr="00F91199" w:rsidRDefault="00CE505B" w:rsidP="00CE505B">
      <w:pPr>
        <w:pStyle w:val="ListParagraph1"/>
        <w:rPr>
          <w:rFonts w:ascii="Courier New" w:hAnsi="Courier New" w:cs="Courier New"/>
          <w:b/>
          <w:sz w:val="20"/>
          <w:szCs w:val="20"/>
        </w:rPr>
      </w:pPr>
      <w:r w:rsidRPr="00F91199">
        <w:rPr>
          <w:rFonts w:ascii="Courier New" w:hAnsi="Courier New" w:cs="Courier New"/>
          <w:b/>
          <w:sz w:val="20"/>
          <w:szCs w:val="20"/>
        </w:rPr>
        <w:t>package  cucumberTest;</w:t>
      </w:r>
    </w:p>
    <w:p w14:paraId="57E428A4" w14:textId="77777777" w:rsidR="00CE505B" w:rsidRPr="00F91199" w:rsidRDefault="00CE505B" w:rsidP="00CE505B">
      <w:pPr>
        <w:pStyle w:val="ListParagraph1"/>
        <w:rPr>
          <w:rFonts w:ascii="Courier New" w:hAnsi="Courier New" w:cs="Courier New"/>
          <w:b/>
          <w:sz w:val="20"/>
          <w:szCs w:val="20"/>
        </w:rPr>
      </w:pPr>
    </w:p>
    <w:p w14:paraId="66F7FF15" w14:textId="77777777" w:rsidR="00CE505B" w:rsidRPr="00F91199" w:rsidRDefault="00CE505B" w:rsidP="00CE505B">
      <w:pPr>
        <w:pStyle w:val="ListParagraph1"/>
        <w:rPr>
          <w:rFonts w:ascii="Courier New" w:hAnsi="Courier New" w:cs="Courier New"/>
          <w:b/>
          <w:sz w:val="20"/>
          <w:szCs w:val="20"/>
        </w:rPr>
      </w:pPr>
      <w:r w:rsidRPr="00F91199">
        <w:rPr>
          <w:rFonts w:ascii="Courier New" w:hAnsi="Courier New" w:cs="Courier New"/>
          <w:b/>
          <w:sz w:val="20"/>
          <w:szCs w:val="20"/>
        </w:rPr>
        <w:t>@RunWith(Cucumber.class)</w:t>
      </w:r>
    </w:p>
    <w:p w14:paraId="5301C1DD" w14:textId="77777777" w:rsidR="00CE505B" w:rsidRPr="00F91199" w:rsidRDefault="00CE505B" w:rsidP="00CE505B">
      <w:pPr>
        <w:pStyle w:val="ListParagraph1"/>
        <w:rPr>
          <w:rFonts w:ascii="Courier New" w:hAnsi="Courier New" w:cs="Courier New"/>
          <w:b/>
          <w:sz w:val="20"/>
          <w:szCs w:val="20"/>
        </w:rPr>
      </w:pPr>
      <w:r w:rsidRPr="00F91199">
        <w:rPr>
          <w:rFonts w:ascii="Courier New" w:hAnsi="Courier New" w:cs="Courier New"/>
          <w:b/>
          <w:sz w:val="20"/>
          <w:szCs w:val="20"/>
        </w:rPr>
        <w:t>@CucumberOptions(</w:t>
      </w:r>
    </w:p>
    <w:p w14:paraId="05771115" w14:textId="77777777" w:rsidR="00CE505B" w:rsidRPr="00F91199" w:rsidRDefault="00CE505B" w:rsidP="00CE505B">
      <w:pPr>
        <w:pStyle w:val="ListParagraph1"/>
        <w:rPr>
          <w:rFonts w:ascii="Courier New" w:hAnsi="Courier New" w:cs="Courier New"/>
          <w:b/>
          <w:sz w:val="20"/>
          <w:szCs w:val="20"/>
        </w:rPr>
      </w:pPr>
      <w:r w:rsidRPr="00F91199">
        <w:rPr>
          <w:rFonts w:ascii="Courier New" w:hAnsi="Courier New" w:cs="Courier New"/>
          <w:b/>
          <w:sz w:val="20"/>
          <w:szCs w:val="20"/>
        </w:rPr>
        <w:tab/>
      </w:r>
      <w:r w:rsidRPr="00F91199">
        <w:rPr>
          <w:rFonts w:ascii="Courier New" w:hAnsi="Courier New" w:cs="Courier New"/>
          <w:b/>
          <w:sz w:val="20"/>
          <w:szCs w:val="20"/>
        </w:rPr>
        <w:tab/>
        <w:t>features = "Feature"</w:t>
      </w:r>
    </w:p>
    <w:p w14:paraId="43D70548" w14:textId="77777777" w:rsidR="00CE505B" w:rsidRPr="00F91199" w:rsidRDefault="00CE505B" w:rsidP="00CE505B">
      <w:pPr>
        <w:pStyle w:val="ListParagraph1"/>
        <w:rPr>
          <w:rFonts w:ascii="Courier New" w:hAnsi="Courier New" w:cs="Courier New"/>
          <w:b/>
          <w:sz w:val="20"/>
          <w:szCs w:val="20"/>
        </w:rPr>
      </w:pPr>
      <w:r w:rsidRPr="00F91199">
        <w:rPr>
          <w:rFonts w:ascii="Courier New" w:hAnsi="Courier New" w:cs="Courier New"/>
          <w:b/>
          <w:sz w:val="20"/>
          <w:szCs w:val="20"/>
        </w:rPr>
        <w:tab/>
      </w:r>
      <w:r w:rsidRPr="00F91199">
        <w:rPr>
          <w:rFonts w:ascii="Courier New" w:hAnsi="Courier New" w:cs="Courier New"/>
          <w:b/>
          <w:sz w:val="20"/>
          <w:szCs w:val="20"/>
        </w:rPr>
        <w:tab/>
        <w:t>,glue={"stepDefinition"}</w:t>
      </w:r>
    </w:p>
    <w:p w14:paraId="2AF26CE8" w14:textId="77777777" w:rsidR="00CE505B" w:rsidRPr="00F91199" w:rsidRDefault="00CE505B" w:rsidP="00CE505B">
      <w:pPr>
        <w:pStyle w:val="ListParagraph1"/>
        <w:rPr>
          <w:rFonts w:ascii="Courier New" w:hAnsi="Courier New" w:cs="Courier New"/>
          <w:b/>
          <w:sz w:val="20"/>
          <w:szCs w:val="20"/>
        </w:rPr>
      </w:pPr>
      <w:r w:rsidRPr="00F91199">
        <w:rPr>
          <w:rFonts w:ascii="Courier New" w:hAnsi="Courier New" w:cs="Courier New"/>
          <w:b/>
          <w:sz w:val="20"/>
          <w:szCs w:val="20"/>
        </w:rPr>
        <w:tab/>
      </w:r>
      <w:r w:rsidRPr="00F91199">
        <w:rPr>
          <w:rFonts w:ascii="Courier New" w:hAnsi="Courier New" w:cs="Courier New"/>
          <w:b/>
          <w:sz w:val="20"/>
          <w:szCs w:val="20"/>
        </w:rPr>
        <w:tab/>
        <w:t>)</w:t>
      </w:r>
    </w:p>
    <w:p w14:paraId="3148BA47" w14:textId="77777777" w:rsidR="00CE505B" w:rsidRPr="00F91199" w:rsidRDefault="00CE505B" w:rsidP="00CE505B">
      <w:pPr>
        <w:pStyle w:val="ListParagraph1"/>
        <w:rPr>
          <w:rFonts w:ascii="Courier New" w:hAnsi="Courier New" w:cs="Courier New"/>
          <w:b/>
          <w:sz w:val="20"/>
          <w:szCs w:val="20"/>
        </w:rPr>
      </w:pPr>
    </w:p>
    <w:p w14:paraId="4E1EFFE6" w14:textId="77777777" w:rsidR="00CE505B" w:rsidRPr="00F91199" w:rsidRDefault="00CE505B" w:rsidP="00CE505B">
      <w:pPr>
        <w:pStyle w:val="ListParagraph1"/>
        <w:rPr>
          <w:rFonts w:ascii="Courier New" w:hAnsi="Courier New" w:cs="Courier New"/>
          <w:b/>
          <w:sz w:val="20"/>
          <w:szCs w:val="20"/>
        </w:rPr>
      </w:pPr>
      <w:r w:rsidRPr="00F91199">
        <w:rPr>
          <w:rFonts w:ascii="Courier New" w:hAnsi="Courier New" w:cs="Courier New"/>
          <w:b/>
          <w:sz w:val="20"/>
          <w:szCs w:val="20"/>
        </w:rPr>
        <w:t>public class TestRunner {</w:t>
      </w:r>
    </w:p>
    <w:p w14:paraId="164BE6AF" w14:textId="77777777" w:rsidR="00CE505B" w:rsidRPr="00F91199" w:rsidRDefault="00CE505B" w:rsidP="00CE505B">
      <w:pPr>
        <w:pStyle w:val="ListParagraph1"/>
        <w:rPr>
          <w:rFonts w:ascii="Courier New" w:hAnsi="Courier New" w:cs="Courier New"/>
          <w:b/>
          <w:sz w:val="20"/>
          <w:szCs w:val="20"/>
        </w:rPr>
      </w:pPr>
    </w:p>
    <w:p w14:paraId="78DD9007" w14:textId="77777777" w:rsidR="00CE505B" w:rsidRPr="00F91199" w:rsidRDefault="00CE505B" w:rsidP="00CE505B">
      <w:pPr>
        <w:pStyle w:val="ListParagraph1"/>
        <w:rPr>
          <w:rFonts w:ascii="Courier New" w:hAnsi="Courier New" w:cs="Courier New"/>
          <w:b/>
          <w:sz w:val="20"/>
          <w:szCs w:val="20"/>
        </w:rPr>
      </w:pPr>
      <w:r w:rsidRPr="00F91199">
        <w:rPr>
          <w:rFonts w:ascii="Courier New" w:hAnsi="Courier New" w:cs="Courier New"/>
          <w:b/>
          <w:sz w:val="20"/>
          <w:szCs w:val="20"/>
        </w:rPr>
        <w:t>}</w:t>
      </w:r>
    </w:p>
    <w:p w14:paraId="66EB4F2E" w14:textId="77777777" w:rsidR="00CE505B" w:rsidRPr="001520AC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>
        <w:rPr>
          <w:sz w:val="24"/>
        </w:rPr>
        <w:t>Create the new package “</w:t>
      </w:r>
      <w:r w:rsidRPr="00BC3537">
        <w:rPr>
          <w:b/>
          <w:sz w:val="24"/>
        </w:rPr>
        <w:t>stepDefinition</w:t>
      </w:r>
      <w:r>
        <w:rPr>
          <w:sz w:val="24"/>
        </w:rPr>
        <w:t xml:space="preserve">” and the new </w:t>
      </w:r>
      <w:r w:rsidRPr="001520AC">
        <w:rPr>
          <w:sz w:val="24"/>
        </w:rPr>
        <w:t>class “</w:t>
      </w:r>
      <w:r w:rsidRPr="00BC3537">
        <w:rPr>
          <w:b/>
          <w:sz w:val="24"/>
        </w:rPr>
        <w:t>TestSteps</w:t>
      </w:r>
      <w:r>
        <w:rPr>
          <w:sz w:val="24"/>
        </w:rPr>
        <w:t>” in the new package</w:t>
      </w:r>
    </w:p>
    <w:p w14:paraId="6C49949D" w14:textId="77777777" w:rsidR="00CE505B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>
        <w:rPr>
          <w:sz w:val="24"/>
        </w:rPr>
        <w:t xml:space="preserve">Now right click on </w:t>
      </w:r>
      <w:r w:rsidRPr="00BC3537">
        <w:rPr>
          <w:b/>
          <w:sz w:val="24"/>
        </w:rPr>
        <w:t>TestRunner</w:t>
      </w:r>
      <w:r>
        <w:rPr>
          <w:sz w:val="24"/>
        </w:rPr>
        <w:t xml:space="preserve"> class and click </w:t>
      </w:r>
      <w:r w:rsidRPr="00BC3537">
        <w:rPr>
          <w:b/>
          <w:sz w:val="24"/>
        </w:rPr>
        <w:t xml:space="preserve">Run </w:t>
      </w:r>
      <w:r>
        <w:rPr>
          <w:b/>
          <w:sz w:val="24"/>
        </w:rPr>
        <w:t>A</w:t>
      </w:r>
      <w:r w:rsidRPr="00BC3537">
        <w:rPr>
          <w:b/>
          <w:sz w:val="24"/>
        </w:rPr>
        <w:t xml:space="preserve">s </w:t>
      </w:r>
      <w:r>
        <w:rPr>
          <w:sz w:val="24"/>
        </w:rPr>
        <w:t xml:space="preserve">&gt; </w:t>
      </w:r>
      <w:r w:rsidRPr="00BC3537">
        <w:rPr>
          <w:b/>
          <w:sz w:val="24"/>
        </w:rPr>
        <w:t>J</w:t>
      </w:r>
      <w:r>
        <w:rPr>
          <w:b/>
          <w:sz w:val="24"/>
        </w:rPr>
        <w:t>U</w:t>
      </w:r>
      <w:r w:rsidRPr="00BC3537">
        <w:rPr>
          <w:b/>
          <w:sz w:val="24"/>
        </w:rPr>
        <w:t>nit</w:t>
      </w:r>
      <w:r>
        <w:rPr>
          <w:b/>
          <w:sz w:val="24"/>
        </w:rPr>
        <w:t xml:space="preserve"> </w:t>
      </w:r>
      <w:r w:rsidRPr="00BC3537">
        <w:rPr>
          <w:b/>
          <w:sz w:val="24"/>
        </w:rPr>
        <w:t>Test</w:t>
      </w:r>
      <w:r>
        <w:rPr>
          <w:sz w:val="24"/>
        </w:rPr>
        <w:t>.</w:t>
      </w:r>
    </w:p>
    <w:p w14:paraId="5DD7435E" w14:textId="77777777" w:rsidR="00CE505B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 w:rsidRPr="00144073">
        <w:rPr>
          <w:sz w:val="24"/>
        </w:rPr>
        <w:t xml:space="preserve">Copy all those steps and paste in </w:t>
      </w:r>
      <w:r w:rsidRPr="00BC3537">
        <w:rPr>
          <w:b/>
          <w:sz w:val="24"/>
        </w:rPr>
        <w:t>TestSteps.java</w:t>
      </w:r>
      <w:r w:rsidRPr="00144073">
        <w:rPr>
          <w:sz w:val="24"/>
        </w:rPr>
        <w:t xml:space="preserve"> file and add code in </w:t>
      </w:r>
      <w:r>
        <w:rPr>
          <w:sz w:val="24"/>
        </w:rPr>
        <w:t>those</w:t>
      </w:r>
      <w:r w:rsidRPr="00144073">
        <w:rPr>
          <w:sz w:val="24"/>
        </w:rPr>
        <w:t xml:space="preserve"> methods.</w:t>
      </w:r>
    </w:p>
    <w:p w14:paraId="26406290" w14:textId="77777777" w:rsidR="00CE505B" w:rsidRPr="00BC3537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 w:rsidRPr="00732C59">
        <w:rPr>
          <w:sz w:val="24"/>
        </w:rPr>
        <w:t>Add the</w:t>
      </w:r>
      <w:r>
        <w:rPr>
          <w:sz w:val="24"/>
        </w:rPr>
        <w:t xml:space="preserve"> bolded</w:t>
      </w:r>
      <w:r w:rsidRPr="00732C59">
        <w:rPr>
          <w:sz w:val="24"/>
        </w:rPr>
        <w:t xml:space="preserve"> code to your </w:t>
      </w:r>
      <w:r w:rsidRPr="00BC3537">
        <w:rPr>
          <w:b/>
          <w:sz w:val="24"/>
        </w:rPr>
        <w:t>TestSteps</w:t>
      </w:r>
      <w:r w:rsidRPr="00732C59">
        <w:rPr>
          <w:sz w:val="24"/>
        </w:rPr>
        <w:t xml:space="preserve"> file. </w:t>
      </w:r>
    </w:p>
    <w:p w14:paraId="0F11F9FE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>package stepDefinition;</w:t>
      </w:r>
    </w:p>
    <w:p w14:paraId="3FB04A48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91E9128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>import org.openqa.selenium.By;</w:t>
      </w:r>
    </w:p>
    <w:p w14:paraId="54B3A60A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>import org.openqa.selenium.JavascriptExecutor;</w:t>
      </w:r>
    </w:p>
    <w:p w14:paraId="0AF5A6CD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>import org.openqa.selenium.WebDriver;</w:t>
      </w:r>
    </w:p>
    <w:p w14:paraId="0D0CBFCC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>import org.openqa.selenium.WebElement;</w:t>
      </w:r>
    </w:p>
    <w:p w14:paraId="3D26A6DD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>import org.openqa.selenium.chrome.ChromeDriver;</w:t>
      </w:r>
    </w:p>
    <w:p w14:paraId="0EDC3724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13C252A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>import cucumber.api.PendingException;</w:t>
      </w:r>
    </w:p>
    <w:p w14:paraId="6B6A81DD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>import cucumber.api.java.en.Given;</w:t>
      </w:r>
    </w:p>
    <w:p w14:paraId="7004F1AB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>import cucumber.api.java.en.Then;</w:t>
      </w:r>
    </w:p>
    <w:p w14:paraId="08B82D07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>import cucumber.api.java.en.When;</w:t>
      </w:r>
    </w:p>
    <w:p w14:paraId="1CA41B6B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EBCA259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>public class TestSteps {</w:t>
      </w:r>
    </w:p>
    <w:p w14:paraId="05AD1F4E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D96A72F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DD523D">
        <w:rPr>
          <w:rFonts w:ascii="Courier New" w:hAnsi="Courier New" w:cs="Courier New"/>
          <w:b/>
          <w:sz w:val="20"/>
          <w:szCs w:val="20"/>
        </w:rPr>
        <w:t xml:space="preserve">public static String DriverPath = </w:t>
      </w:r>
    </w:p>
    <w:p w14:paraId="7798AA96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</w:t>
      </w:r>
      <w:r w:rsidRPr="00DD523D">
        <w:rPr>
          <w:rFonts w:ascii="Courier New" w:hAnsi="Courier New" w:cs="Courier New"/>
          <w:b/>
          <w:sz w:val="20"/>
          <w:szCs w:val="20"/>
        </w:rPr>
        <w:t>System.getProperty("user.dir") + "\\src\\Driver\\";</w:t>
      </w:r>
    </w:p>
    <w:p w14:paraId="36D527A4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DD523D">
        <w:rPr>
          <w:rFonts w:ascii="Courier New" w:hAnsi="Courier New" w:cs="Courier New"/>
          <w:b/>
          <w:sz w:val="20"/>
          <w:szCs w:val="20"/>
        </w:rPr>
        <w:t>private static WebDriver driver = null;</w:t>
      </w:r>
    </w:p>
    <w:p w14:paraId="2A5E8ED4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89A231A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@Given("^User is on Home Page$")</w:t>
      </w:r>
    </w:p>
    <w:p w14:paraId="1C4145E2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public void user_is_on_Home_Page() throws Throwable {</w:t>
      </w:r>
    </w:p>
    <w:p w14:paraId="0F22B3BD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1561BD2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 xml:space="preserve">System.setProperty("webdriver.chrome.driver", </w:t>
      </w:r>
    </w:p>
    <w:p w14:paraId="1F76300B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     </w:t>
      </w:r>
      <w:r w:rsidRPr="00DD523D">
        <w:rPr>
          <w:rFonts w:ascii="Courier New" w:hAnsi="Courier New" w:cs="Courier New"/>
          <w:b/>
          <w:sz w:val="20"/>
          <w:szCs w:val="20"/>
        </w:rPr>
        <w:t>DriverPath + "chromedriver.exe");</w:t>
      </w:r>
    </w:p>
    <w:p w14:paraId="141DC6ED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driver = new ChromeDriver();</w:t>
      </w:r>
    </w:p>
    <w:p w14:paraId="55653D06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driver.manage().window().maximize();</w:t>
      </w:r>
    </w:p>
    <w:p w14:paraId="27E30199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driver.get("http://www.jetblue.com/plan-a-trip/#/");</w:t>
      </w:r>
    </w:p>
    <w:p w14:paraId="4AC10C12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6AF8DEEF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}</w:t>
      </w:r>
    </w:p>
    <w:p w14:paraId="688D7334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5897FD0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@When("^User click on See Vacation$")</w:t>
      </w:r>
    </w:p>
    <w:p w14:paraId="56F913F2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public void user_click_on_See_Vacation() throws Throwable {</w:t>
      </w:r>
    </w:p>
    <w:p w14:paraId="2C7F0C66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10B6499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JavascriptExecutor jse = (JavascriptExecutor) driver;</w:t>
      </w:r>
    </w:p>
    <w:p w14:paraId="4D1EF642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jse.executeScript("window.scrollBy(0,1300)", "");</w:t>
      </w:r>
    </w:p>
    <w:p w14:paraId="37DA100D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Thread.sleep(3000);</w:t>
      </w:r>
    </w:p>
    <w:p w14:paraId="43A6A6E7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// driver.findElement(By.linkText("See Vacations")).click();</w:t>
      </w:r>
    </w:p>
    <w:p w14:paraId="6B5DC023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driver.navigate().to("https://www.jetblue.com/vacations/deals/#/");</w:t>
      </w:r>
    </w:p>
    <w:p w14:paraId="06A0DEDA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ab/>
      </w:r>
    </w:p>
    <w:p w14:paraId="64920678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}</w:t>
      </w:r>
    </w:p>
    <w:p w14:paraId="510F090D" w14:textId="5B0C5290" w:rsidR="00CE505B" w:rsidRDefault="00CE505B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02C85288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8DB214C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@Then("^User Click on Lets Go Button$")</w:t>
      </w:r>
    </w:p>
    <w:p w14:paraId="199937D4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public void user_Click_on_Lets_Go_Button() throws Throwable {</w:t>
      </w:r>
    </w:p>
    <w:p w14:paraId="25FF83FA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676DDFE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JavascriptExecutor ex = (JavascriptExecutor) driver;</w:t>
      </w:r>
    </w:p>
    <w:p w14:paraId="292F40C0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 xml:space="preserve">ex.executeScript("arguments[0].click();", </w:t>
      </w:r>
      <w:r>
        <w:rPr>
          <w:rFonts w:ascii="Courier New" w:hAnsi="Courier New" w:cs="Courier New"/>
          <w:b/>
          <w:sz w:val="20"/>
          <w:szCs w:val="20"/>
        </w:rPr>
        <w:t xml:space="preserve">  </w:t>
      </w:r>
    </w:p>
    <w:p w14:paraId="14D3D9AC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         </w:t>
      </w:r>
      <w:r w:rsidRPr="00DD523D">
        <w:rPr>
          <w:rFonts w:ascii="Courier New" w:hAnsi="Courier New" w:cs="Courier New"/>
          <w:b/>
          <w:sz w:val="20"/>
          <w:szCs w:val="20"/>
        </w:rPr>
        <w:t>driver.findElement(By.className("letsGoLink")));</w:t>
      </w:r>
    </w:p>
    <w:p w14:paraId="1E525FBF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Thread.sleep(6000);</w:t>
      </w:r>
    </w:p>
    <w:p w14:paraId="592FE812" w14:textId="77777777" w:rsidR="00CE505B" w:rsidRPr="00A85A49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DE6D189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}</w:t>
      </w:r>
    </w:p>
    <w:p w14:paraId="3B0123D3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5C83231" w14:textId="25A48399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@Then("^User Click on Se</w:t>
      </w:r>
      <w:r w:rsidR="00BF56A9">
        <w:rPr>
          <w:rFonts w:ascii="Courier New" w:hAnsi="Courier New" w:cs="Courier New"/>
          <w:sz w:val="16"/>
          <w:szCs w:val="16"/>
        </w:rPr>
        <w:t>ar</w:t>
      </w:r>
      <w:r w:rsidRPr="00DD523D">
        <w:rPr>
          <w:rFonts w:ascii="Courier New" w:hAnsi="Courier New" w:cs="Courier New"/>
          <w:sz w:val="16"/>
          <w:szCs w:val="16"/>
        </w:rPr>
        <w:t>ch$")</w:t>
      </w:r>
    </w:p>
    <w:p w14:paraId="5C3A41CA" w14:textId="270D9E92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public void user_Click_on_Se</w:t>
      </w:r>
      <w:r w:rsidR="00BF56A9">
        <w:rPr>
          <w:rFonts w:ascii="Courier New" w:hAnsi="Courier New" w:cs="Courier New"/>
          <w:sz w:val="16"/>
          <w:szCs w:val="16"/>
        </w:rPr>
        <w:t>ar</w:t>
      </w:r>
      <w:r w:rsidRPr="00DD523D">
        <w:rPr>
          <w:rFonts w:ascii="Courier New" w:hAnsi="Courier New" w:cs="Courier New"/>
          <w:sz w:val="16"/>
          <w:szCs w:val="16"/>
        </w:rPr>
        <w:t>ch() throws Throwable {</w:t>
      </w:r>
    </w:p>
    <w:p w14:paraId="41FAC0DE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BC5E05C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driver.findElement(</w:t>
      </w:r>
    </w:p>
    <w:p w14:paraId="013D0FDA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DD523D">
        <w:rPr>
          <w:rFonts w:ascii="Courier New" w:hAnsi="Courier New" w:cs="Courier New"/>
          <w:b/>
          <w:sz w:val="20"/>
          <w:szCs w:val="20"/>
        </w:rPr>
        <w:t>By.cssSelector("button.submit_link.automation-submitLink")).click();</w:t>
      </w:r>
    </w:p>
    <w:p w14:paraId="1E95DD4A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Thread.sleep(6000);</w:t>
      </w:r>
    </w:p>
    <w:p w14:paraId="7657111C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ab/>
      </w:r>
    </w:p>
    <w:p w14:paraId="0538517B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}</w:t>
      </w:r>
    </w:p>
    <w:p w14:paraId="5C9A7F93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E1D0478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@Then("^User click on Choose this deal button$")</w:t>
      </w:r>
    </w:p>
    <w:p w14:paraId="2A412FCF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public void user_click_on_Choose_this_deal_button() throws Throwable {</w:t>
      </w:r>
    </w:p>
    <w:p w14:paraId="21D3E53A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90DB16B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driver.findElement(</w:t>
      </w:r>
    </w:p>
    <w:p w14:paraId="7D5C3D6B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DD523D">
        <w:rPr>
          <w:rFonts w:ascii="Courier New" w:hAnsi="Courier New" w:cs="Courier New"/>
          <w:b/>
          <w:sz w:val="20"/>
          <w:szCs w:val="20"/>
        </w:rPr>
        <w:t>By.xpath("(//button[@type='button'])[12]")).click();</w:t>
      </w:r>
    </w:p>
    <w:p w14:paraId="56AD331F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Thread.sleep(6000);</w:t>
      </w:r>
    </w:p>
    <w:p w14:paraId="4D8F12D7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driver.findElement(</w:t>
      </w:r>
    </w:p>
    <w:p w14:paraId="04D28F23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DD523D">
        <w:rPr>
          <w:rFonts w:ascii="Courier New" w:hAnsi="Courier New" w:cs="Courier New"/>
          <w:b/>
          <w:sz w:val="20"/>
          <w:szCs w:val="20"/>
        </w:rPr>
        <w:t>By.xpath("(//button[@type='button'])[15]")).click();</w:t>
      </w:r>
    </w:p>
    <w:p w14:paraId="1CC9DAB4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Thread.sleep(6000);</w:t>
      </w:r>
    </w:p>
    <w:p w14:paraId="06D7EC95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ab/>
      </w:r>
    </w:p>
    <w:p w14:paraId="249BC4A8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}</w:t>
      </w:r>
    </w:p>
    <w:p w14:paraId="06D4212C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3095B0C" w14:textId="1F0B17BD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@Then("^User cl</w:t>
      </w:r>
      <w:r w:rsidR="00BF56A9">
        <w:rPr>
          <w:rFonts w:ascii="Courier New" w:hAnsi="Courier New" w:cs="Courier New"/>
          <w:sz w:val="16"/>
          <w:szCs w:val="16"/>
        </w:rPr>
        <w:t>ic</w:t>
      </w:r>
      <w:r w:rsidRPr="00DD523D">
        <w:rPr>
          <w:rFonts w:ascii="Courier New" w:hAnsi="Courier New" w:cs="Courier New"/>
          <w:sz w:val="16"/>
          <w:szCs w:val="16"/>
        </w:rPr>
        <w:t>k on Book$")</w:t>
      </w:r>
    </w:p>
    <w:p w14:paraId="68F68877" w14:textId="77428B29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public void user_cl</w:t>
      </w:r>
      <w:r w:rsidR="00BF56A9">
        <w:rPr>
          <w:rFonts w:ascii="Courier New" w:hAnsi="Courier New" w:cs="Courier New"/>
          <w:sz w:val="16"/>
          <w:szCs w:val="16"/>
        </w:rPr>
        <w:t>ic</w:t>
      </w:r>
      <w:r w:rsidRPr="00DD523D">
        <w:rPr>
          <w:rFonts w:ascii="Courier New" w:hAnsi="Courier New" w:cs="Courier New"/>
          <w:sz w:val="16"/>
          <w:szCs w:val="16"/>
        </w:rPr>
        <w:t>k_on_Book() throws Throwable {</w:t>
      </w:r>
    </w:p>
    <w:p w14:paraId="54DE2468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69278830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driver.findElement(</w:t>
      </w:r>
    </w:p>
    <w:p w14:paraId="2CA0948C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DD523D">
        <w:rPr>
          <w:rFonts w:ascii="Courier New" w:hAnsi="Courier New" w:cs="Courier New"/>
          <w:b/>
          <w:sz w:val="20"/>
          <w:szCs w:val="20"/>
        </w:rPr>
        <w:t>By.xpath("(//button[@type='button'])[11]")).click();</w:t>
      </w:r>
    </w:p>
    <w:p w14:paraId="276F830C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DD523D">
        <w:rPr>
          <w:rFonts w:ascii="Courier New" w:hAnsi="Courier New" w:cs="Courier New"/>
          <w:b/>
          <w:sz w:val="20"/>
          <w:szCs w:val="20"/>
        </w:rPr>
        <w:t>Thread.sleep(6000);</w:t>
      </w:r>
    </w:p>
    <w:p w14:paraId="7C032212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DD523D">
        <w:rPr>
          <w:rFonts w:ascii="Courier New" w:hAnsi="Courier New" w:cs="Courier New"/>
          <w:sz w:val="16"/>
          <w:szCs w:val="16"/>
        </w:rPr>
        <w:tab/>
      </w:r>
    </w:p>
    <w:p w14:paraId="1F3F0E04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}</w:t>
      </w:r>
    </w:p>
    <w:p w14:paraId="5109847F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52CDC31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@Then("^User click on Checkout$")</w:t>
      </w:r>
    </w:p>
    <w:p w14:paraId="55083EC2" w14:textId="77777777" w:rsidR="00CE505B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DD523D">
        <w:rPr>
          <w:rFonts w:ascii="Courier New" w:hAnsi="Courier New" w:cs="Courier New"/>
          <w:sz w:val="16"/>
          <w:szCs w:val="16"/>
        </w:rPr>
        <w:t>public void user_click_on_Checkout() throws Throwable {</w:t>
      </w:r>
    </w:p>
    <w:p w14:paraId="385C752A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E079A2F" w14:textId="77777777" w:rsidR="00CE505B" w:rsidRPr="00DD523D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</w:t>
      </w:r>
      <w:r w:rsidRPr="00DD523D">
        <w:rPr>
          <w:rFonts w:ascii="Courier New" w:hAnsi="Courier New" w:cs="Courier New"/>
          <w:b/>
          <w:sz w:val="20"/>
          <w:szCs w:val="20"/>
        </w:rPr>
        <w:t>driver.findElement(By.id("checkout-button")).click();</w:t>
      </w:r>
    </w:p>
    <w:p w14:paraId="14B2D352" w14:textId="77777777" w:rsidR="00CE505B" w:rsidRPr="00A85A49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B61A6E4" w14:textId="77777777" w:rsidR="00CE505B" w:rsidRPr="003133D6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3133D6">
        <w:rPr>
          <w:rFonts w:ascii="Courier New" w:hAnsi="Courier New" w:cs="Courier New"/>
          <w:sz w:val="16"/>
          <w:szCs w:val="16"/>
        </w:rPr>
        <w:tab/>
      </w:r>
    </w:p>
    <w:p w14:paraId="5C4C31D9" w14:textId="77777777" w:rsidR="00CE505B" w:rsidRPr="003133D6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3133D6">
        <w:rPr>
          <w:rFonts w:ascii="Courier New" w:hAnsi="Courier New" w:cs="Courier New"/>
          <w:sz w:val="16"/>
          <w:szCs w:val="16"/>
        </w:rPr>
        <w:t xml:space="preserve">  }</w:t>
      </w:r>
    </w:p>
    <w:p w14:paraId="7221346F" w14:textId="77777777" w:rsidR="00CE505B" w:rsidRPr="003133D6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EE58806" w14:textId="77777777" w:rsidR="00CE505B" w:rsidRPr="003133D6" w:rsidRDefault="00CE505B" w:rsidP="00CE505B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3133D6">
        <w:rPr>
          <w:rFonts w:ascii="Courier New" w:hAnsi="Courier New" w:cs="Courier New"/>
          <w:sz w:val="16"/>
          <w:szCs w:val="16"/>
        </w:rPr>
        <w:t>}</w:t>
      </w:r>
    </w:p>
    <w:p w14:paraId="46A03834" w14:textId="5A12D451" w:rsidR="00CE505B" w:rsidRDefault="00CE505B">
      <w:pPr>
        <w:rPr>
          <w:rFonts w:ascii="Courier New" w:hAnsi="Courier New" w:cs="Courier New"/>
          <w:b/>
          <w:bCs/>
          <w:color w:val="7F0055"/>
          <w:sz w:val="20"/>
          <w:szCs w:val="20"/>
        </w:rPr>
      </w:pPr>
      <w:r>
        <w:rPr>
          <w:rFonts w:ascii="Courier New" w:hAnsi="Courier New" w:cs="Courier New"/>
          <w:b/>
          <w:bCs/>
          <w:color w:val="7F0055"/>
          <w:sz w:val="20"/>
          <w:szCs w:val="20"/>
        </w:rPr>
        <w:br w:type="page"/>
      </w:r>
    </w:p>
    <w:p w14:paraId="1F680803" w14:textId="77777777" w:rsidR="00CE505B" w:rsidRDefault="00CE505B" w:rsidP="00CE505B">
      <w:pPr>
        <w:rPr>
          <w:rFonts w:ascii="Courier New" w:hAnsi="Courier New" w:cs="Courier New"/>
          <w:b/>
          <w:bCs/>
          <w:color w:val="7F0055"/>
          <w:sz w:val="20"/>
          <w:szCs w:val="20"/>
        </w:rPr>
      </w:pPr>
    </w:p>
    <w:p w14:paraId="0B98FDA2" w14:textId="77777777" w:rsidR="00CE505B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>
        <w:rPr>
          <w:sz w:val="24"/>
        </w:rPr>
        <w:t xml:space="preserve">Select </w:t>
      </w:r>
      <w:r w:rsidRPr="001A193D">
        <w:rPr>
          <w:b/>
          <w:sz w:val="24"/>
        </w:rPr>
        <w:t>TestRunner.java</w:t>
      </w:r>
      <w:r>
        <w:rPr>
          <w:sz w:val="24"/>
        </w:rPr>
        <w:t xml:space="preserve"> &gt; right click &gt; </w:t>
      </w:r>
      <w:r>
        <w:rPr>
          <w:b/>
          <w:sz w:val="24"/>
        </w:rPr>
        <w:t>R</w:t>
      </w:r>
      <w:r w:rsidRPr="001A193D">
        <w:rPr>
          <w:b/>
          <w:sz w:val="24"/>
        </w:rPr>
        <w:t xml:space="preserve">un  </w:t>
      </w:r>
      <w:r>
        <w:rPr>
          <w:b/>
          <w:sz w:val="24"/>
        </w:rPr>
        <w:t>A</w:t>
      </w:r>
      <w:r w:rsidRPr="001A193D">
        <w:rPr>
          <w:b/>
          <w:sz w:val="24"/>
        </w:rPr>
        <w:t xml:space="preserve">s </w:t>
      </w:r>
      <w:r>
        <w:rPr>
          <w:b/>
          <w:sz w:val="24"/>
        </w:rPr>
        <w:t>&gt; JU</w:t>
      </w:r>
      <w:r w:rsidRPr="001A193D">
        <w:rPr>
          <w:b/>
          <w:sz w:val="24"/>
        </w:rPr>
        <w:t xml:space="preserve">nit </w:t>
      </w:r>
      <w:r>
        <w:rPr>
          <w:b/>
          <w:sz w:val="24"/>
        </w:rPr>
        <w:t>T</w:t>
      </w:r>
      <w:r w:rsidRPr="001A193D">
        <w:rPr>
          <w:b/>
          <w:sz w:val="24"/>
        </w:rPr>
        <w:t>est</w:t>
      </w:r>
    </w:p>
    <w:p w14:paraId="0746E20F" w14:textId="77777777" w:rsidR="00CE505B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>
        <w:rPr>
          <w:sz w:val="24"/>
        </w:rPr>
        <w:t>It will open a browser and perform all cases.</w:t>
      </w:r>
    </w:p>
    <w:p w14:paraId="455B0163" w14:textId="77777777" w:rsidR="00CE505B" w:rsidRDefault="00CE505B" w:rsidP="00CE505B">
      <w:pPr>
        <w:rPr>
          <w:sz w:val="24"/>
          <w:lang w:val="en-IN"/>
        </w:rPr>
      </w:pPr>
      <w:r>
        <w:rPr>
          <w:noProof/>
          <w:sz w:val="24"/>
        </w:rPr>
        <w:drawing>
          <wp:inline distT="0" distB="0" distL="0" distR="0" wp14:anchorId="516A1762" wp14:editId="6E0FFA18">
            <wp:extent cx="5720080" cy="30727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7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105AF" w14:textId="77777777" w:rsidR="00CE505B" w:rsidRDefault="00CE505B" w:rsidP="00CE505B">
      <w:pPr>
        <w:pStyle w:val="ListParagraph1"/>
        <w:rPr>
          <w:sz w:val="24"/>
          <w:szCs w:val="24"/>
        </w:rPr>
      </w:pPr>
    </w:p>
    <w:p w14:paraId="7253F8CA" w14:textId="77777777" w:rsidR="00CE505B" w:rsidRDefault="00CE505B" w:rsidP="004C6BA4">
      <w:pPr>
        <w:pStyle w:val="ListParagraph"/>
        <w:numPr>
          <w:ilvl w:val="0"/>
          <w:numId w:val="11"/>
        </w:numPr>
        <w:spacing w:after="200" w:line="276" w:lineRule="auto"/>
        <w:rPr>
          <w:sz w:val="24"/>
        </w:rPr>
      </w:pPr>
      <w:r>
        <w:rPr>
          <w:sz w:val="24"/>
        </w:rPr>
        <w:t>When each test case is running, it displays how many cases are passed and failed.</w:t>
      </w:r>
    </w:p>
    <w:p w14:paraId="1A7C6501" w14:textId="77777777" w:rsidR="00CE505B" w:rsidRDefault="00CE505B" w:rsidP="00CE505B">
      <w:pPr>
        <w:pStyle w:val="ListParagraph1"/>
        <w:rPr>
          <w:sz w:val="24"/>
          <w:szCs w:val="24"/>
          <w:lang w:val="en-IN"/>
        </w:rPr>
      </w:pPr>
      <w:r>
        <w:rPr>
          <w:noProof/>
          <w:sz w:val="24"/>
          <w:szCs w:val="24"/>
        </w:rPr>
        <w:drawing>
          <wp:inline distT="0" distB="0" distL="0" distR="0" wp14:anchorId="75FA4F58" wp14:editId="1EC2E113">
            <wp:extent cx="5720080" cy="30518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BA883" w14:textId="77777777" w:rsidR="00CE505B" w:rsidRDefault="00CE505B" w:rsidP="00CE505B">
      <w:pPr>
        <w:pStyle w:val="ListParagraph1"/>
        <w:rPr>
          <w:sz w:val="24"/>
          <w:szCs w:val="24"/>
        </w:rPr>
      </w:pPr>
    </w:p>
    <w:p w14:paraId="58BC7890" w14:textId="77777777" w:rsidR="00CE505B" w:rsidRDefault="00CE505B" w:rsidP="00CE505B">
      <w:pPr>
        <w:pStyle w:val="ListParagraph1"/>
        <w:ind w:left="0"/>
        <w:rPr>
          <w:sz w:val="24"/>
          <w:szCs w:val="24"/>
        </w:rPr>
      </w:pPr>
    </w:p>
    <w:p w14:paraId="1404720F" w14:textId="5C8ECFFC" w:rsidR="00432B41" w:rsidRPr="0067533E" w:rsidRDefault="00432B41" w:rsidP="00432B41">
      <w:pPr>
        <w:pStyle w:val="ExTitle"/>
      </w:pPr>
      <w:bookmarkStart w:id="31" w:name="_Toc510481164"/>
      <w:r>
        <w:lastRenderedPageBreak/>
        <w:t>LinkedIn</w:t>
      </w:r>
      <w:bookmarkEnd w:id="31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060"/>
        <w:gridCol w:w="1620"/>
        <w:gridCol w:w="4788"/>
      </w:tblGrid>
      <w:tr w:rsidR="00432B41" w14:paraId="174D5FF8" w14:textId="77777777" w:rsidTr="00ED4DC9">
        <w:trPr>
          <w:trHeight w:val="400"/>
        </w:trPr>
        <w:tc>
          <w:tcPr>
            <w:tcW w:w="4680" w:type="dxa"/>
            <w:gridSpan w:val="2"/>
            <w:tcBorders>
              <w:bottom w:val="single" w:sz="4" w:space="0" w:color="auto"/>
            </w:tcBorders>
            <w:shd w:val="clear" w:color="auto" w:fill="D9D9D9"/>
          </w:tcPr>
          <w:p w14:paraId="0998701C" w14:textId="77777777" w:rsidR="00432B41" w:rsidRDefault="00432B41" w:rsidP="00ED4DC9">
            <w:pPr>
              <w:pStyle w:val="TableText"/>
            </w:pPr>
            <w:r>
              <w:t>Overview</w:t>
            </w:r>
          </w:p>
        </w:tc>
        <w:tc>
          <w:tcPr>
            <w:tcW w:w="4788" w:type="dxa"/>
            <w:tcBorders>
              <w:bottom w:val="nil"/>
            </w:tcBorders>
          </w:tcPr>
          <w:p w14:paraId="3811A0AA" w14:textId="77777777" w:rsidR="00432B41" w:rsidRDefault="00432B41" w:rsidP="00ED4DC9">
            <w:pPr>
              <w:pStyle w:val="ExerciseText"/>
              <w:ind w:left="0" w:right="0"/>
            </w:pPr>
          </w:p>
        </w:tc>
      </w:tr>
      <w:tr w:rsidR="00432B41" w14:paraId="3012E5A6" w14:textId="77777777" w:rsidTr="00ED4DC9">
        <w:trPr>
          <w:trHeight w:val="400"/>
        </w:trPr>
        <w:tc>
          <w:tcPr>
            <w:tcW w:w="9468" w:type="dxa"/>
            <w:gridSpan w:val="3"/>
            <w:tcBorders>
              <w:top w:val="nil"/>
            </w:tcBorders>
          </w:tcPr>
          <w:p w14:paraId="0E676824" w14:textId="77777777" w:rsidR="00432B41" w:rsidRDefault="00432B41" w:rsidP="00ED4DC9">
            <w:pPr>
              <w:pStyle w:val="ExText"/>
            </w:pPr>
            <w:r>
              <w:t>In this exercise, you will create</w:t>
            </w:r>
            <w:r w:rsidRPr="00055588">
              <w:t xml:space="preserve"> </w:t>
            </w:r>
            <w:r>
              <w:t>tests for an active website</w:t>
            </w:r>
            <w:r w:rsidRPr="00055588">
              <w:t>.</w:t>
            </w:r>
          </w:p>
        </w:tc>
      </w:tr>
      <w:tr w:rsidR="00432B41" w14:paraId="2349DC2A" w14:textId="77777777" w:rsidTr="00ED4DC9">
        <w:trPr>
          <w:trHeight w:val="400"/>
        </w:trPr>
        <w:tc>
          <w:tcPr>
            <w:tcW w:w="3060" w:type="dxa"/>
            <w:tcBorders>
              <w:top w:val="single" w:sz="4" w:space="0" w:color="FFFFFF"/>
              <w:left w:val="single" w:sz="4" w:space="0" w:color="000000"/>
              <w:bottom w:val="single" w:sz="4" w:space="0" w:color="FFFFFF"/>
              <w:right w:val="single" w:sz="4" w:space="0" w:color="FFFFFF"/>
            </w:tcBorders>
            <w:shd w:val="clear" w:color="auto" w:fill="D9D9D9"/>
          </w:tcPr>
          <w:p w14:paraId="6000F076" w14:textId="77777777" w:rsidR="00432B41" w:rsidRDefault="00432B41" w:rsidP="00ED4DC9">
            <w:pPr>
              <w:pStyle w:val="TableText"/>
            </w:pPr>
            <w:r>
              <w:t>Objective</w:t>
            </w:r>
          </w:p>
        </w:tc>
        <w:tc>
          <w:tcPr>
            <w:tcW w:w="6408" w:type="dxa"/>
            <w:gridSpan w:val="2"/>
            <w:tcBorders>
              <w:left w:val="single" w:sz="4" w:space="0" w:color="FFFFFF"/>
            </w:tcBorders>
          </w:tcPr>
          <w:p w14:paraId="1F15D2EF" w14:textId="340207AD" w:rsidR="00432B41" w:rsidRDefault="00432B41" w:rsidP="00ED4DC9">
            <w:pPr>
              <w:pStyle w:val="ExText"/>
            </w:pPr>
            <w:r>
              <w:t xml:space="preserve">Access LinkedIn </w:t>
            </w:r>
            <w:r w:rsidRPr="001948D0">
              <w:t xml:space="preserve">using Cucumber </w:t>
            </w:r>
            <w:r>
              <w:t>and</w:t>
            </w:r>
            <w:r w:rsidRPr="001948D0">
              <w:t xml:space="preserve"> Selenium Tests</w:t>
            </w:r>
            <w:r w:rsidRPr="0067533E">
              <w:t>.</w:t>
            </w:r>
          </w:p>
        </w:tc>
      </w:tr>
    </w:tbl>
    <w:p w14:paraId="6311BBA4" w14:textId="77777777" w:rsidR="00432B41" w:rsidRPr="00432B41" w:rsidRDefault="00432B41" w:rsidP="00432B41">
      <w:pPr>
        <w:spacing w:after="200" w:line="276" w:lineRule="auto"/>
        <w:ind w:left="360"/>
        <w:rPr>
          <w:sz w:val="24"/>
        </w:rPr>
      </w:pPr>
    </w:p>
    <w:p w14:paraId="0D66C4A1" w14:textId="5E6BA7D0" w:rsidR="00432B41" w:rsidRPr="00D17060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>
        <w:rPr>
          <w:sz w:val="24"/>
        </w:rPr>
        <w:t>Create new Java project named</w:t>
      </w:r>
      <w:r w:rsidRPr="0097560E">
        <w:t xml:space="preserve"> </w:t>
      </w:r>
      <w:r w:rsidRPr="00807FE9">
        <w:rPr>
          <w:b/>
          <w:sz w:val="24"/>
        </w:rPr>
        <w:t>LinkedinWithCucumber</w:t>
      </w:r>
    </w:p>
    <w:p w14:paraId="3A920F9B" w14:textId="77777777" w:rsidR="00432B41" w:rsidRPr="001520AC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>
        <w:rPr>
          <w:sz w:val="24"/>
        </w:rPr>
        <w:t xml:space="preserve">Add </w:t>
      </w:r>
      <w:r w:rsidRPr="00BC3537">
        <w:rPr>
          <w:b/>
          <w:sz w:val="24"/>
        </w:rPr>
        <w:t>Selenium</w:t>
      </w:r>
      <w:r>
        <w:rPr>
          <w:sz w:val="24"/>
        </w:rPr>
        <w:t xml:space="preserve"> and </w:t>
      </w:r>
      <w:r w:rsidRPr="00BC3537">
        <w:rPr>
          <w:b/>
          <w:sz w:val="24"/>
        </w:rPr>
        <w:t>Cucumbe</w:t>
      </w:r>
      <w:r>
        <w:rPr>
          <w:sz w:val="24"/>
        </w:rPr>
        <w:t>r libraries to the project’s build path</w:t>
      </w:r>
    </w:p>
    <w:p w14:paraId="106D9337" w14:textId="77777777" w:rsidR="00432B41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 w:rsidRPr="001520AC">
        <w:rPr>
          <w:sz w:val="24"/>
        </w:rPr>
        <w:t xml:space="preserve">Add the </w:t>
      </w:r>
      <w:r w:rsidRPr="00BC3537">
        <w:rPr>
          <w:b/>
          <w:sz w:val="24"/>
        </w:rPr>
        <w:t>Feature</w:t>
      </w:r>
      <w:r w:rsidRPr="001520AC">
        <w:rPr>
          <w:sz w:val="24"/>
        </w:rPr>
        <w:t xml:space="preserve"> folder to the project. </w:t>
      </w:r>
    </w:p>
    <w:p w14:paraId="56B559A7" w14:textId="77777777" w:rsidR="00432B41" w:rsidRPr="00D17060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 w:rsidRPr="00D17060">
        <w:rPr>
          <w:sz w:val="24"/>
        </w:rPr>
        <w:t xml:space="preserve">Add feature file to the </w:t>
      </w:r>
      <w:r w:rsidRPr="00D17060">
        <w:rPr>
          <w:b/>
          <w:sz w:val="24"/>
        </w:rPr>
        <w:t>Feature</w:t>
      </w:r>
      <w:r w:rsidRPr="00D17060">
        <w:rPr>
          <w:sz w:val="24"/>
        </w:rPr>
        <w:t xml:space="preserve"> folder and name it “</w:t>
      </w:r>
      <w:r w:rsidRPr="00807FE9">
        <w:rPr>
          <w:b/>
          <w:sz w:val="24"/>
        </w:rPr>
        <w:t>LinkedinLogin.feature</w:t>
      </w:r>
      <w:r>
        <w:rPr>
          <w:sz w:val="24"/>
        </w:rPr>
        <w:t>”</w:t>
      </w:r>
    </w:p>
    <w:p w14:paraId="063D501C" w14:textId="77777777" w:rsidR="00432B41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>
        <w:rPr>
          <w:sz w:val="24"/>
        </w:rPr>
        <w:t xml:space="preserve">Write all the scenarios inside </w:t>
      </w:r>
      <w:r w:rsidRPr="00807FE9">
        <w:rPr>
          <w:b/>
          <w:sz w:val="24"/>
        </w:rPr>
        <w:t>LinkedinLogin.feature</w:t>
      </w:r>
      <w:r>
        <w:rPr>
          <w:sz w:val="24"/>
        </w:rPr>
        <w:t xml:space="preserve"> file. Start by d</w:t>
      </w:r>
      <w:r w:rsidRPr="001520AC">
        <w:rPr>
          <w:sz w:val="24"/>
        </w:rPr>
        <w:t>elet</w:t>
      </w:r>
      <w:r>
        <w:rPr>
          <w:sz w:val="24"/>
        </w:rPr>
        <w:t>ing</w:t>
      </w:r>
      <w:r w:rsidRPr="001520AC">
        <w:rPr>
          <w:sz w:val="24"/>
        </w:rPr>
        <w:t xml:space="preserve"> all </w:t>
      </w:r>
      <w:r>
        <w:rPr>
          <w:sz w:val="24"/>
        </w:rPr>
        <w:t xml:space="preserve">the existing </w:t>
      </w:r>
      <w:r w:rsidRPr="001520AC">
        <w:rPr>
          <w:sz w:val="24"/>
        </w:rPr>
        <w:t>feature file and write scenarios.</w:t>
      </w:r>
    </w:p>
    <w:p w14:paraId="7936FFFC" w14:textId="77777777" w:rsidR="00432B41" w:rsidRPr="00D17060" w:rsidRDefault="00432B41" w:rsidP="00432B41">
      <w:pPr>
        <w:ind w:left="360"/>
        <w:rPr>
          <w:sz w:val="24"/>
        </w:rPr>
      </w:pPr>
      <w:r w:rsidRPr="00D17060">
        <w:rPr>
          <w:sz w:val="24"/>
        </w:rPr>
        <w:t>Now add the following:</w:t>
      </w:r>
      <w:r w:rsidRPr="00D17060">
        <w:rPr>
          <w:sz w:val="24"/>
        </w:rPr>
        <w:tab/>
      </w:r>
      <w:r w:rsidRPr="00D17060">
        <w:rPr>
          <w:sz w:val="24"/>
        </w:rPr>
        <w:tab/>
      </w:r>
    </w:p>
    <w:p w14:paraId="4E076121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>Feature: Access Gmail and Mail to Yourself.</w:t>
      </w:r>
    </w:p>
    <w:p w14:paraId="0C260F20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B1EF3D3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>Feature: Access LinkedIn and Send Update</w:t>
      </w:r>
    </w:p>
    <w:p w14:paraId="5D7CBE24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159758C7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>Scenario: Login to LinkedIn</w:t>
      </w:r>
    </w:p>
    <w:p w14:paraId="6A357AC5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  <w:t xml:space="preserve">Given 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>User is on Home Page</w:t>
      </w:r>
    </w:p>
    <w:p w14:paraId="20B3C56A" w14:textId="41ABE1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  <w:t xml:space="preserve">When 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 xml:space="preserve">User enters </w:t>
      </w:r>
      <w:r w:rsidR="00BF56A9" w:rsidRPr="00807FE9">
        <w:rPr>
          <w:rFonts w:ascii="Courier New" w:hAnsi="Courier New" w:cs="Courier New"/>
          <w:sz w:val="20"/>
          <w:szCs w:val="20"/>
          <w:highlight w:val="yellow"/>
        </w:rPr>
        <w:t>Username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 xml:space="preserve"> as "your user name"</w:t>
      </w:r>
    </w:p>
    <w:p w14:paraId="2BA931ED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  <w:t xml:space="preserve">And 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>User enters Password as "your password"</w:t>
      </w:r>
    </w:p>
    <w:p w14:paraId="14ED1057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  <w:t xml:space="preserve">Then 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>User Click On Login</w:t>
      </w:r>
    </w:p>
    <w:p w14:paraId="659898C5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  <w:t xml:space="preserve">Then 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>User Displayed Success Login</w:t>
      </w:r>
    </w:p>
    <w:p w14:paraId="2A299C21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</w:r>
    </w:p>
    <w:p w14:paraId="19575A4F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>Scenario: Sending an Update</w:t>
      </w:r>
    </w:p>
    <w:p w14:paraId="473044A4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  <w:t xml:space="preserve">When 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>User Click On Post Area</w:t>
      </w:r>
    </w:p>
    <w:p w14:paraId="21C62D68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  <w:t xml:space="preserve">And 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>Use enters Content as "Hello, This is Test Content." to Post</w:t>
      </w:r>
    </w:p>
    <w:p w14:paraId="4AC8C2DA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  <w:t xml:space="preserve">Then 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>User Click on post</w:t>
      </w:r>
    </w:p>
    <w:p w14:paraId="12E7F765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  <w:t xml:space="preserve">Then 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>User Displayed  Post Success</w:t>
      </w:r>
    </w:p>
    <w:p w14:paraId="680A9B21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</w:r>
    </w:p>
    <w:p w14:paraId="79EE3F17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>Scenario: : Logout Linked In</w:t>
      </w:r>
    </w:p>
    <w:p w14:paraId="43F74A18" w14:textId="77777777" w:rsidR="00432B41" w:rsidRPr="00807FE9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  <w:r w:rsidRPr="00807FE9">
        <w:rPr>
          <w:rFonts w:ascii="Courier New" w:hAnsi="Courier New" w:cs="Courier New"/>
          <w:sz w:val="20"/>
          <w:szCs w:val="20"/>
        </w:rPr>
        <w:tab/>
        <w:t xml:space="preserve">When 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>User Click On Logout</w:t>
      </w:r>
    </w:p>
    <w:p w14:paraId="00E25490" w14:textId="77777777" w:rsidR="00432B41" w:rsidRPr="00807FE9" w:rsidRDefault="00432B41" w:rsidP="00432B41">
      <w:pPr>
        <w:pStyle w:val="ListParagraph"/>
        <w:rPr>
          <w:sz w:val="24"/>
        </w:rPr>
      </w:pPr>
      <w:r w:rsidRPr="00807FE9">
        <w:rPr>
          <w:rFonts w:ascii="Courier New" w:hAnsi="Courier New" w:cs="Courier New"/>
          <w:sz w:val="20"/>
          <w:szCs w:val="20"/>
        </w:rPr>
        <w:tab/>
        <w:t xml:space="preserve">Then </w:t>
      </w:r>
      <w:r w:rsidRPr="00807FE9">
        <w:rPr>
          <w:rFonts w:ascii="Courier New" w:hAnsi="Courier New" w:cs="Courier New"/>
          <w:sz w:val="20"/>
          <w:szCs w:val="20"/>
          <w:highlight w:val="yellow"/>
        </w:rPr>
        <w:t>User Displayed Logout Success</w:t>
      </w:r>
    </w:p>
    <w:p w14:paraId="05D2C3A0" w14:textId="77777777" w:rsidR="00432B41" w:rsidRPr="001520AC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>
        <w:rPr>
          <w:sz w:val="24"/>
        </w:rPr>
        <w:t>Create the “</w:t>
      </w:r>
      <w:r w:rsidRPr="00BC3537">
        <w:rPr>
          <w:b/>
          <w:sz w:val="24"/>
        </w:rPr>
        <w:t>cucumberTest</w:t>
      </w:r>
      <w:r>
        <w:rPr>
          <w:sz w:val="24"/>
        </w:rPr>
        <w:t>” package.</w:t>
      </w:r>
    </w:p>
    <w:p w14:paraId="241B61BA" w14:textId="77777777" w:rsidR="00432B41" w:rsidRDefault="00432B41">
      <w:pPr>
        <w:rPr>
          <w:sz w:val="24"/>
        </w:rPr>
      </w:pPr>
      <w:r>
        <w:rPr>
          <w:sz w:val="24"/>
        </w:rPr>
        <w:br w:type="page"/>
      </w:r>
    </w:p>
    <w:p w14:paraId="01A78428" w14:textId="6C195D40" w:rsidR="00432B41" w:rsidRPr="001520AC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>
        <w:rPr>
          <w:sz w:val="24"/>
        </w:rPr>
        <w:lastRenderedPageBreak/>
        <w:t>Create the “</w:t>
      </w:r>
      <w:r w:rsidRPr="00BC3537">
        <w:rPr>
          <w:b/>
          <w:sz w:val="24"/>
        </w:rPr>
        <w:t>TestRunner</w:t>
      </w:r>
      <w:r>
        <w:rPr>
          <w:sz w:val="24"/>
        </w:rPr>
        <w:t>” class in the “</w:t>
      </w:r>
      <w:r w:rsidRPr="00BC3537">
        <w:rPr>
          <w:b/>
          <w:sz w:val="24"/>
        </w:rPr>
        <w:t>cucumberTest</w:t>
      </w:r>
      <w:r>
        <w:rPr>
          <w:sz w:val="24"/>
        </w:rPr>
        <w:t xml:space="preserve">” package. </w:t>
      </w:r>
      <w:r w:rsidRPr="001520AC">
        <w:rPr>
          <w:sz w:val="24"/>
        </w:rPr>
        <w:t>Insert this code below into the class.</w:t>
      </w:r>
    </w:p>
    <w:p w14:paraId="1285A5E5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sz w:val="24"/>
        </w:rPr>
      </w:pPr>
    </w:p>
    <w:p w14:paraId="2C39EE9A" w14:textId="66D385FA" w:rsidR="00432B41" w:rsidRPr="00807FE9" w:rsidRDefault="00BF56A9" w:rsidP="00432B41">
      <w:pPr>
        <w:pStyle w:val="ListParagraph"/>
        <w:rPr>
          <w:rFonts w:ascii="Courier New" w:hAnsi="Courier New" w:cs="Courier New"/>
          <w:b/>
          <w:sz w:val="24"/>
        </w:rPr>
      </w:pPr>
      <w:r>
        <w:rPr>
          <w:rFonts w:ascii="Courier New" w:hAnsi="Courier New" w:cs="Courier New"/>
          <w:b/>
          <w:sz w:val="24"/>
        </w:rPr>
        <w:t>p</w:t>
      </w:r>
      <w:r w:rsidR="00432B41" w:rsidRPr="00807FE9">
        <w:rPr>
          <w:rFonts w:ascii="Courier New" w:hAnsi="Courier New" w:cs="Courier New"/>
          <w:b/>
          <w:sz w:val="24"/>
        </w:rPr>
        <w:t>ackage</w:t>
      </w:r>
      <w:r w:rsidR="00432B41">
        <w:rPr>
          <w:rFonts w:ascii="Courier New" w:hAnsi="Courier New" w:cs="Courier New"/>
          <w:b/>
          <w:sz w:val="24"/>
        </w:rPr>
        <w:t xml:space="preserve"> </w:t>
      </w:r>
      <w:r w:rsidR="00432B41" w:rsidRPr="00807FE9">
        <w:rPr>
          <w:rFonts w:ascii="Courier New" w:hAnsi="Courier New" w:cs="Courier New"/>
          <w:b/>
          <w:sz w:val="24"/>
        </w:rPr>
        <w:t>cucumberTest;</w:t>
      </w:r>
    </w:p>
    <w:p w14:paraId="4583647F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</w:p>
    <w:p w14:paraId="5CB33676" w14:textId="79F57A8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  <w:r w:rsidRPr="00807FE9">
        <w:rPr>
          <w:rFonts w:ascii="Courier New" w:hAnsi="Courier New" w:cs="Courier New"/>
          <w:b/>
          <w:sz w:val="24"/>
        </w:rPr>
        <w:t>import</w:t>
      </w:r>
      <w:r w:rsidR="00BF56A9">
        <w:rPr>
          <w:rFonts w:ascii="Courier New" w:hAnsi="Courier New" w:cs="Courier New"/>
          <w:b/>
          <w:sz w:val="24"/>
        </w:rPr>
        <w:t xml:space="preserve"> </w:t>
      </w:r>
      <w:r w:rsidRPr="00807FE9">
        <w:rPr>
          <w:rFonts w:ascii="Courier New" w:hAnsi="Courier New" w:cs="Courier New"/>
          <w:b/>
          <w:sz w:val="24"/>
        </w:rPr>
        <w:t>org.junit.runner.RunWith;</w:t>
      </w:r>
    </w:p>
    <w:p w14:paraId="623D389D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</w:p>
    <w:p w14:paraId="61B1C084" w14:textId="5BC7BEF4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  <w:r w:rsidRPr="00807FE9">
        <w:rPr>
          <w:rFonts w:ascii="Courier New" w:hAnsi="Courier New" w:cs="Courier New"/>
          <w:b/>
          <w:sz w:val="24"/>
        </w:rPr>
        <w:t>import</w:t>
      </w:r>
      <w:r w:rsidR="00BF56A9">
        <w:rPr>
          <w:rFonts w:ascii="Courier New" w:hAnsi="Courier New" w:cs="Courier New"/>
          <w:b/>
          <w:sz w:val="24"/>
        </w:rPr>
        <w:t xml:space="preserve"> </w:t>
      </w:r>
      <w:r w:rsidRPr="00807FE9">
        <w:rPr>
          <w:rFonts w:ascii="Courier New" w:hAnsi="Courier New" w:cs="Courier New"/>
          <w:b/>
          <w:sz w:val="24"/>
        </w:rPr>
        <w:t>cucumber.api.CucumberOptions;</w:t>
      </w:r>
    </w:p>
    <w:p w14:paraId="7B336DDA" w14:textId="18F58F81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  <w:r w:rsidRPr="00807FE9">
        <w:rPr>
          <w:rFonts w:ascii="Courier New" w:hAnsi="Courier New" w:cs="Courier New"/>
          <w:b/>
          <w:sz w:val="24"/>
        </w:rPr>
        <w:t>import</w:t>
      </w:r>
      <w:r w:rsidR="00BF56A9">
        <w:rPr>
          <w:rFonts w:ascii="Courier New" w:hAnsi="Courier New" w:cs="Courier New"/>
          <w:b/>
          <w:sz w:val="24"/>
        </w:rPr>
        <w:t xml:space="preserve"> </w:t>
      </w:r>
      <w:r w:rsidRPr="00807FE9">
        <w:rPr>
          <w:rFonts w:ascii="Courier New" w:hAnsi="Courier New" w:cs="Courier New"/>
          <w:b/>
          <w:sz w:val="24"/>
        </w:rPr>
        <w:t>cucumber.api.junit.Cucumber;</w:t>
      </w:r>
    </w:p>
    <w:p w14:paraId="7F0A4598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</w:p>
    <w:p w14:paraId="481CCCBB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  <w:r w:rsidRPr="00807FE9">
        <w:rPr>
          <w:rFonts w:ascii="Courier New" w:hAnsi="Courier New" w:cs="Courier New"/>
          <w:b/>
          <w:sz w:val="24"/>
        </w:rPr>
        <w:t>@RunWith(Cucumber.class)</w:t>
      </w:r>
    </w:p>
    <w:p w14:paraId="13E70D29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  <w:r w:rsidRPr="00807FE9">
        <w:rPr>
          <w:rFonts w:ascii="Courier New" w:hAnsi="Courier New" w:cs="Courier New"/>
          <w:b/>
          <w:sz w:val="24"/>
        </w:rPr>
        <w:t>@CucumberOptions(</w:t>
      </w:r>
    </w:p>
    <w:p w14:paraId="21F08E9A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  <w:r w:rsidRPr="00807FE9">
        <w:rPr>
          <w:rFonts w:ascii="Courier New" w:hAnsi="Courier New" w:cs="Courier New"/>
          <w:b/>
          <w:sz w:val="24"/>
        </w:rPr>
        <w:tab/>
      </w:r>
      <w:r w:rsidRPr="00807FE9">
        <w:rPr>
          <w:rFonts w:ascii="Courier New" w:hAnsi="Courier New" w:cs="Courier New"/>
          <w:b/>
          <w:sz w:val="24"/>
        </w:rPr>
        <w:tab/>
        <w:t>features = "Feature"</w:t>
      </w:r>
    </w:p>
    <w:p w14:paraId="249B5FF8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  <w:r w:rsidRPr="00807FE9">
        <w:rPr>
          <w:rFonts w:ascii="Courier New" w:hAnsi="Courier New" w:cs="Courier New"/>
          <w:b/>
          <w:sz w:val="24"/>
        </w:rPr>
        <w:tab/>
      </w:r>
      <w:r w:rsidRPr="00807FE9">
        <w:rPr>
          <w:rFonts w:ascii="Courier New" w:hAnsi="Courier New" w:cs="Courier New"/>
          <w:b/>
          <w:sz w:val="24"/>
        </w:rPr>
        <w:tab/>
        <w:t>,glue={"stepDefinition"}</w:t>
      </w:r>
    </w:p>
    <w:p w14:paraId="77BD8582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  <w:r w:rsidRPr="00807FE9">
        <w:rPr>
          <w:rFonts w:ascii="Courier New" w:hAnsi="Courier New" w:cs="Courier New"/>
          <w:b/>
          <w:sz w:val="24"/>
        </w:rPr>
        <w:tab/>
      </w:r>
      <w:r w:rsidRPr="00807FE9">
        <w:rPr>
          <w:rFonts w:ascii="Courier New" w:hAnsi="Courier New" w:cs="Courier New"/>
          <w:b/>
          <w:sz w:val="24"/>
        </w:rPr>
        <w:tab/>
        <w:t>)</w:t>
      </w:r>
    </w:p>
    <w:p w14:paraId="3CB7B2F4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</w:p>
    <w:p w14:paraId="6E5915AD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  <w:r w:rsidRPr="00807FE9">
        <w:rPr>
          <w:rFonts w:ascii="Courier New" w:hAnsi="Courier New" w:cs="Courier New"/>
          <w:b/>
          <w:sz w:val="24"/>
        </w:rPr>
        <w:t>public class TestRunner {</w:t>
      </w:r>
    </w:p>
    <w:p w14:paraId="6AA18249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</w:p>
    <w:p w14:paraId="51100ED9" w14:textId="77777777" w:rsidR="00432B41" w:rsidRPr="00807FE9" w:rsidRDefault="00432B41" w:rsidP="00432B41">
      <w:pPr>
        <w:pStyle w:val="ListParagraph"/>
        <w:rPr>
          <w:rFonts w:ascii="Courier New" w:hAnsi="Courier New" w:cs="Courier New"/>
          <w:b/>
          <w:sz w:val="24"/>
        </w:rPr>
      </w:pPr>
      <w:r w:rsidRPr="00807FE9">
        <w:rPr>
          <w:rFonts w:ascii="Courier New" w:hAnsi="Courier New" w:cs="Courier New"/>
          <w:b/>
          <w:sz w:val="24"/>
        </w:rPr>
        <w:t>}</w:t>
      </w:r>
    </w:p>
    <w:p w14:paraId="70167CFC" w14:textId="77777777" w:rsidR="00432B41" w:rsidRDefault="00432B41" w:rsidP="00432B41">
      <w:pPr>
        <w:pStyle w:val="ListParagraph"/>
        <w:rPr>
          <w:sz w:val="24"/>
        </w:rPr>
      </w:pPr>
    </w:p>
    <w:p w14:paraId="29C5CDCD" w14:textId="77777777" w:rsidR="00432B41" w:rsidRPr="001520AC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>
        <w:rPr>
          <w:sz w:val="24"/>
        </w:rPr>
        <w:t>Create the new package “</w:t>
      </w:r>
      <w:r w:rsidRPr="00BC3537">
        <w:rPr>
          <w:b/>
          <w:sz w:val="24"/>
        </w:rPr>
        <w:t>stepDefinition</w:t>
      </w:r>
      <w:r>
        <w:rPr>
          <w:sz w:val="24"/>
        </w:rPr>
        <w:t xml:space="preserve">” and the new </w:t>
      </w:r>
      <w:r w:rsidRPr="001520AC">
        <w:rPr>
          <w:sz w:val="24"/>
        </w:rPr>
        <w:t>class “</w:t>
      </w:r>
      <w:r w:rsidRPr="00BC3537">
        <w:rPr>
          <w:b/>
          <w:sz w:val="24"/>
        </w:rPr>
        <w:t>TestSteps</w:t>
      </w:r>
      <w:r>
        <w:rPr>
          <w:sz w:val="24"/>
        </w:rPr>
        <w:t>” in the new package</w:t>
      </w:r>
    </w:p>
    <w:p w14:paraId="24750DDC" w14:textId="77777777" w:rsidR="00432B41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>
        <w:rPr>
          <w:sz w:val="24"/>
        </w:rPr>
        <w:t xml:space="preserve">Now right click on </w:t>
      </w:r>
      <w:r w:rsidRPr="00BC3537">
        <w:rPr>
          <w:b/>
          <w:sz w:val="24"/>
        </w:rPr>
        <w:t>TestRunner</w:t>
      </w:r>
      <w:r>
        <w:rPr>
          <w:sz w:val="24"/>
        </w:rPr>
        <w:t xml:space="preserve"> class and click </w:t>
      </w:r>
      <w:r w:rsidRPr="00BC3537">
        <w:rPr>
          <w:b/>
          <w:sz w:val="24"/>
        </w:rPr>
        <w:t xml:space="preserve">Run </w:t>
      </w:r>
      <w:r>
        <w:rPr>
          <w:b/>
          <w:sz w:val="24"/>
        </w:rPr>
        <w:t>A</w:t>
      </w:r>
      <w:r w:rsidRPr="00BC3537">
        <w:rPr>
          <w:b/>
          <w:sz w:val="24"/>
        </w:rPr>
        <w:t xml:space="preserve">s </w:t>
      </w:r>
      <w:r>
        <w:rPr>
          <w:sz w:val="24"/>
        </w:rPr>
        <w:t xml:space="preserve">&gt; </w:t>
      </w:r>
      <w:r w:rsidRPr="00BC3537">
        <w:rPr>
          <w:b/>
          <w:sz w:val="24"/>
        </w:rPr>
        <w:t>J</w:t>
      </w:r>
      <w:r>
        <w:rPr>
          <w:b/>
          <w:sz w:val="24"/>
        </w:rPr>
        <w:t>U</w:t>
      </w:r>
      <w:r w:rsidRPr="00BC3537">
        <w:rPr>
          <w:b/>
          <w:sz w:val="24"/>
        </w:rPr>
        <w:t>nit</w:t>
      </w:r>
      <w:r>
        <w:rPr>
          <w:b/>
          <w:sz w:val="24"/>
        </w:rPr>
        <w:t xml:space="preserve"> </w:t>
      </w:r>
      <w:r w:rsidRPr="00BC3537">
        <w:rPr>
          <w:b/>
          <w:sz w:val="24"/>
        </w:rPr>
        <w:t>Test</w:t>
      </w:r>
      <w:r>
        <w:rPr>
          <w:sz w:val="24"/>
        </w:rPr>
        <w:t>.</w:t>
      </w:r>
    </w:p>
    <w:p w14:paraId="39A18957" w14:textId="77777777" w:rsidR="00432B41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 w:rsidRPr="00144073">
        <w:rPr>
          <w:sz w:val="24"/>
        </w:rPr>
        <w:t xml:space="preserve">Copy all those steps and paste in </w:t>
      </w:r>
      <w:r w:rsidRPr="00BC3537">
        <w:rPr>
          <w:b/>
          <w:sz w:val="24"/>
        </w:rPr>
        <w:t>TestSteps.java</w:t>
      </w:r>
      <w:r w:rsidRPr="00144073">
        <w:rPr>
          <w:sz w:val="24"/>
        </w:rPr>
        <w:t xml:space="preserve"> file and add code in </w:t>
      </w:r>
      <w:r>
        <w:rPr>
          <w:sz w:val="24"/>
        </w:rPr>
        <w:t>those</w:t>
      </w:r>
      <w:r w:rsidRPr="00144073">
        <w:rPr>
          <w:sz w:val="24"/>
        </w:rPr>
        <w:t xml:space="preserve"> methods.</w:t>
      </w:r>
    </w:p>
    <w:p w14:paraId="051E8EF9" w14:textId="77777777" w:rsidR="00432B41" w:rsidRPr="00BC3537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 w:rsidRPr="00732C59">
        <w:rPr>
          <w:sz w:val="24"/>
        </w:rPr>
        <w:t>Add the</w:t>
      </w:r>
      <w:r>
        <w:rPr>
          <w:sz w:val="24"/>
        </w:rPr>
        <w:t xml:space="preserve"> bolded</w:t>
      </w:r>
      <w:r w:rsidRPr="00732C59">
        <w:rPr>
          <w:sz w:val="24"/>
        </w:rPr>
        <w:t xml:space="preserve"> code to your </w:t>
      </w:r>
      <w:r w:rsidRPr="00BC3537">
        <w:rPr>
          <w:b/>
          <w:sz w:val="24"/>
        </w:rPr>
        <w:t>TestSteps</w:t>
      </w:r>
      <w:r w:rsidRPr="00732C59">
        <w:rPr>
          <w:sz w:val="24"/>
        </w:rPr>
        <w:t xml:space="preserve"> file. </w:t>
      </w:r>
    </w:p>
    <w:p w14:paraId="005F9B10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162134">
        <w:rPr>
          <w:rFonts w:ascii="Courier New" w:hAnsi="Courier New" w:cs="Courier New"/>
          <w:bCs/>
          <w:sz w:val="16"/>
          <w:szCs w:val="16"/>
        </w:rPr>
        <w:t>package</w:t>
      </w:r>
      <w:r w:rsidRPr="00162134">
        <w:rPr>
          <w:rFonts w:ascii="Courier New" w:hAnsi="Courier New" w:cs="Courier New"/>
          <w:sz w:val="16"/>
          <w:szCs w:val="16"/>
        </w:rPr>
        <w:t xml:space="preserve"> stepDefinition;</w:t>
      </w:r>
    </w:p>
    <w:p w14:paraId="6ECC558E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FFB10E4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162134">
        <w:rPr>
          <w:rFonts w:ascii="Courier New" w:hAnsi="Courier New" w:cs="Courier New"/>
          <w:bCs/>
          <w:sz w:val="16"/>
          <w:szCs w:val="16"/>
        </w:rPr>
        <w:t>import</w:t>
      </w:r>
      <w:r w:rsidRPr="00162134">
        <w:rPr>
          <w:rFonts w:ascii="Courier New" w:hAnsi="Courier New" w:cs="Courier New"/>
          <w:sz w:val="16"/>
          <w:szCs w:val="16"/>
        </w:rPr>
        <w:t xml:space="preserve"> java.util.concurrent.TimeUnit;</w:t>
      </w:r>
    </w:p>
    <w:p w14:paraId="4DC3B6B2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844A985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162134">
        <w:rPr>
          <w:rFonts w:ascii="Courier New" w:hAnsi="Courier New" w:cs="Courier New"/>
          <w:bCs/>
          <w:sz w:val="16"/>
          <w:szCs w:val="16"/>
        </w:rPr>
        <w:t>import</w:t>
      </w:r>
      <w:r w:rsidRPr="00162134">
        <w:rPr>
          <w:rFonts w:ascii="Courier New" w:hAnsi="Courier New" w:cs="Courier New"/>
          <w:sz w:val="16"/>
          <w:szCs w:val="16"/>
        </w:rPr>
        <w:t xml:space="preserve"> org.openqa.selenium.By;</w:t>
      </w:r>
    </w:p>
    <w:p w14:paraId="2D2851DF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162134">
        <w:rPr>
          <w:rFonts w:ascii="Courier New" w:hAnsi="Courier New" w:cs="Courier New"/>
          <w:bCs/>
          <w:sz w:val="16"/>
          <w:szCs w:val="16"/>
        </w:rPr>
        <w:t>import</w:t>
      </w:r>
      <w:r w:rsidRPr="00162134">
        <w:rPr>
          <w:rFonts w:ascii="Courier New" w:hAnsi="Courier New" w:cs="Courier New"/>
          <w:sz w:val="16"/>
          <w:szCs w:val="16"/>
        </w:rPr>
        <w:t xml:space="preserve"> org.openqa.selenium.WebDriver;</w:t>
      </w:r>
    </w:p>
    <w:p w14:paraId="7ED9A9D4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162134">
        <w:rPr>
          <w:rFonts w:ascii="Courier New" w:hAnsi="Courier New" w:cs="Courier New"/>
          <w:bCs/>
          <w:sz w:val="16"/>
          <w:szCs w:val="16"/>
        </w:rPr>
        <w:t>import</w:t>
      </w:r>
      <w:r w:rsidRPr="00162134">
        <w:rPr>
          <w:rFonts w:ascii="Courier New" w:hAnsi="Courier New" w:cs="Courier New"/>
          <w:sz w:val="16"/>
          <w:szCs w:val="16"/>
        </w:rPr>
        <w:t xml:space="preserve"> org.openqa.selenium.chrome.ChromeDriver;</w:t>
      </w:r>
    </w:p>
    <w:p w14:paraId="7F5537B4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346E0D1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162134">
        <w:rPr>
          <w:rFonts w:ascii="Courier New" w:hAnsi="Courier New" w:cs="Courier New"/>
          <w:bCs/>
          <w:sz w:val="16"/>
          <w:szCs w:val="16"/>
        </w:rPr>
        <w:t>import</w:t>
      </w:r>
      <w:r w:rsidRPr="00162134">
        <w:rPr>
          <w:rFonts w:ascii="Courier New" w:hAnsi="Courier New" w:cs="Courier New"/>
          <w:sz w:val="16"/>
          <w:szCs w:val="16"/>
        </w:rPr>
        <w:t xml:space="preserve"> cucumber.api.java.en.Given;</w:t>
      </w:r>
    </w:p>
    <w:p w14:paraId="512B5F1B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162134">
        <w:rPr>
          <w:rFonts w:ascii="Courier New" w:hAnsi="Courier New" w:cs="Courier New"/>
          <w:bCs/>
          <w:sz w:val="16"/>
          <w:szCs w:val="16"/>
        </w:rPr>
        <w:t>import</w:t>
      </w:r>
      <w:r w:rsidRPr="00162134">
        <w:rPr>
          <w:rFonts w:ascii="Courier New" w:hAnsi="Courier New" w:cs="Courier New"/>
          <w:sz w:val="16"/>
          <w:szCs w:val="16"/>
        </w:rPr>
        <w:t xml:space="preserve"> cucumber.api.java.en.Then;</w:t>
      </w:r>
    </w:p>
    <w:p w14:paraId="07EC7CF6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162134">
        <w:rPr>
          <w:rFonts w:ascii="Courier New" w:hAnsi="Courier New" w:cs="Courier New"/>
          <w:bCs/>
          <w:sz w:val="16"/>
          <w:szCs w:val="16"/>
        </w:rPr>
        <w:t>import</w:t>
      </w:r>
      <w:r w:rsidRPr="00162134">
        <w:rPr>
          <w:rFonts w:ascii="Courier New" w:hAnsi="Courier New" w:cs="Courier New"/>
          <w:sz w:val="16"/>
          <w:szCs w:val="16"/>
        </w:rPr>
        <w:t xml:space="preserve"> cucumber.api.java.en.When;</w:t>
      </w:r>
    </w:p>
    <w:p w14:paraId="16828DEF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98BD5E1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class</w:t>
      </w:r>
      <w:r w:rsidRPr="00162134">
        <w:rPr>
          <w:rFonts w:ascii="Courier New" w:hAnsi="Courier New" w:cs="Courier New"/>
          <w:sz w:val="16"/>
          <w:szCs w:val="16"/>
        </w:rPr>
        <w:t xml:space="preserve"> TestSteps {</w:t>
      </w:r>
    </w:p>
    <w:p w14:paraId="7498DA39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16"/>
          <w:szCs w:val="16"/>
        </w:rPr>
      </w:pPr>
    </w:p>
    <w:p w14:paraId="26F8B378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162134">
        <w:rPr>
          <w:rFonts w:ascii="Courier New" w:hAnsi="Courier New" w:cs="Courier New"/>
          <w:b/>
          <w:bCs/>
          <w:sz w:val="20"/>
          <w:szCs w:val="20"/>
        </w:rPr>
        <w:t>public</w:t>
      </w:r>
      <w:r w:rsidRPr="00162134">
        <w:rPr>
          <w:rFonts w:ascii="Courier New" w:hAnsi="Courier New" w:cs="Courier New"/>
          <w:b/>
          <w:sz w:val="20"/>
          <w:szCs w:val="20"/>
        </w:rPr>
        <w:t xml:space="preserve"> </w:t>
      </w:r>
      <w:r w:rsidRPr="00162134">
        <w:rPr>
          <w:rFonts w:ascii="Courier New" w:hAnsi="Courier New" w:cs="Courier New"/>
          <w:b/>
          <w:bCs/>
          <w:sz w:val="20"/>
          <w:szCs w:val="20"/>
        </w:rPr>
        <w:t>static</w:t>
      </w:r>
      <w:r w:rsidRPr="00162134">
        <w:rPr>
          <w:rFonts w:ascii="Courier New" w:hAnsi="Courier New" w:cs="Courier New"/>
          <w:b/>
          <w:sz w:val="20"/>
          <w:szCs w:val="20"/>
        </w:rPr>
        <w:t xml:space="preserve"> String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DriverPath</w:t>
      </w:r>
      <w:r w:rsidRPr="00162134">
        <w:rPr>
          <w:rFonts w:ascii="Courier New" w:hAnsi="Courier New" w:cs="Courier New"/>
          <w:b/>
          <w:sz w:val="20"/>
          <w:szCs w:val="20"/>
        </w:rPr>
        <w:t xml:space="preserve"> = </w:t>
      </w:r>
    </w:p>
    <w:p w14:paraId="2E09D8B0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    </w:t>
      </w:r>
      <w:r w:rsidRPr="00162134">
        <w:rPr>
          <w:rFonts w:ascii="Courier New" w:hAnsi="Courier New" w:cs="Courier New"/>
          <w:b/>
          <w:sz w:val="20"/>
          <w:szCs w:val="20"/>
        </w:rPr>
        <w:t>System.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getProperty</w:t>
      </w:r>
      <w:r w:rsidRPr="00162134">
        <w:rPr>
          <w:rFonts w:ascii="Courier New" w:hAnsi="Courier New" w:cs="Courier New"/>
          <w:b/>
          <w:sz w:val="20"/>
          <w:szCs w:val="20"/>
        </w:rPr>
        <w:t>("user.dir") + "\\src\\Driver\\";</w:t>
      </w:r>
    </w:p>
    <w:p w14:paraId="4ACAA676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5B60E47E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 w:rsidRPr="00162134">
        <w:rPr>
          <w:rFonts w:ascii="Courier New" w:hAnsi="Courier New" w:cs="Courier New"/>
          <w:b/>
          <w:bCs/>
          <w:sz w:val="20"/>
          <w:szCs w:val="20"/>
        </w:rPr>
        <w:t>public</w:t>
      </w:r>
      <w:r w:rsidRPr="00162134">
        <w:rPr>
          <w:rFonts w:ascii="Courier New" w:hAnsi="Courier New" w:cs="Courier New"/>
          <w:b/>
          <w:sz w:val="20"/>
          <w:szCs w:val="20"/>
        </w:rPr>
        <w:t xml:space="preserve"> </w:t>
      </w:r>
      <w:r w:rsidRPr="00162134">
        <w:rPr>
          <w:rFonts w:ascii="Courier New" w:hAnsi="Courier New" w:cs="Courier New"/>
          <w:b/>
          <w:bCs/>
          <w:sz w:val="20"/>
          <w:szCs w:val="20"/>
        </w:rPr>
        <w:t>static</w:t>
      </w:r>
      <w:r w:rsidRPr="00162134">
        <w:rPr>
          <w:rFonts w:ascii="Courier New" w:hAnsi="Courier New" w:cs="Courier New"/>
          <w:b/>
          <w:sz w:val="20"/>
          <w:szCs w:val="20"/>
        </w:rPr>
        <w:t xml:space="preserve"> WebDriver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;</w:t>
      </w:r>
    </w:p>
    <w:p w14:paraId="2F2A97A2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007DDDF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@Given("^User is on Home Page$")</w:t>
      </w:r>
    </w:p>
    <w:p w14:paraId="18D77A72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void</w:t>
      </w:r>
      <w:r w:rsidRPr="00162134">
        <w:rPr>
          <w:rFonts w:ascii="Courier New" w:hAnsi="Courier New" w:cs="Courier New"/>
          <w:sz w:val="16"/>
          <w:szCs w:val="16"/>
        </w:rPr>
        <w:t xml:space="preserve"> user_is_on_Home_Page() </w:t>
      </w:r>
      <w:r w:rsidRPr="00162134">
        <w:rPr>
          <w:rFonts w:ascii="Courier New" w:hAnsi="Courier New" w:cs="Courier New"/>
          <w:bCs/>
          <w:sz w:val="16"/>
          <w:szCs w:val="16"/>
        </w:rPr>
        <w:t>throws</w:t>
      </w:r>
      <w:r w:rsidRPr="0016213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1D81375D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135BD5C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sz w:val="20"/>
          <w:szCs w:val="20"/>
        </w:rPr>
        <w:t>System.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setProperty</w:t>
      </w:r>
      <w:r w:rsidRPr="00162134">
        <w:rPr>
          <w:rFonts w:ascii="Courier New" w:hAnsi="Courier New" w:cs="Courier New"/>
          <w:b/>
          <w:sz w:val="20"/>
          <w:szCs w:val="20"/>
        </w:rPr>
        <w:t xml:space="preserve">("webdriver.chrome.driver", </w:t>
      </w:r>
    </w:p>
    <w:p w14:paraId="05AE2C58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Cs/>
          <w:sz w:val="20"/>
          <w:szCs w:val="20"/>
        </w:rPr>
        <w:t xml:space="preserve">                     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DriverPath</w:t>
      </w:r>
      <w:r w:rsidRPr="00162134">
        <w:rPr>
          <w:rFonts w:ascii="Courier New" w:hAnsi="Courier New" w:cs="Courier New"/>
          <w:b/>
          <w:sz w:val="20"/>
          <w:szCs w:val="20"/>
        </w:rPr>
        <w:t xml:space="preserve"> + "chromedriver.exe");</w:t>
      </w:r>
    </w:p>
    <w:p w14:paraId="05E7EF1C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 xml:space="preserve"> = </w:t>
      </w:r>
      <w:r w:rsidRPr="00162134">
        <w:rPr>
          <w:rFonts w:ascii="Courier New" w:hAnsi="Courier New" w:cs="Courier New"/>
          <w:b/>
          <w:bCs/>
          <w:sz w:val="20"/>
          <w:szCs w:val="20"/>
        </w:rPr>
        <w:t>new</w:t>
      </w:r>
      <w:r w:rsidRPr="00162134">
        <w:rPr>
          <w:rFonts w:ascii="Courier New" w:hAnsi="Courier New" w:cs="Courier New"/>
          <w:b/>
          <w:sz w:val="20"/>
          <w:szCs w:val="20"/>
        </w:rPr>
        <w:t xml:space="preserve"> ChromeDriver();</w:t>
      </w:r>
    </w:p>
    <w:p w14:paraId="2DCCBA8E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.manage().timeouts().implicitlyWait(10, TimeUnit.</w:t>
      </w:r>
      <w:r w:rsidRPr="00162134">
        <w:rPr>
          <w:rFonts w:ascii="Courier New" w:hAnsi="Courier New" w:cs="Courier New"/>
          <w:b/>
          <w:bCs/>
          <w:iCs/>
          <w:sz w:val="20"/>
          <w:szCs w:val="20"/>
        </w:rPr>
        <w:t>SECONDS</w:t>
      </w:r>
      <w:r w:rsidRPr="00162134">
        <w:rPr>
          <w:rFonts w:ascii="Courier New" w:hAnsi="Courier New" w:cs="Courier New"/>
          <w:b/>
          <w:sz w:val="20"/>
          <w:szCs w:val="20"/>
        </w:rPr>
        <w:t>);</w:t>
      </w:r>
    </w:p>
    <w:p w14:paraId="221DA8B0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.get("https://www.linkedin.com/");</w:t>
      </w:r>
    </w:p>
    <w:p w14:paraId="66DD3ACE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.manage().window().maximize();</w:t>
      </w:r>
    </w:p>
    <w:p w14:paraId="5025ECFE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A01A549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0C2ED9A2" w14:textId="37AB06C0" w:rsidR="00432B41" w:rsidRDefault="00432B41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372EC1AD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C5FD5D8" w14:textId="4B38EB2F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 xml:space="preserve">@When("^User enters </w:t>
      </w:r>
      <w:r w:rsidR="00BF56A9" w:rsidRPr="00162134">
        <w:rPr>
          <w:rFonts w:ascii="Courier New" w:hAnsi="Courier New" w:cs="Courier New"/>
          <w:sz w:val="16"/>
          <w:szCs w:val="16"/>
        </w:rPr>
        <w:t>Username</w:t>
      </w:r>
      <w:r w:rsidRPr="00162134">
        <w:rPr>
          <w:rFonts w:ascii="Courier New" w:hAnsi="Courier New" w:cs="Courier New"/>
          <w:sz w:val="16"/>
          <w:szCs w:val="16"/>
        </w:rPr>
        <w:t xml:space="preserve"> as \"(.*?)\"$")</w:t>
      </w:r>
    </w:p>
    <w:p w14:paraId="039BAFF1" w14:textId="4DF2EAE1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void</w:t>
      </w:r>
      <w:r w:rsidRPr="00162134">
        <w:rPr>
          <w:rFonts w:ascii="Courier New" w:hAnsi="Courier New" w:cs="Courier New"/>
          <w:sz w:val="16"/>
          <w:szCs w:val="16"/>
        </w:rPr>
        <w:t xml:space="preserve"> user_enters_User</w:t>
      </w:r>
      <w:r w:rsidR="00BF56A9">
        <w:rPr>
          <w:rFonts w:ascii="Courier New" w:hAnsi="Courier New" w:cs="Courier New"/>
          <w:sz w:val="16"/>
          <w:szCs w:val="16"/>
        </w:rPr>
        <w:t>n</w:t>
      </w:r>
      <w:r w:rsidRPr="00162134">
        <w:rPr>
          <w:rFonts w:ascii="Courier New" w:hAnsi="Courier New" w:cs="Courier New"/>
          <w:sz w:val="16"/>
          <w:szCs w:val="16"/>
        </w:rPr>
        <w:t xml:space="preserve">ame_as(String arg1) </w:t>
      </w:r>
      <w:r w:rsidRPr="00162134">
        <w:rPr>
          <w:rFonts w:ascii="Courier New" w:hAnsi="Courier New" w:cs="Courier New"/>
          <w:bCs/>
          <w:sz w:val="16"/>
          <w:szCs w:val="16"/>
        </w:rPr>
        <w:t>throws</w:t>
      </w:r>
      <w:r w:rsidRPr="0016213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06B95665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F3409C1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.findElement(By.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id</w:t>
      </w:r>
      <w:r w:rsidRPr="00162134">
        <w:rPr>
          <w:rFonts w:ascii="Courier New" w:hAnsi="Courier New" w:cs="Courier New"/>
          <w:b/>
          <w:sz w:val="20"/>
          <w:szCs w:val="20"/>
        </w:rPr>
        <w:t>("login-email")).clear();</w:t>
      </w:r>
    </w:p>
    <w:p w14:paraId="5A66F945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.findElement(By.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id</w:t>
      </w:r>
      <w:r w:rsidRPr="00162134">
        <w:rPr>
          <w:rFonts w:ascii="Courier New" w:hAnsi="Courier New" w:cs="Courier New"/>
          <w:b/>
          <w:sz w:val="20"/>
          <w:szCs w:val="20"/>
        </w:rPr>
        <w:t>("login-email")).sendKeys(arg1);</w:t>
      </w:r>
    </w:p>
    <w:p w14:paraId="3B75A2D5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AF4AC42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07812284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015E0D2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@When("^User enters Password as \"(.*?)\"$")</w:t>
      </w:r>
    </w:p>
    <w:p w14:paraId="625E9AF9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void</w:t>
      </w:r>
      <w:r w:rsidRPr="00162134">
        <w:rPr>
          <w:rFonts w:ascii="Courier New" w:hAnsi="Courier New" w:cs="Courier New"/>
          <w:sz w:val="16"/>
          <w:szCs w:val="16"/>
        </w:rPr>
        <w:t xml:space="preserve"> user_enters_Password_as(String arg1) </w:t>
      </w:r>
      <w:r w:rsidRPr="00162134">
        <w:rPr>
          <w:rFonts w:ascii="Courier New" w:hAnsi="Courier New" w:cs="Courier New"/>
          <w:bCs/>
          <w:sz w:val="16"/>
          <w:szCs w:val="16"/>
        </w:rPr>
        <w:t>throws</w:t>
      </w:r>
      <w:r w:rsidRPr="0016213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626C359F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C520334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.findElement(By.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id</w:t>
      </w:r>
      <w:r w:rsidRPr="00162134">
        <w:rPr>
          <w:rFonts w:ascii="Courier New" w:hAnsi="Courier New" w:cs="Courier New"/>
          <w:b/>
          <w:sz w:val="20"/>
          <w:szCs w:val="20"/>
        </w:rPr>
        <w:t>("login-password")).clear();</w:t>
      </w:r>
    </w:p>
    <w:p w14:paraId="2151D80E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.findElement(By.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id</w:t>
      </w:r>
      <w:r w:rsidRPr="00162134">
        <w:rPr>
          <w:rFonts w:ascii="Courier New" w:hAnsi="Courier New" w:cs="Courier New"/>
          <w:b/>
          <w:sz w:val="20"/>
          <w:szCs w:val="20"/>
        </w:rPr>
        <w:t>("login-password")).sendKeys(arg1);</w:t>
      </w:r>
    </w:p>
    <w:p w14:paraId="5BDA55CB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621A3C3D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2385D4CA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041210C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@Then("^User Click On Login$")</w:t>
      </w:r>
    </w:p>
    <w:p w14:paraId="3D9DB721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void</w:t>
      </w:r>
      <w:r w:rsidRPr="00162134">
        <w:rPr>
          <w:rFonts w:ascii="Courier New" w:hAnsi="Courier New" w:cs="Courier New"/>
          <w:sz w:val="16"/>
          <w:szCs w:val="16"/>
        </w:rPr>
        <w:t xml:space="preserve"> user_Click_On_Login() </w:t>
      </w:r>
      <w:r w:rsidRPr="00162134">
        <w:rPr>
          <w:rFonts w:ascii="Courier New" w:hAnsi="Courier New" w:cs="Courier New"/>
          <w:bCs/>
          <w:sz w:val="16"/>
          <w:szCs w:val="16"/>
        </w:rPr>
        <w:t>throws</w:t>
      </w:r>
      <w:r w:rsidRPr="0016213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66874ACC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F4D5DD5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.findElement(By.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id</w:t>
      </w:r>
      <w:r w:rsidRPr="00162134">
        <w:rPr>
          <w:rFonts w:ascii="Courier New" w:hAnsi="Courier New" w:cs="Courier New"/>
          <w:b/>
          <w:sz w:val="20"/>
          <w:szCs w:val="20"/>
        </w:rPr>
        <w:t>("login-submit")).click();</w:t>
      </w:r>
    </w:p>
    <w:p w14:paraId="06159989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05AFD8A4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4616C413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26CE517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@Then("^User Displayed Success Login$")</w:t>
      </w:r>
    </w:p>
    <w:p w14:paraId="569D9B8A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void</w:t>
      </w:r>
      <w:r w:rsidRPr="00162134">
        <w:rPr>
          <w:rFonts w:ascii="Courier New" w:hAnsi="Courier New" w:cs="Courier New"/>
          <w:sz w:val="16"/>
          <w:szCs w:val="16"/>
        </w:rPr>
        <w:t xml:space="preserve"> user_Displayed_Success_Login() </w:t>
      </w:r>
      <w:r w:rsidRPr="00162134">
        <w:rPr>
          <w:rFonts w:ascii="Courier New" w:hAnsi="Courier New" w:cs="Courier New"/>
          <w:bCs/>
          <w:sz w:val="16"/>
          <w:szCs w:val="16"/>
        </w:rPr>
        <w:t>throws</w:t>
      </w:r>
      <w:r w:rsidRPr="0016213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7764E475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49D48D9" w14:textId="77A202BB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sz w:val="20"/>
          <w:szCs w:val="20"/>
        </w:rPr>
        <w:t>System.</w:t>
      </w:r>
      <w:r w:rsidRPr="00162134">
        <w:rPr>
          <w:rFonts w:ascii="Courier New" w:hAnsi="Courier New" w:cs="Courier New"/>
          <w:b/>
          <w:bCs/>
          <w:iCs/>
          <w:sz w:val="20"/>
          <w:szCs w:val="20"/>
        </w:rPr>
        <w:t>out</w:t>
      </w:r>
      <w:r w:rsidRPr="00162134">
        <w:rPr>
          <w:rFonts w:ascii="Courier New" w:hAnsi="Courier New" w:cs="Courier New"/>
          <w:b/>
          <w:sz w:val="20"/>
          <w:szCs w:val="20"/>
        </w:rPr>
        <w:t>.println("</w:t>
      </w:r>
      <w:r w:rsidR="00BF56A9" w:rsidRPr="00162134">
        <w:rPr>
          <w:rFonts w:ascii="Courier New" w:hAnsi="Courier New" w:cs="Courier New"/>
          <w:b/>
          <w:sz w:val="20"/>
          <w:szCs w:val="20"/>
        </w:rPr>
        <w:t>Successfully</w:t>
      </w:r>
      <w:r w:rsidRPr="00162134">
        <w:rPr>
          <w:rFonts w:ascii="Courier New" w:hAnsi="Courier New" w:cs="Courier New"/>
          <w:b/>
          <w:sz w:val="20"/>
          <w:szCs w:val="20"/>
        </w:rPr>
        <w:t xml:space="preserve"> Login");</w:t>
      </w:r>
    </w:p>
    <w:p w14:paraId="51009FD9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0011AC8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656D210D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699EAFB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@When("^User Click On Post Area$")</w:t>
      </w:r>
    </w:p>
    <w:p w14:paraId="79D8714D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void</w:t>
      </w:r>
      <w:r w:rsidRPr="00162134">
        <w:rPr>
          <w:rFonts w:ascii="Courier New" w:hAnsi="Courier New" w:cs="Courier New"/>
          <w:sz w:val="16"/>
          <w:szCs w:val="16"/>
        </w:rPr>
        <w:t xml:space="preserve"> user_Click_On_Post_Area() </w:t>
      </w:r>
      <w:r w:rsidRPr="00162134">
        <w:rPr>
          <w:rFonts w:ascii="Courier New" w:hAnsi="Courier New" w:cs="Courier New"/>
          <w:bCs/>
          <w:sz w:val="16"/>
          <w:szCs w:val="16"/>
        </w:rPr>
        <w:t>throws</w:t>
      </w:r>
      <w:r w:rsidRPr="0016213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7F7F9A2B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</w:rPr>
      </w:pPr>
    </w:p>
    <w:p w14:paraId="5D4A65EC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iCs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.findElement(</w:t>
      </w:r>
    </w:p>
    <w:p w14:paraId="0A34E3C8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  </w:t>
      </w:r>
      <w:r w:rsidRPr="00162134">
        <w:rPr>
          <w:rFonts w:ascii="Courier New" w:hAnsi="Courier New" w:cs="Courier New"/>
          <w:b/>
          <w:sz w:val="20"/>
          <w:szCs w:val="20"/>
        </w:rPr>
        <w:t>By.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xpath</w:t>
      </w:r>
      <w:r w:rsidRPr="00162134">
        <w:rPr>
          <w:rFonts w:ascii="Courier New" w:hAnsi="Courier New" w:cs="Courier New"/>
          <w:b/>
          <w:sz w:val="20"/>
          <w:szCs w:val="20"/>
        </w:rPr>
        <w:t>("//div[2]/div/div[3]/div/div/div/div/div/button")).click();</w:t>
      </w:r>
    </w:p>
    <w:p w14:paraId="2A13295A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</w:p>
    <w:p w14:paraId="3C26364A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20FD917F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3AC37C18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@When("^Use enters Content as \"(.*?)\" to Post$")</w:t>
      </w:r>
    </w:p>
    <w:p w14:paraId="787C7F14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void</w:t>
      </w:r>
      <w:r w:rsidRPr="00162134">
        <w:rPr>
          <w:rFonts w:ascii="Courier New" w:hAnsi="Courier New" w:cs="Courier New"/>
          <w:sz w:val="16"/>
          <w:szCs w:val="16"/>
        </w:rPr>
        <w:t xml:space="preserve"> use_enters_Content_as_to_Post(String arg1) </w:t>
      </w:r>
      <w:r w:rsidRPr="00162134">
        <w:rPr>
          <w:rFonts w:ascii="Courier New" w:hAnsi="Courier New" w:cs="Courier New"/>
          <w:bCs/>
          <w:sz w:val="16"/>
          <w:szCs w:val="16"/>
        </w:rPr>
        <w:t>throws</w:t>
      </w:r>
      <w:r w:rsidRPr="0016213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5B2424B7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4A16377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.findElement(By.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xpath</w:t>
      </w:r>
      <w:r w:rsidRPr="00162134">
        <w:rPr>
          <w:rFonts w:ascii="Courier New" w:hAnsi="Courier New" w:cs="Courier New"/>
          <w:b/>
          <w:sz w:val="20"/>
          <w:szCs w:val="20"/>
        </w:rPr>
        <w:t>("//textarea")).clear();</w:t>
      </w:r>
    </w:p>
    <w:p w14:paraId="0E717DB0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.findElement(By.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xpath</w:t>
      </w:r>
      <w:r w:rsidRPr="00162134">
        <w:rPr>
          <w:rFonts w:ascii="Courier New" w:hAnsi="Courier New" w:cs="Courier New"/>
          <w:b/>
          <w:sz w:val="20"/>
          <w:szCs w:val="20"/>
        </w:rPr>
        <w:t>("//textarea")).sendKeys(arg1);</w:t>
      </w:r>
    </w:p>
    <w:p w14:paraId="32EF77EB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27D847F1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2F4CACA9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2B88AD82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@Then("^User Click on post$")</w:t>
      </w:r>
    </w:p>
    <w:p w14:paraId="35750D19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void</w:t>
      </w:r>
      <w:r w:rsidRPr="00162134">
        <w:rPr>
          <w:rFonts w:ascii="Courier New" w:hAnsi="Courier New" w:cs="Courier New"/>
          <w:sz w:val="16"/>
          <w:szCs w:val="16"/>
        </w:rPr>
        <w:t xml:space="preserve"> user_Click_on_post() </w:t>
      </w:r>
      <w:r w:rsidRPr="00162134">
        <w:rPr>
          <w:rFonts w:ascii="Courier New" w:hAnsi="Courier New" w:cs="Courier New"/>
          <w:bCs/>
          <w:sz w:val="16"/>
          <w:szCs w:val="16"/>
        </w:rPr>
        <w:t>throws</w:t>
      </w:r>
      <w:r w:rsidRPr="0016213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66844CC0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C814554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.findElement(By.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xpath</w:t>
      </w:r>
      <w:r w:rsidRPr="00162134">
        <w:rPr>
          <w:rFonts w:ascii="Courier New" w:hAnsi="Courier New" w:cs="Courier New"/>
          <w:b/>
          <w:sz w:val="20"/>
          <w:szCs w:val="20"/>
        </w:rPr>
        <w:t>("//div/div[3]/div/div[2]/button")).click();</w:t>
      </w:r>
    </w:p>
    <w:p w14:paraId="064D90B8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68B59737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197717E9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8DD13F3" w14:textId="19035F99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 xml:space="preserve">@Then("^User Displayed  Post </w:t>
      </w:r>
      <w:r w:rsidR="00BF56A9" w:rsidRPr="00162134">
        <w:rPr>
          <w:rFonts w:ascii="Courier New" w:hAnsi="Courier New" w:cs="Courier New"/>
          <w:sz w:val="16"/>
          <w:szCs w:val="16"/>
        </w:rPr>
        <w:t>Success</w:t>
      </w:r>
      <w:r w:rsidRPr="00162134">
        <w:rPr>
          <w:rFonts w:ascii="Courier New" w:hAnsi="Courier New" w:cs="Courier New"/>
          <w:sz w:val="16"/>
          <w:szCs w:val="16"/>
        </w:rPr>
        <w:t>$")</w:t>
      </w:r>
    </w:p>
    <w:p w14:paraId="2452FDA3" w14:textId="31772EC6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void</w:t>
      </w:r>
      <w:r w:rsidRPr="00162134">
        <w:rPr>
          <w:rFonts w:ascii="Courier New" w:hAnsi="Courier New" w:cs="Courier New"/>
          <w:sz w:val="16"/>
          <w:szCs w:val="16"/>
        </w:rPr>
        <w:t xml:space="preserve"> user_Displayed_Post_Success() </w:t>
      </w:r>
      <w:r w:rsidRPr="00162134">
        <w:rPr>
          <w:rFonts w:ascii="Courier New" w:hAnsi="Courier New" w:cs="Courier New"/>
          <w:bCs/>
          <w:sz w:val="16"/>
          <w:szCs w:val="16"/>
        </w:rPr>
        <w:t>throws</w:t>
      </w:r>
      <w:r w:rsidRPr="0016213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1ED91E13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0A6379CD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sz w:val="20"/>
          <w:szCs w:val="20"/>
        </w:rPr>
        <w:t>Thread.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sleep</w:t>
      </w:r>
      <w:r w:rsidRPr="00162134">
        <w:rPr>
          <w:rFonts w:ascii="Courier New" w:hAnsi="Courier New" w:cs="Courier New"/>
          <w:b/>
          <w:sz w:val="20"/>
          <w:szCs w:val="20"/>
        </w:rPr>
        <w:t>(5000);</w:t>
      </w:r>
    </w:p>
    <w:p w14:paraId="2544581C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sz w:val="20"/>
          <w:szCs w:val="20"/>
        </w:rPr>
        <w:t>System.</w:t>
      </w:r>
      <w:r w:rsidRPr="00162134">
        <w:rPr>
          <w:rFonts w:ascii="Courier New" w:hAnsi="Courier New" w:cs="Courier New"/>
          <w:b/>
          <w:bCs/>
          <w:iCs/>
          <w:sz w:val="20"/>
          <w:szCs w:val="20"/>
        </w:rPr>
        <w:t>out</w:t>
      </w:r>
      <w:r w:rsidRPr="00162134">
        <w:rPr>
          <w:rFonts w:ascii="Courier New" w:hAnsi="Courier New" w:cs="Courier New"/>
          <w:b/>
          <w:sz w:val="20"/>
          <w:szCs w:val="20"/>
        </w:rPr>
        <w:t>.println("Successfully Post Done.");</w:t>
      </w:r>
    </w:p>
    <w:p w14:paraId="49F4EB36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53F04391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435D006B" w14:textId="17C8E018" w:rsidR="00432B41" w:rsidRDefault="00432B41">
      <w:pPr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br w:type="page"/>
      </w:r>
    </w:p>
    <w:p w14:paraId="1049AED2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61E5F48B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@When("^User Click On Logout$")</w:t>
      </w:r>
    </w:p>
    <w:p w14:paraId="4DE35302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void</w:t>
      </w:r>
      <w:r w:rsidRPr="00162134">
        <w:rPr>
          <w:rFonts w:ascii="Courier New" w:hAnsi="Courier New" w:cs="Courier New"/>
          <w:sz w:val="16"/>
          <w:szCs w:val="16"/>
        </w:rPr>
        <w:t xml:space="preserve"> user_Click_On_Logout() </w:t>
      </w:r>
      <w:r w:rsidRPr="00162134">
        <w:rPr>
          <w:rFonts w:ascii="Courier New" w:hAnsi="Courier New" w:cs="Courier New"/>
          <w:bCs/>
          <w:sz w:val="16"/>
          <w:szCs w:val="16"/>
        </w:rPr>
        <w:t>throws</w:t>
      </w:r>
      <w:r w:rsidRPr="0016213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24F45DC1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DBD696A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.findElement(By.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id</w:t>
      </w:r>
      <w:r w:rsidRPr="00162134">
        <w:rPr>
          <w:rFonts w:ascii="Courier New" w:hAnsi="Courier New" w:cs="Courier New"/>
          <w:b/>
          <w:sz w:val="20"/>
          <w:szCs w:val="20"/>
        </w:rPr>
        <w:t>("nav-settings__dropdown-trigger")).click();</w:t>
      </w:r>
    </w:p>
    <w:p w14:paraId="7681D91A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driver</w:t>
      </w:r>
      <w:r w:rsidRPr="00162134">
        <w:rPr>
          <w:rFonts w:ascii="Courier New" w:hAnsi="Courier New" w:cs="Courier New"/>
          <w:b/>
          <w:sz w:val="20"/>
          <w:szCs w:val="20"/>
        </w:rPr>
        <w:t>.findElement(By.</w:t>
      </w:r>
      <w:r w:rsidRPr="00162134">
        <w:rPr>
          <w:rFonts w:ascii="Courier New" w:hAnsi="Courier New" w:cs="Courier New"/>
          <w:b/>
          <w:iCs/>
          <w:sz w:val="20"/>
          <w:szCs w:val="20"/>
        </w:rPr>
        <w:t>linkText</w:t>
      </w:r>
      <w:r w:rsidRPr="00162134">
        <w:rPr>
          <w:rFonts w:ascii="Courier New" w:hAnsi="Courier New" w:cs="Courier New"/>
          <w:b/>
          <w:sz w:val="20"/>
          <w:szCs w:val="20"/>
        </w:rPr>
        <w:t>("Sign out")).click();</w:t>
      </w:r>
    </w:p>
    <w:p w14:paraId="6E72B33A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152B0C8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1C54B41D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788E6CA3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@Then("^User Displayed Logout Success$")</w:t>
      </w:r>
    </w:p>
    <w:p w14:paraId="0AEA9A96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bCs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bCs/>
          <w:sz w:val="16"/>
          <w:szCs w:val="16"/>
        </w:rPr>
        <w:t>public</w:t>
      </w:r>
      <w:r w:rsidRPr="00162134">
        <w:rPr>
          <w:rFonts w:ascii="Courier New" w:hAnsi="Courier New" w:cs="Courier New"/>
          <w:sz w:val="16"/>
          <w:szCs w:val="16"/>
        </w:rPr>
        <w:t xml:space="preserve"> </w:t>
      </w:r>
      <w:r w:rsidRPr="00162134">
        <w:rPr>
          <w:rFonts w:ascii="Courier New" w:hAnsi="Courier New" w:cs="Courier New"/>
          <w:bCs/>
          <w:sz w:val="16"/>
          <w:szCs w:val="16"/>
        </w:rPr>
        <w:t>void</w:t>
      </w:r>
      <w:r w:rsidRPr="00162134">
        <w:rPr>
          <w:rFonts w:ascii="Courier New" w:hAnsi="Courier New" w:cs="Courier New"/>
          <w:sz w:val="16"/>
          <w:szCs w:val="16"/>
        </w:rPr>
        <w:t xml:space="preserve"> user_Displayed_Logout_Success() </w:t>
      </w:r>
      <w:r w:rsidRPr="00162134">
        <w:rPr>
          <w:rFonts w:ascii="Courier New" w:hAnsi="Courier New" w:cs="Courier New"/>
          <w:bCs/>
          <w:sz w:val="16"/>
          <w:szCs w:val="16"/>
        </w:rPr>
        <w:t>throws</w:t>
      </w:r>
      <w:r w:rsidRPr="00162134">
        <w:rPr>
          <w:rFonts w:ascii="Courier New" w:hAnsi="Courier New" w:cs="Courier New"/>
          <w:sz w:val="16"/>
          <w:szCs w:val="16"/>
        </w:rPr>
        <w:t xml:space="preserve"> Throwable {</w:t>
      </w:r>
    </w:p>
    <w:p w14:paraId="65391939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5A898A67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b/>
          <w:sz w:val="20"/>
          <w:szCs w:val="20"/>
        </w:rPr>
      </w:pPr>
      <w:r>
        <w:rPr>
          <w:rFonts w:ascii="Courier New" w:hAnsi="Courier New" w:cs="Courier New"/>
          <w:b/>
          <w:sz w:val="20"/>
          <w:szCs w:val="20"/>
        </w:rPr>
        <w:t xml:space="preserve">    </w:t>
      </w:r>
      <w:r w:rsidRPr="00162134">
        <w:rPr>
          <w:rFonts w:ascii="Courier New" w:hAnsi="Courier New" w:cs="Courier New"/>
          <w:b/>
          <w:sz w:val="20"/>
          <w:szCs w:val="20"/>
        </w:rPr>
        <w:t>System.</w:t>
      </w:r>
      <w:r w:rsidRPr="00162134">
        <w:rPr>
          <w:rFonts w:ascii="Courier New" w:hAnsi="Courier New" w:cs="Courier New"/>
          <w:b/>
          <w:bCs/>
          <w:iCs/>
          <w:sz w:val="20"/>
          <w:szCs w:val="20"/>
        </w:rPr>
        <w:t>out</w:t>
      </w:r>
      <w:r w:rsidRPr="00162134">
        <w:rPr>
          <w:rFonts w:ascii="Courier New" w:hAnsi="Courier New" w:cs="Courier New"/>
          <w:b/>
          <w:sz w:val="20"/>
          <w:szCs w:val="20"/>
        </w:rPr>
        <w:t>.println("Successfully Logout.");</w:t>
      </w:r>
    </w:p>
    <w:p w14:paraId="698F846E" w14:textId="77777777" w:rsidR="00432B41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20"/>
          <w:szCs w:val="20"/>
        </w:rPr>
      </w:pPr>
    </w:p>
    <w:p w14:paraId="41D86932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>
        <w:rPr>
          <w:rFonts w:ascii="Courier New" w:hAnsi="Courier New" w:cs="Courier New"/>
          <w:sz w:val="16"/>
          <w:szCs w:val="16"/>
        </w:rPr>
        <w:t xml:space="preserve">  </w:t>
      </w: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264878F5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45552805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  <w:r w:rsidRPr="00162134">
        <w:rPr>
          <w:rFonts w:ascii="Courier New" w:hAnsi="Courier New" w:cs="Courier New"/>
          <w:sz w:val="16"/>
          <w:szCs w:val="16"/>
        </w:rPr>
        <w:t>}</w:t>
      </w:r>
    </w:p>
    <w:p w14:paraId="6EED1990" w14:textId="77777777" w:rsidR="00432B41" w:rsidRPr="00162134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sz w:val="16"/>
          <w:szCs w:val="16"/>
        </w:rPr>
      </w:pPr>
    </w:p>
    <w:p w14:paraId="18FA89AC" w14:textId="77777777" w:rsidR="00432B41" w:rsidRPr="005F53B8" w:rsidRDefault="00432B41" w:rsidP="00432B41">
      <w:pPr>
        <w:autoSpaceDE w:val="0"/>
        <w:autoSpaceDN w:val="0"/>
        <w:adjustRightInd w:val="0"/>
        <w:rPr>
          <w:rFonts w:ascii="Courier New" w:hAnsi="Courier New" w:cs="Courier New"/>
          <w:color w:val="000000"/>
          <w:sz w:val="20"/>
          <w:szCs w:val="20"/>
        </w:rPr>
      </w:pPr>
    </w:p>
    <w:p w14:paraId="5E8055BD" w14:textId="77777777" w:rsidR="00432B41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>
        <w:rPr>
          <w:sz w:val="24"/>
        </w:rPr>
        <w:t xml:space="preserve">Select </w:t>
      </w:r>
      <w:r w:rsidRPr="001A193D">
        <w:rPr>
          <w:b/>
          <w:sz w:val="24"/>
        </w:rPr>
        <w:t>TestRunner.java</w:t>
      </w:r>
      <w:r>
        <w:rPr>
          <w:sz w:val="24"/>
        </w:rPr>
        <w:t xml:space="preserve"> &gt; right click &gt; </w:t>
      </w:r>
      <w:r>
        <w:rPr>
          <w:b/>
          <w:sz w:val="24"/>
        </w:rPr>
        <w:t>R</w:t>
      </w:r>
      <w:r w:rsidRPr="001A193D">
        <w:rPr>
          <w:b/>
          <w:sz w:val="24"/>
        </w:rPr>
        <w:t xml:space="preserve">un  </w:t>
      </w:r>
      <w:r>
        <w:rPr>
          <w:b/>
          <w:sz w:val="24"/>
        </w:rPr>
        <w:t>A</w:t>
      </w:r>
      <w:r w:rsidRPr="001A193D">
        <w:rPr>
          <w:b/>
          <w:sz w:val="24"/>
        </w:rPr>
        <w:t xml:space="preserve">s </w:t>
      </w:r>
      <w:r>
        <w:rPr>
          <w:b/>
          <w:sz w:val="24"/>
        </w:rPr>
        <w:t>&gt; JU</w:t>
      </w:r>
      <w:r w:rsidRPr="001A193D">
        <w:rPr>
          <w:b/>
          <w:sz w:val="24"/>
        </w:rPr>
        <w:t xml:space="preserve">nit </w:t>
      </w:r>
      <w:r>
        <w:rPr>
          <w:b/>
          <w:sz w:val="24"/>
        </w:rPr>
        <w:t>T</w:t>
      </w:r>
      <w:r w:rsidRPr="001A193D">
        <w:rPr>
          <w:b/>
          <w:sz w:val="24"/>
        </w:rPr>
        <w:t>est</w:t>
      </w:r>
    </w:p>
    <w:p w14:paraId="7C660DB8" w14:textId="77777777" w:rsidR="00432B41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>
        <w:rPr>
          <w:sz w:val="24"/>
        </w:rPr>
        <w:t>It will open a browser and perform all cases.</w:t>
      </w:r>
    </w:p>
    <w:p w14:paraId="7185F751" w14:textId="77777777" w:rsidR="00432B41" w:rsidRDefault="00432B41" w:rsidP="004C6BA4">
      <w:pPr>
        <w:pStyle w:val="ListParagraph"/>
        <w:numPr>
          <w:ilvl w:val="0"/>
          <w:numId w:val="12"/>
        </w:numPr>
        <w:spacing w:after="200" w:line="276" w:lineRule="auto"/>
        <w:rPr>
          <w:sz w:val="24"/>
        </w:rPr>
      </w:pPr>
      <w:r>
        <w:rPr>
          <w:sz w:val="24"/>
        </w:rPr>
        <w:t>When each test case is running, it displays how many cases are passed and failed.</w:t>
      </w:r>
    </w:p>
    <w:p w14:paraId="3B6DC1C8" w14:textId="77777777" w:rsidR="00432B41" w:rsidRDefault="00432B41" w:rsidP="00432B41">
      <w:pPr>
        <w:pStyle w:val="ListParagraph"/>
        <w:rPr>
          <w:sz w:val="24"/>
        </w:rPr>
      </w:pPr>
    </w:p>
    <w:p w14:paraId="7CAFEA19" w14:textId="0AF36A2A" w:rsidR="00432B41" w:rsidRPr="00F06D02" w:rsidRDefault="00432B41" w:rsidP="00432B41">
      <w:pPr>
        <w:pStyle w:val="ListParagraph"/>
        <w:rPr>
          <w:sz w:val="24"/>
        </w:rPr>
      </w:pPr>
      <w:r>
        <w:rPr>
          <w:noProof/>
          <w:sz w:val="24"/>
        </w:rPr>
        <w:drawing>
          <wp:inline distT="0" distB="0" distL="0" distR="0" wp14:anchorId="6DCDDB66" wp14:editId="6A2AE72C">
            <wp:extent cx="5728970" cy="2694940"/>
            <wp:effectExtent l="0" t="0" r="5080" b="0"/>
            <wp:docPr id="32" name="Picture 32" descr="2017-08-27 18_58_47-Java - LinkedInWithCucumber_src_stepDefinition_TestSt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2017-08-27 18_58_47-Java - LinkedInWithCucumber_src_stepDefinition_TestSteps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4B620" w14:textId="77777777" w:rsidR="00432B41" w:rsidRDefault="00432B41" w:rsidP="00432B41">
      <w:pPr>
        <w:pStyle w:val="ListParagraph"/>
        <w:rPr>
          <w:sz w:val="24"/>
        </w:rPr>
      </w:pPr>
    </w:p>
    <w:p w14:paraId="46BB929C" w14:textId="77777777" w:rsidR="00432B41" w:rsidRDefault="00432B41" w:rsidP="00432B41">
      <w:pPr>
        <w:pStyle w:val="ListParagraph"/>
        <w:rPr>
          <w:sz w:val="24"/>
        </w:rPr>
      </w:pPr>
    </w:p>
    <w:p w14:paraId="24F4523A" w14:textId="77777777" w:rsidR="00432B41" w:rsidRPr="00190887" w:rsidRDefault="00432B41" w:rsidP="00432B41">
      <w:pPr>
        <w:pStyle w:val="ListParagraph"/>
        <w:rPr>
          <w:sz w:val="24"/>
        </w:rPr>
      </w:pPr>
    </w:p>
    <w:p w14:paraId="2F63B831" w14:textId="77777777" w:rsidR="00525A5B" w:rsidRPr="00055588" w:rsidRDefault="00525A5B" w:rsidP="00E91D56">
      <w:pPr>
        <w:pStyle w:val="ExNoteHeader"/>
      </w:pPr>
    </w:p>
    <w:sectPr w:rsidR="00525A5B" w:rsidRPr="00055588" w:rsidSect="008B229C">
      <w:headerReference w:type="even" r:id="rId46"/>
      <w:footerReference w:type="even" r:id="rId47"/>
      <w:footerReference w:type="default" r:id="rId48"/>
      <w:type w:val="oddPage"/>
      <w:pgSz w:w="12240" w:h="15840" w:code="1"/>
      <w:pgMar w:top="1077" w:right="1077" w:bottom="1077" w:left="1077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083ED36" w14:textId="77777777" w:rsidR="00F31492" w:rsidRDefault="00F31492">
      <w:r>
        <w:separator/>
      </w:r>
    </w:p>
    <w:p w14:paraId="50300CC7" w14:textId="77777777" w:rsidR="00F31492" w:rsidRDefault="00F31492"/>
    <w:p w14:paraId="5E67182A" w14:textId="77777777" w:rsidR="00F31492" w:rsidRDefault="00F31492"/>
    <w:p w14:paraId="3416F659" w14:textId="77777777" w:rsidR="00F31492" w:rsidRDefault="00F31492"/>
    <w:p w14:paraId="6FF58E2B" w14:textId="77777777" w:rsidR="00F31492" w:rsidRDefault="00F31492"/>
    <w:p w14:paraId="3A5BFFA8" w14:textId="77777777" w:rsidR="00F31492" w:rsidRDefault="00F31492"/>
  </w:endnote>
  <w:endnote w:type="continuationSeparator" w:id="0">
    <w:p w14:paraId="1B552234" w14:textId="77777777" w:rsidR="00F31492" w:rsidRDefault="00F31492">
      <w:r>
        <w:continuationSeparator/>
      </w:r>
    </w:p>
    <w:p w14:paraId="2C0DE88D" w14:textId="77777777" w:rsidR="00F31492" w:rsidRDefault="00F31492"/>
    <w:p w14:paraId="2C9F43E3" w14:textId="77777777" w:rsidR="00F31492" w:rsidRDefault="00F31492"/>
    <w:p w14:paraId="74FC2D0F" w14:textId="77777777" w:rsidR="00F31492" w:rsidRDefault="00F31492"/>
    <w:p w14:paraId="0959913D" w14:textId="77777777" w:rsidR="00F31492" w:rsidRDefault="00F31492"/>
    <w:p w14:paraId="4C257D25" w14:textId="77777777" w:rsidR="00F31492" w:rsidRDefault="00F3149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10B157" w14:textId="0C610CD2" w:rsidR="00ED4DC9" w:rsidRPr="00FF10C9" w:rsidRDefault="00ED4DC9" w:rsidP="00FF10C9">
    <w:pPr>
      <w:pStyle w:val="Footer"/>
      <w:tabs>
        <w:tab w:val="left" w:pos="480"/>
      </w:tabs>
      <w:rPr>
        <w:rFonts w:ascii="Arial" w:hAnsi="Arial" w:cs="Arial"/>
      </w:rPr>
    </w:pPr>
    <w:r w:rsidRPr="00D04C23">
      <w:rPr>
        <w:rStyle w:val="PageNumber"/>
        <w:rFonts w:ascii="Arial" w:hAnsi="Arial" w:cs="Arial"/>
      </w:rPr>
      <w:fldChar w:fldCharType="begin"/>
    </w:r>
    <w:r w:rsidRPr="00D04C23">
      <w:rPr>
        <w:rStyle w:val="PageNumber"/>
        <w:rFonts w:ascii="Arial" w:hAnsi="Arial" w:cs="Arial"/>
      </w:rPr>
      <w:instrText xml:space="preserve"> PAGE </w:instrText>
    </w:r>
    <w:r w:rsidRPr="00D04C23">
      <w:rPr>
        <w:rStyle w:val="PageNumber"/>
        <w:rFonts w:ascii="Arial" w:hAnsi="Arial" w:cs="Arial"/>
      </w:rPr>
      <w:fldChar w:fldCharType="separate"/>
    </w:r>
    <w:r>
      <w:rPr>
        <w:rStyle w:val="PageNumber"/>
        <w:rFonts w:ascii="Arial" w:hAnsi="Arial" w:cs="Arial"/>
        <w:noProof/>
      </w:rPr>
      <w:t>2</w:t>
    </w:r>
    <w:r w:rsidRPr="00D04C23">
      <w:rPr>
        <w:rStyle w:val="PageNumber"/>
        <w:rFonts w:ascii="Arial" w:hAnsi="Arial" w:cs="Arial"/>
      </w:rPr>
      <w:fldChar w:fldCharType="end"/>
    </w:r>
    <w:r>
      <w:rPr>
        <w:rStyle w:val="PageNumber"/>
        <w:rFonts w:ascii="Arial" w:hAnsi="Arial" w:cs="Arial"/>
      </w:rPr>
      <w:t xml:space="preserve">             </w:t>
    </w:r>
    <w:r w:rsidRPr="00D04C23">
      <w:rPr>
        <w:rFonts w:ascii="Arial" w:hAnsi="Arial" w:cs="Arial"/>
      </w:rPr>
      <w:t xml:space="preserve">Copyright © </w:t>
    </w:r>
    <w:r>
      <w:rPr>
        <w:rFonts w:ascii="Arial" w:hAnsi="Arial" w:cs="Arial"/>
      </w:rPr>
      <w:fldChar w:fldCharType="begin"/>
    </w:r>
    <w:r>
      <w:rPr>
        <w:rFonts w:ascii="Arial" w:hAnsi="Arial" w:cs="Arial"/>
      </w:rPr>
      <w:instrText xml:space="preserve"> DOCPROPERTY  TT_CopyrightYear </w:instrText>
    </w:r>
    <w:r>
      <w:rPr>
        <w:rFonts w:ascii="Arial" w:hAnsi="Arial" w:cs="Arial"/>
      </w:rPr>
      <w:fldChar w:fldCharType="separate"/>
    </w:r>
    <w:r>
      <w:rPr>
        <w:rFonts w:ascii="Arial" w:hAnsi="Arial" w:cs="Arial"/>
      </w:rPr>
      <w:t>2018</w:t>
    </w:r>
    <w:r>
      <w:rPr>
        <w:rFonts w:ascii="Arial" w:hAnsi="Arial" w:cs="Arial"/>
      </w:rPr>
      <w:fldChar w:fldCharType="end"/>
    </w:r>
    <w:r>
      <w:rPr>
        <w:rFonts w:ascii="Arial" w:hAnsi="Arial" w:cs="Arial"/>
      </w:rPr>
      <w:t xml:space="preserve"> Trivera Technologies LLC.</w:t>
    </w:r>
    <w:r w:rsidRPr="00D04C23">
      <w:rPr>
        <w:rFonts w:ascii="Arial" w:hAnsi="Arial" w:cs="Arial"/>
      </w:rPr>
      <w:t xml:space="preserve"> Worldwide. All Rights Reserved.        </w:t>
    </w:r>
    <w:r>
      <w:rPr>
        <w:rFonts w:ascii="Arial" w:hAnsi="Arial" w:cs="Arial"/>
      </w:rPr>
      <w:fldChar w:fldCharType="begin"/>
    </w:r>
    <w:r>
      <w:rPr>
        <w:rFonts w:ascii="Arial" w:hAnsi="Arial" w:cs="Arial"/>
      </w:rPr>
      <w:instrText xml:space="preserve"> DOCPROPERTY TT_CourseRefNum </w:instrText>
    </w:r>
    <w:r>
      <w:rPr>
        <w:rFonts w:ascii="Arial" w:hAnsi="Arial" w:cs="Arial"/>
      </w:rPr>
      <w:fldChar w:fldCharType="separate"/>
    </w:r>
    <w:r>
      <w:rPr>
        <w:rFonts w:ascii="Arial" w:hAnsi="Arial" w:cs="Arial"/>
      </w:rPr>
      <w:t>Cucumber Supplement</w:t>
    </w:r>
    <w:r>
      <w:rPr>
        <w:rFonts w:ascii="Arial" w:hAnsi="Arial" w:cs="Aria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55BEB6" w14:textId="2AF0213D" w:rsidR="00ED4DC9" w:rsidRPr="00FF10C9" w:rsidRDefault="00ED4DC9" w:rsidP="00FF10C9">
    <w:pPr>
      <w:pStyle w:val="Footer"/>
      <w:jc w:val="right"/>
      <w:rPr>
        <w:rFonts w:ascii="Arial" w:hAnsi="Arial" w:cs="Arial"/>
      </w:rPr>
    </w:pPr>
    <w:r>
      <w:rPr>
        <w:rFonts w:ascii="Arial" w:hAnsi="Arial" w:cs="Arial"/>
      </w:rPr>
      <w:t>Cucumber Supplement</w:t>
    </w:r>
    <w:r w:rsidRPr="00D04C23">
      <w:rPr>
        <w:rFonts w:ascii="Arial" w:hAnsi="Arial" w:cs="Arial"/>
      </w:rPr>
      <w:t xml:space="preserve"> </w:t>
    </w:r>
    <w:r>
      <w:rPr>
        <w:rFonts w:ascii="Arial" w:hAnsi="Arial" w:cs="Arial"/>
      </w:rPr>
      <w:t xml:space="preserve">    </w:t>
    </w:r>
    <w:r w:rsidRPr="00D04C23">
      <w:rPr>
        <w:rFonts w:ascii="Arial" w:hAnsi="Arial" w:cs="Arial"/>
      </w:rPr>
      <w:t xml:space="preserve">  </w:t>
    </w:r>
    <w:r>
      <w:rPr>
        <w:rFonts w:ascii="Arial" w:hAnsi="Arial" w:cs="Arial"/>
      </w:rPr>
      <w:t xml:space="preserve">    Copyright </w:t>
    </w:r>
    <w:r w:rsidRPr="00D04C23">
      <w:rPr>
        <w:rFonts w:ascii="Arial" w:hAnsi="Arial" w:cs="Arial"/>
      </w:rPr>
      <w:t>©</w:t>
    </w:r>
    <w:r>
      <w:rPr>
        <w:rFonts w:ascii="Arial" w:hAnsi="Arial" w:cs="Arial"/>
      </w:rPr>
      <w:t xml:space="preserve"> </w:t>
    </w:r>
    <w:r>
      <w:rPr>
        <w:rFonts w:ascii="Arial" w:hAnsi="Arial" w:cs="Arial"/>
      </w:rPr>
      <w:fldChar w:fldCharType="begin"/>
    </w:r>
    <w:r>
      <w:rPr>
        <w:rFonts w:ascii="Arial" w:hAnsi="Arial" w:cs="Arial"/>
      </w:rPr>
      <w:instrText xml:space="preserve"> DOCPROPERTY TT_CopyrightYear </w:instrText>
    </w:r>
    <w:r>
      <w:rPr>
        <w:rFonts w:ascii="Arial" w:hAnsi="Arial" w:cs="Arial"/>
      </w:rPr>
      <w:fldChar w:fldCharType="separate"/>
    </w:r>
    <w:r>
      <w:rPr>
        <w:rFonts w:ascii="Arial" w:hAnsi="Arial" w:cs="Arial"/>
      </w:rPr>
      <w:t>2018</w:t>
    </w:r>
    <w:r>
      <w:rPr>
        <w:rFonts w:ascii="Arial" w:hAnsi="Arial" w:cs="Arial"/>
      </w:rPr>
      <w:fldChar w:fldCharType="end"/>
    </w:r>
    <w:r>
      <w:rPr>
        <w:rFonts w:ascii="Arial" w:hAnsi="Arial" w:cs="Arial"/>
      </w:rPr>
      <w:t xml:space="preserve"> </w:t>
    </w:r>
    <w:r w:rsidRPr="00D04C23">
      <w:rPr>
        <w:rFonts w:ascii="Arial" w:hAnsi="Arial" w:cs="Arial"/>
      </w:rPr>
      <w:t xml:space="preserve">Trivera Technologies LLC., Worldwide. All Rights Reserved.    </w:t>
    </w:r>
    <w:r>
      <w:rPr>
        <w:rFonts w:ascii="Arial" w:hAnsi="Arial" w:cs="Arial"/>
      </w:rPr>
      <w:t xml:space="preserve">   </w:t>
    </w:r>
    <w:r w:rsidRPr="00D04C23">
      <w:rPr>
        <w:rFonts w:ascii="Arial" w:hAnsi="Arial" w:cs="Arial"/>
      </w:rPr>
      <w:t xml:space="preserve">       </w:t>
    </w:r>
    <w:r w:rsidRPr="00D04C23">
      <w:rPr>
        <w:rStyle w:val="PageNumber"/>
        <w:rFonts w:ascii="Arial" w:hAnsi="Arial" w:cs="Arial"/>
      </w:rPr>
      <w:fldChar w:fldCharType="begin"/>
    </w:r>
    <w:r w:rsidRPr="00D04C23">
      <w:rPr>
        <w:rStyle w:val="PageNumber"/>
        <w:rFonts w:ascii="Arial" w:hAnsi="Arial" w:cs="Arial"/>
      </w:rPr>
      <w:instrText xml:space="preserve"> PAGE </w:instrText>
    </w:r>
    <w:r w:rsidRPr="00D04C23">
      <w:rPr>
        <w:rStyle w:val="PageNumber"/>
        <w:rFonts w:ascii="Arial" w:hAnsi="Arial" w:cs="Arial"/>
      </w:rPr>
      <w:fldChar w:fldCharType="separate"/>
    </w:r>
    <w:r>
      <w:rPr>
        <w:rStyle w:val="PageNumber"/>
        <w:rFonts w:ascii="Arial" w:hAnsi="Arial" w:cs="Arial"/>
        <w:noProof/>
      </w:rPr>
      <w:t>3</w:t>
    </w:r>
    <w:r w:rsidRPr="00D04C23">
      <w:rPr>
        <w:rStyle w:val="PageNumber"/>
        <w:rFonts w:ascii="Arial" w:hAnsi="Arial" w:cs="Arial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C5FB38B" w14:textId="77777777" w:rsidR="00F31492" w:rsidRDefault="00F31492">
      <w:r>
        <w:separator/>
      </w:r>
    </w:p>
    <w:p w14:paraId="5E77B243" w14:textId="77777777" w:rsidR="00F31492" w:rsidRDefault="00F31492"/>
    <w:p w14:paraId="30FE9B38" w14:textId="77777777" w:rsidR="00F31492" w:rsidRDefault="00F31492"/>
    <w:p w14:paraId="329575E2" w14:textId="77777777" w:rsidR="00F31492" w:rsidRDefault="00F31492"/>
    <w:p w14:paraId="2AD81DF8" w14:textId="77777777" w:rsidR="00F31492" w:rsidRDefault="00F31492"/>
    <w:p w14:paraId="400275C8" w14:textId="77777777" w:rsidR="00F31492" w:rsidRDefault="00F31492"/>
  </w:footnote>
  <w:footnote w:type="continuationSeparator" w:id="0">
    <w:p w14:paraId="3034D750" w14:textId="77777777" w:rsidR="00F31492" w:rsidRDefault="00F31492">
      <w:r>
        <w:continuationSeparator/>
      </w:r>
    </w:p>
    <w:p w14:paraId="7634E59C" w14:textId="77777777" w:rsidR="00F31492" w:rsidRDefault="00F31492"/>
    <w:p w14:paraId="665991CC" w14:textId="77777777" w:rsidR="00F31492" w:rsidRDefault="00F31492"/>
    <w:p w14:paraId="153B3054" w14:textId="77777777" w:rsidR="00F31492" w:rsidRDefault="00F31492"/>
    <w:p w14:paraId="1AB9CB9A" w14:textId="77777777" w:rsidR="00F31492" w:rsidRDefault="00F31492"/>
    <w:p w14:paraId="64C4988D" w14:textId="77777777" w:rsidR="00F31492" w:rsidRDefault="00F3149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458E6E" w14:textId="77777777" w:rsidR="00ED4DC9" w:rsidRDefault="00ED4DC9" w:rsidP="00FF10C9">
    <w:pPr>
      <w:pStyle w:val="Header"/>
    </w:pPr>
  </w:p>
  <w:p w14:paraId="4675FC95" w14:textId="77777777" w:rsidR="00ED4DC9" w:rsidRPr="00FF10C9" w:rsidRDefault="00ED4DC9" w:rsidP="00FF10C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8809E6"/>
    <w:multiLevelType w:val="hybridMultilevel"/>
    <w:tmpl w:val="E842E254"/>
    <w:lvl w:ilvl="0" w:tplc="B748E840">
      <w:start w:val="30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60C7787"/>
    <w:multiLevelType w:val="hybridMultilevel"/>
    <w:tmpl w:val="8BF841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81BCF"/>
    <w:multiLevelType w:val="hybridMultilevel"/>
    <w:tmpl w:val="8BF841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3B776A"/>
    <w:multiLevelType w:val="hybridMultilevel"/>
    <w:tmpl w:val="4730801E"/>
    <w:lvl w:ilvl="0" w:tplc="53844EFA">
      <w:start w:val="15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2175E1A"/>
    <w:multiLevelType w:val="hybridMultilevel"/>
    <w:tmpl w:val="8BF841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4028B3"/>
    <w:multiLevelType w:val="hybridMultilevel"/>
    <w:tmpl w:val="8BF841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3C27D2"/>
    <w:multiLevelType w:val="hybridMultilevel"/>
    <w:tmpl w:val="8BF841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B3F2F5F"/>
    <w:multiLevelType w:val="multilevel"/>
    <w:tmpl w:val="A74ED75C"/>
    <w:lvl w:ilvl="0">
      <w:start w:val="1"/>
      <w:numFmt w:val="decimal"/>
      <w:pStyle w:val="ExTitle"/>
      <w:lvlText w:val="Exercise %1."/>
      <w:lvlJc w:val="left"/>
      <w:pPr>
        <w:tabs>
          <w:tab w:val="num" w:pos="3720"/>
        </w:tabs>
        <w:ind w:left="2640" w:hanging="360"/>
      </w:pPr>
      <w:rPr>
        <w:rFonts w:hint="default"/>
      </w:rPr>
    </w:lvl>
    <w:lvl w:ilvl="1">
      <w:start w:val="1"/>
      <w:numFmt w:val="decimal"/>
      <w:pStyle w:val="ExListParagraph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hint="default"/>
      </w:rPr>
    </w:lvl>
  </w:abstractNum>
  <w:abstractNum w:abstractNumId="8" w15:restartNumberingAfterBreak="0">
    <w:nsid w:val="5FB907C8"/>
    <w:multiLevelType w:val="hybridMultilevel"/>
    <w:tmpl w:val="8BF841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736172"/>
    <w:multiLevelType w:val="hybridMultilevel"/>
    <w:tmpl w:val="8BF841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5B27A9E"/>
    <w:multiLevelType w:val="multilevel"/>
    <w:tmpl w:val="317AA540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720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108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1800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2160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2520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2880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32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3600"/>
        </w:tabs>
        <w:ind w:left="1584" w:hanging="1584"/>
      </w:pPr>
      <w:rPr>
        <w:rFonts w:hint="default"/>
      </w:rPr>
    </w:lvl>
  </w:abstractNum>
  <w:abstractNum w:abstractNumId="11" w15:restartNumberingAfterBreak="0">
    <w:nsid w:val="789A015E"/>
    <w:multiLevelType w:val="hybridMultilevel"/>
    <w:tmpl w:val="8BF841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7"/>
  </w:num>
  <w:num w:numId="3">
    <w:abstractNumId w:val="2"/>
  </w:num>
  <w:num w:numId="4">
    <w:abstractNumId w:val="3"/>
  </w:num>
  <w:num w:numId="5">
    <w:abstractNumId w:val="0"/>
  </w:num>
  <w:num w:numId="6">
    <w:abstractNumId w:val="11"/>
  </w:num>
  <w:num w:numId="7">
    <w:abstractNumId w:val="4"/>
  </w:num>
  <w:num w:numId="8">
    <w:abstractNumId w:val="1"/>
  </w:num>
  <w:num w:numId="9">
    <w:abstractNumId w:val="9"/>
  </w:num>
  <w:num w:numId="10">
    <w:abstractNumId w:val="8"/>
  </w:num>
  <w:num w:numId="11">
    <w:abstractNumId w:val="5"/>
  </w:num>
  <w:num w:numId="12">
    <w:abstractNumId w:val="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mirrorMargins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GB" w:vendorID="64" w:dllVersion="6" w:nlCheck="1" w:checkStyle="1"/>
  <w:activeWritingStyle w:appName="MSWord" w:lang="en-US" w:vendorID="64" w:dllVersion="6" w:nlCheck="1" w:checkStyle="0"/>
  <w:activeWritingStyle w:appName="MSWord" w:lang="fr-FR" w:vendorID="64" w:dllVersion="6" w:nlCheck="1" w:checkStyle="1"/>
  <w:activeWritingStyle w:appName="MSWord" w:lang="en-US" w:vendorID="64" w:dllVersion="0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evenAndOddHeaders/>
  <w:drawingGridHorizontalSpacing w:val="120"/>
  <w:displayHorizontalDrawingGridEvery w:val="2"/>
  <w:displayVerticalDrawingGridEvery w:val="2"/>
  <w:noPunctuationKerning/>
  <w:characterSpacingControl w:val="doNotCompress"/>
  <w:hdrShapeDefaults>
    <o:shapedefaults v:ext="edit" spidmax="2049">
      <o:colormru v:ext="edit" colors="#606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E165F5"/>
    <w:rsid w:val="00012306"/>
    <w:rsid w:val="00022C1F"/>
    <w:rsid w:val="0003199C"/>
    <w:rsid w:val="00037699"/>
    <w:rsid w:val="00046B2D"/>
    <w:rsid w:val="0005378C"/>
    <w:rsid w:val="00060663"/>
    <w:rsid w:val="0006197D"/>
    <w:rsid w:val="00064513"/>
    <w:rsid w:val="00076F74"/>
    <w:rsid w:val="000835C6"/>
    <w:rsid w:val="00095595"/>
    <w:rsid w:val="00097A5A"/>
    <w:rsid w:val="000A230E"/>
    <w:rsid w:val="000A7974"/>
    <w:rsid w:val="000B48AC"/>
    <w:rsid w:val="000B5A3E"/>
    <w:rsid w:val="00106FA0"/>
    <w:rsid w:val="00111CA3"/>
    <w:rsid w:val="00113737"/>
    <w:rsid w:val="001147C9"/>
    <w:rsid w:val="00123D50"/>
    <w:rsid w:val="001271AD"/>
    <w:rsid w:val="00154E0F"/>
    <w:rsid w:val="00157F9B"/>
    <w:rsid w:val="00171E5F"/>
    <w:rsid w:val="00185A01"/>
    <w:rsid w:val="001948D0"/>
    <w:rsid w:val="00196D8E"/>
    <w:rsid w:val="001C18BC"/>
    <w:rsid w:val="0020419D"/>
    <w:rsid w:val="00260252"/>
    <w:rsid w:val="002A4EB2"/>
    <w:rsid w:val="002B12C9"/>
    <w:rsid w:val="002D513B"/>
    <w:rsid w:val="002D5D84"/>
    <w:rsid w:val="002E0410"/>
    <w:rsid w:val="002E2F49"/>
    <w:rsid w:val="00313496"/>
    <w:rsid w:val="003162BF"/>
    <w:rsid w:val="00326121"/>
    <w:rsid w:val="00344668"/>
    <w:rsid w:val="00360C13"/>
    <w:rsid w:val="003614EC"/>
    <w:rsid w:val="00371E87"/>
    <w:rsid w:val="00394756"/>
    <w:rsid w:val="00395324"/>
    <w:rsid w:val="003D12CF"/>
    <w:rsid w:val="003D17BB"/>
    <w:rsid w:val="00401FA3"/>
    <w:rsid w:val="004072F0"/>
    <w:rsid w:val="00413E19"/>
    <w:rsid w:val="00432B41"/>
    <w:rsid w:val="00434BEE"/>
    <w:rsid w:val="004429A0"/>
    <w:rsid w:val="00453270"/>
    <w:rsid w:val="0047739D"/>
    <w:rsid w:val="004A5322"/>
    <w:rsid w:val="004B4196"/>
    <w:rsid w:val="004B68ED"/>
    <w:rsid w:val="004B7B47"/>
    <w:rsid w:val="004C64B8"/>
    <w:rsid w:val="004C6BA4"/>
    <w:rsid w:val="004D0246"/>
    <w:rsid w:val="004D343C"/>
    <w:rsid w:val="004D4074"/>
    <w:rsid w:val="00525A5B"/>
    <w:rsid w:val="005563CD"/>
    <w:rsid w:val="0056098D"/>
    <w:rsid w:val="005704FB"/>
    <w:rsid w:val="00570518"/>
    <w:rsid w:val="00572A23"/>
    <w:rsid w:val="00573C14"/>
    <w:rsid w:val="00583DF7"/>
    <w:rsid w:val="0058685A"/>
    <w:rsid w:val="00590959"/>
    <w:rsid w:val="00591D65"/>
    <w:rsid w:val="0059334A"/>
    <w:rsid w:val="005B5922"/>
    <w:rsid w:val="005B7DD1"/>
    <w:rsid w:val="005C12D5"/>
    <w:rsid w:val="005D20E0"/>
    <w:rsid w:val="005D7C6D"/>
    <w:rsid w:val="005F1954"/>
    <w:rsid w:val="005F3044"/>
    <w:rsid w:val="006006F2"/>
    <w:rsid w:val="00611582"/>
    <w:rsid w:val="00611F16"/>
    <w:rsid w:val="00624701"/>
    <w:rsid w:val="00625352"/>
    <w:rsid w:val="00630077"/>
    <w:rsid w:val="00650CA7"/>
    <w:rsid w:val="00662A04"/>
    <w:rsid w:val="006633C9"/>
    <w:rsid w:val="0066568C"/>
    <w:rsid w:val="0066767A"/>
    <w:rsid w:val="0067533E"/>
    <w:rsid w:val="00683CAB"/>
    <w:rsid w:val="00693ADE"/>
    <w:rsid w:val="00696BE7"/>
    <w:rsid w:val="006A0076"/>
    <w:rsid w:val="006A3A1F"/>
    <w:rsid w:val="006A4294"/>
    <w:rsid w:val="006D653A"/>
    <w:rsid w:val="00705B95"/>
    <w:rsid w:val="00713266"/>
    <w:rsid w:val="00743E57"/>
    <w:rsid w:val="007615D7"/>
    <w:rsid w:val="0076531D"/>
    <w:rsid w:val="007657CA"/>
    <w:rsid w:val="00773A13"/>
    <w:rsid w:val="007874CE"/>
    <w:rsid w:val="00794740"/>
    <w:rsid w:val="007A0227"/>
    <w:rsid w:val="007C569B"/>
    <w:rsid w:val="007C6129"/>
    <w:rsid w:val="007D4E60"/>
    <w:rsid w:val="007D678E"/>
    <w:rsid w:val="007E2206"/>
    <w:rsid w:val="007F3567"/>
    <w:rsid w:val="008017BD"/>
    <w:rsid w:val="008046C5"/>
    <w:rsid w:val="00814A75"/>
    <w:rsid w:val="00814CA8"/>
    <w:rsid w:val="00820E8F"/>
    <w:rsid w:val="0082521B"/>
    <w:rsid w:val="008344C3"/>
    <w:rsid w:val="00835377"/>
    <w:rsid w:val="008613F4"/>
    <w:rsid w:val="0087738D"/>
    <w:rsid w:val="00894A3D"/>
    <w:rsid w:val="00897E00"/>
    <w:rsid w:val="008A007B"/>
    <w:rsid w:val="008B229C"/>
    <w:rsid w:val="008B6104"/>
    <w:rsid w:val="008C63C7"/>
    <w:rsid w:val="008D1882"/>
    <w:rsid w:val="008D437E"/>
    <w:rsid w:val="008D4DCF"/>
    <w:rsid w:val="008E16B4"/>
    <w:rsid w:val="008E503A"/>
    <w:rsid w:val="008F3769"/>
    <w:rsid w:val="00924A68"/>
    <w:rsid w:val="00951009"/>
    <w:rsid w:val="0095270D"/>
    <w:rsid w:val="0095278C"/>
    <w:rsid w:val="00956637"/>
    <w:rsid w:val="009B1125"/>
    <w:rsid w:val="009D6A4E"/>
    <w:rsid w:val="009E3D3D"/>
    <w:rsid w:val="009E7CD6"/>
    <w:rsid w:val="009F65DF"/>
    <w:rsid w:val="00A0297A"/>
    <w:rsid w:val="00A03C12"/>
    <w:rsid w:val="00A3209E"/>
    <w:rsid w:val="00A369EE"/>
    <w:rsid w:val="00A45D47"/>
    <w:rsid w:val="00A53FBA"/>
    <w:rsid w:val="00A70D5A"/>
    <w:rsid w:val="00A7345E"/>
    <w:rsid w:val="00A902EF"/>
    <w:rsid w:val="00AA622F"/>
    <w:rsid w:val="00AB0621"/>
    <w:rsid w:val="00AB235C"/>
    <w:rsid w:val="00AD13C4"/>
    <w:rsid w:val="00AE5B2E"/>
    <w:rsid w:val="00B23725"/>
    <w:rsid w:val="00B3032E"/>
    <w:rsid w:val="00B35C05"/>
    <w:rsid w:val="00B8037D"/>
    <w:rsid w:val="00BA384D"/>
    <w:rsid w:val="00BE20E0"/>
    <w:rsid w:val="00BF56A9"/>
    <w:rsid w:val="00C27FF8"/>
    <w:rsid w:val="00C31E56"/>
    <w:rsid w:val="00C5681B"/>
    <w:rsid w:val="00C57AA8"/>
    <w:rsid w:val="00C650A3"/>
    <w:rsid w:val="00C86D1D"/>
    <w:rsid w:val="00CA7377"/>
    <w:rsid w:val="00CA7D40"/>
    <w:rsid w:val="00CB6F30"/>
    <w:rsid w:val="00CD6BFD"/>
    <w:rsid w:val="00CE505B"/>
    <w:rsid w:val="00D01A58"/>
    <w:rsid w:val="00D1227A"/>
    <w:rsid w:val="00D1247A"/>
    <w:rsid w:val="00D12BC8"/>
    <w:rsid w:val="00D164CC"/>
    <w:rsid w:val="00D27F2F"/>
    <w:rsid w:val="00D31C16"/>
    <w:rsid w:val="00D43D7D"/>
    <w:rsid w:val="00D64B6F"/>
    <w:rsid w:val="00D67674"/>
    <w:rsid w:val="00D9421F"/>
    <w:rsid w:val="00DC2E15"/>
    <w:rsid w:val="00DD2773"/>
    <w:rsid w:val="00DF6AAF"/>
    <w:rsid w:val="00E12FEB"/>
    <w:rsid w:val="00E165F5"/>
    <w:rsid w:val="00E23312"/>
    <w:rsid w:val="00E24A69"/>
    <w:rsid w:val="00E434A8"/>
    <w:rsid w:val="00E7205A"/>
    <w:rsid w:val="00E75A00"/>
    <w:rsid w:val="00E81B5F"/>
    <w:rsid w:val="00E91D56"/>
    <w:rsid w:val="00E95531"/>
    <w:rsid w:val="00E97F09"/>
    <w:rsid w:val="00EC2EC7"/>
    <w:rsid w:val="00EC7D6F"/>
    <w:rsid w:val="00ED4739"/>
    <w:rsid w:val="00ED4DC9"/>
    <w:rsid w:val="00EF0CB5"/>
    <w:rsid w:val="00EF32C9"/>
    <w:rsid w:val="00F078A3"/>
    <w:rsid w:val="00F203D9"/>
    <w:rsid w:val="00F2165B"/>
    <w:rsid w:val="00F31492"/>
    <w:rsid w:val="00F56D7D"/>
    <w:rsid w:val="00F6444C"/>
    <w:rsid w:val="00F65C8D"/>
    <w:rsid w:val="00F75A6F"/>
    <w:rsid w:val="00F84C79"/>
    <w:rsid w:val="00FB1812"/>
    <w:rsid w:val="00FC0652"/>
    <w:rsid w:val="00FC5995"/>
    <w:rsid w:val="00FD47C4"/>
    <w:rsid w:val="00FE7F0D"/>
    <w:rsid w:val="00FF1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606"/>
    </o:shapedefaults>
    <o:shapelayout v:ext="edit">
      <o:idmap v:ext="edit" data="1"/>
    </o:shapelayout>
  </w:shapeDefaults>
  <w:decimalSymbol w:val="."/>
  <w:listSeparator w:val=","/>
  <w14:docId w14:val="3D0984AE"/>
  <w15:docId w15:val="{AB40A92D-1BDD-48BA-B6E9-74EA56424F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/>
    <w:lsdException w:name="heading 2" w:uiPriority="9"/>
    <w:lsdException w:name="heading 3" w:uiPriority="9"/>
    <w:lsdException w:name="heading 4" w:uiPriority="9"/>
    <w:lsdException w:name="heading 5" w:uiPriority="9"/>
    <w:lsdException w:name="heading 6" w:uiPriority="9"/>
    <w:lsdException w:name="heading 7" w:uiPriority="9"/>
    <w:lsdException w:name="heading 8" w:uiPriority="9"/>
    <w:lsdException w:name="heading 9" w:uiPriority="9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271AD"/>
    <w:rPr>
      <w:sz w:val="21"/>
      <w:szCs w:val="24"/>
    </w:rPr>
  </w:style>
  <w:style w:type="paragraph" w:styleId="Heading1">
    <w:name w:val="heading 1"/>
    <w:basedOn w:val="Normal"/>
    <w:next w:val="Normal"/>
    <w:pPr>
      <w:keepNext/>
      <w:numPr>
        <w:numId w:val="1"/>
      </w:numPr>
      <w:spacing w:before="100" w:beforeAutospacing="1" w:after="100" w:afterAutospacing="1"/>
      <w:outlineLvl w:val="0"/>
    </w:pPr>
    <w:rPr>
      <w:b/>
      <w:bCs/>
      <w:color w:val="000099"/>
      <w:sz w:val="32"/>
      <w:lang w:val="nl-NL"/>
    </w:rPr>
  </w:style>
  <w:style w:type="paragraph" w:styleId="Heading2">
    <w:name w:val="heading 2"/>
    <w:basedOn w:val="Normal"/>
    <w:next w:val="Normal"/>
    <w:autoRedefine/>
    <w:pPr>
      <w:keepNext/>
      <w:keepLines/>
      <w:numPr>
        <w:ilvl w:val="1"/>
        <w:numId w:val="1"/>
      </w:numPr>
      <w:spacing w:before="300" w:after="12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autoRedefine/>
    <w:pPr>
      <w:keepNext/>
      <w:numPr>
        <w:ilvl w:val="2"/>
        <w:numId w:val="1"/>
      </w:numPr>
      <w:spacing w:before="240" w:after="12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pPr>
      <w:tabs>
        <w:tab w:val="center" w:pos="4560"/>
        <w:tab w:val="right" w:pos="9360"/>
      </w:tabs>
    </w:pPr>
    <w:rPr>
      <w:sz w:val="18"/>
    </w:rPr>
  </w:style>
  <w:style w:type="paragraph" w:styleId="ListParagraph">
    <w:name w:val="List Paragraph"/>
    <w:basedOn w:val="Normal"/>
    <w:uiPriority w:val="34"/>
    <w:qFormat/>
    <w:rsid w:val="0095278C"/>
    <w:pPr>
      <w:ind w:left="720"/>
      <w:contextualSpacing/>
    </w:pPr>
  </w:style>
  <w:style w:type="paragraph" w:customStyle="1" w:styleId="ExTOCTitle">
    <w:name w:val="Ex_TOC Title"/>
    <w:basedOn w:val="Normal"/>
    <w:next w:val="Normal"/>
    <w:rsid w:val="0076531D"/>
    <w:pPr>
      <w:pageBreakBefore/>
      <w:shd w:val="clear" w:color="auto" w:fill="E0E0E0"/>
      <w:spacing w:after="360"/>
      <w:outlineLvl w:val="2"/>
    </w:pPr>
    <w:rPr>
      <w:rFonts w:asciiTheme="minorHAnsi" w:hAnsiTheme="minorHAnsi"/>
      <w:b/>
      <w:smallCaps/>
      <w:sz w:val="32"/>
      <w:lang w:val="nl-NL"/>
    </w:rPr>
  </w:style>
  <w:style w:type="paragraph" w:styleId="DocumentMap">
    <w:name w:val="Document Map"/>
    <w:basedOn w:val="Normal"/>
    <w:semiHidden/>
    <w:pPr>
      <w:shd w:val="clear" w:color="auto" w:fill="000080"/>
    </w:pPr>
    <w:rPr>
      <w:rFonts w:ascii="Tahoma" w:hAnsi="Tahoma" w:cs="Tahoma"/>
    </w:rPr>
  </w:style>
  <w:style w:type="paragraph" w:styleId="TOC1">
    <w:name w:val="toc 1"/>
    <w:aliases w:val="Exercise TOC 1"/>
    <w:basedOn w:val="Normal"/>
    <w:next w:val="Normal"/>
    <w:uiPriority w:val="39"/>
    <w:qFormat/>
    <w:rsid w:val="00F078A3"/>
    <w:pPr>
      <w:spacing w:before="240" w:after="120"/>
    </w:pPr>
    <w:rPr>
      <w:rFonts w:ascii="Verdana" w:hAnsi="Verdana"/>
      <w:b/>
      <w:sz w:val="24"/>
    </w:rPr>
  </w:style>
  <w:style w:type="paragraph" w:styleId="TOC2">
    <w:name w:val="toc 2"/>
    <w:basedOn w:val="Normal"/>
    <w:next w:val="Normal"/>
    <w:uiPriority w:val="39"/>
    <w:semiHidden/>
    <w:qFormat/>
    <w:rsid w:val="00835377"/>
    <w:pPr>
      <w:spacing w:before="120" w:after="60"/>
      <w:ind w:left="432"/>
    </w:pPr>
    <w:rPr>
      <w:rFonts w:ascii="Verdana" w:hAnsi="Verdana"/>
      <w:b/>
    </w:rPr>
  </w:style>
  <w:style w:type="paragraph" w:styleId="TOC3">
    <w:name w:val="toc 3"/>
    <w:basedOn w:val="Normal"/>
    <w:next w:val="Normal"/>
    <w:uiPriority w:val="39"/>
    <w:qFormat/>
    <w:rsid w:val="00FD47C4"/>
    <w:pPr>
      <w:spacing w:before="120" w:after="120"/>
      <w:ind w:left="720"/>
    </w:pPr>
    <w:rPr>
      <w:rFonts w:ascii="Verdana" w:hAnsi="Verdana"/>
      <w:b/>
      <w:sz w:val="18"/>
    </w:rPr>
  </w:style>
  <w:style w:type="paragraph" w:styleId="TOC4">
    <w:name w:val="toc 4"/>
    <w:basedOn w:val="Normal"/>
    <w:next w:val="Normal"/>
    <w:autoRedefine/>
    <w:semiHidden/>
    <w:pPr>
      <w:ind w:left="600"/>
    </w:pPr>
  </w:style>
  <w:style w:type="paragraph" w:styleId="TOC5">
    <w:name w:val="toc 5"/>
    <w:basedOn w:val="Normal"/>
    <w:next w:val="Normal"/>
    <w:autoRedefine/>
    <w:semiHidden/>
    <w:pPr>
      <w:ind w:left="800"/>
    </w:pPr>
  </w:style>
  <w:style w:type="paragraph" w:styleId="TOC6">
    <w:name w:val="toc 6"/>
    <w:basedOn w:val="Normal"/>
    <w:next w:val="Normal"/>
    <w:autoRedefine/>
    <w:semiHidden/>
    <w:pPr>
      <w:ind w:left="1000"/>
    </w:pPr>
  </w:style>
  <w:style w:type="paragraph" w:styleId="TOC7">
    <w:name w:val="toc 7"/>
    <w:basedOn w:val="Normal"/>
    <w:next w:val="Normal"/>
    <w:autoRedefine/>
    <w:semiHidden/>
    <w:pPr>
      <w:ind w:left="1200"/>
    </w:pPr>
  </w:style>
  <w:style w:type="paragraph" w:styleId="TOC8">
    <w:name w:val="toc 8"/>
    <w:basedOn w:val="Normal"/>
    <w:next w:val="Normal"/>
    <w:autoRedefine/>
    <w:semiHidden/>
    <w:pPr>
      <w:ind w:left="1400"/>
    </w:pPr>
  </w:style>
  <w:style w:type="paragraph" w:styleId="TOC9">
    <w:name w:val="toc 9"/>
    <w:basedOn w:val="Normal"/>
    <w:next w:val="Normal"/>
    <w:autoRedefine/>
    <w:semiHidden/>
    <w:pPr>
      <w:ind w:left="1600"/>
    </w:pPr>
  </w:style>
  <w:style w:type="character" w:styleId="Hyperlink">
    <w:name w:val="Hyperlink"/>
    <w:uiPriority w:val="99"/>
    <w:rPr>
      <w:color w:val="0000FF"/>
      <w:u w:val="single"/>
    </w:rPr>
  </w:style>
  <w:style w:type="paragraph" w:customStyle="1" w:styleId="ExCode">
    <w:name w:val="Ex_ Code"/>
    <w:basedOn w:val="Normal"/>
    <w:next w:val="Normal"/>
    <w:qFormat/>
    <w:rsid w:val="0095278C"/>
    <w:pPr>
      <w:keepLines/>
      <w:tabs>
        <w:tab w:val="left" w:pos="360"/>
      </w:tabs>
      <w:ind w:left="720"/>
      <w:outlineLvl w:val="3"/>
    </w:pPr>
    <w:rPr>
      <w:rFonts w:ascii="Courier New" w:hAnsi="Courier New"/>
    </w:rPr>
  </w:style>
  <w:style w:type="paragraph" w:customStyle="1" w:styleId="ExTitle">
    <w:name w:val="Ex_Title"/>
    <w:basedOn w:val="ExTOCTitle"/>
    <w:next w:val="Normal"/>
    <w:qFormat/>
    <w:rsid w:val="00E23312"/>
    <w:pPr>
      <w:numPr>
        <w:numId w:val="2"/>
      </w:numPr>
      <w:shd w:val="clear" w:color="auto" w:fill="D9D9D9" w:themeFill="background1" w:themeFillShade="D9"/>
      <w:tabs>
        <w:tab w:val="left" w:pos="2517"/>
      </w:tabs>
      <w:spacing w:after="240"/>
      <w:ind w:left="357" w:hanging="357"/>
    </w:pPr>
    <w:rPr>
      <w:rFonts w:ascii="Calibri" w:hAnsi="Calibri"/>
    </w:rPr>
  </w:style>
  <w:style w:type="character" w:styleId="CommentReference">
    <w:name w:val="annotation reference"/>
    <w:semiHidden/>
    <w:rPr>
      <w:sz w:val="16"/>
      <w:szCs w:val="16"/>
    </w:rPr>
  </w:style>
  <w:style w:type="paragraph" w:styleId="CommentText">
    <w:name w:val="annotation text"/>
    <w:basedOn w:val="Normal"/>
    <w:semiHidden/>
    <w:rPr>
      <w:szCs w:val="20"/>
    </w:rPr>
  </w:style>
  <w:style w:type="paragraph" w:customStyle="1" w:styleId="ExNoteHeader">
    <w:name w:val="Ex_Note Header"/>
    <w:basedOn w:val="Normal"/>
    <w:qFormat/>
    <w:rsid w:val="00820E8F"/>
    <w:pPr>
      <w:keepNext/>
      <w:spacing w:before="240" w:after="240"/>
    </w:pPr>
    <w:rPr>
      <w:rFonts w:cs="Arial"/>
      <w:b/>
      <w:sz w:val="24"/>
    </w:rPr>
  </w:style>
  <w:style w:type="paragraph" w:customStyle="1" w:styleId="ExTableText">
    <w:name w:val="Ex_Table Text"/>
    <w:basedOn w:val="Normal"/>
    <w:qFormat/>
    <w:rsid w:val="002B12C9"/>
    <w:pPr>
      <w:spacing w:before="120" w:after="120"/>
    </w:pPr>
  </w:style>
  <w:style w:type="paragraph" w:styleId="FootnoteText">
    <w:name w:val="footnote text"/>
    <w:basedOn w:val="Normal"/>
    <w:semiHidden/>
    <w:pPr>
      <w:spacing w:after="120"/>
    </w:pPr>
    <w:rPr>
      <w:sz w:val="18"/>
      <w:szCs w:val="20"/>
      <w:lang w:val="en-GB"/>
    </w:rPr>
  </w:style>
  <w:style w:type="character" w:styleId="FootnoteReference">
    <w:name w:val="footnote reference"/>
    <w:semiHidden/>
    <w:rPr>
      <w:vertAlign w:val="superscript"/>
    </w:rPr>
  </w:style>
  <w:style w:type="paragraph" w:customStyle="1" w:styleId="ExListParagraph">
    <w:name w:val="Ex_List Paragraph"/>
    <w:basedOn w:val="ListParagraph"/>
    <w:qFormat/>
    <w:rsid w:val="00E23312"/>
    <w:pPr>
      <w:numPr>
        <w:ilvl w:val="1"/>
        <w:numId w:val="2"/>
      </w:numPr>
      <w:spacing w:before="120" w:after="60"/>
      <w:ind w:left="487" w:hanging="357"/>
      <w:contextualSpacing w:val="0"/>
    </w:pPr>
  </w:style>
  <w:style w:type="paragraph" w:customStyle="1" w:styleId="ExText">
    <w:name w:val="Ex_Text"/>
    <w:basedOn w:val="Normal"/>
    <w:qFormat/>
    <w:rsid w:val="00037699"/>
    <w:pPr>
      <w:spacing w:before="120" w:after="120"/>
    </w:pPr>
  </w:style>
  <w:style w:type="paragraph" w:styleId="Header">
    <w:name w:val="header"/>
    <w:basedOn w:val="Normal"/>
    <w:link w:val="HeaderChar"/>
    <w:uiPriority w:val="99"/>
    <w:unhideWhenUsed/>
    <w:rsid w:val="00D64B6F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64B6F"/>
    <w:rPr>
      <w:rFonts w:ascii="Verdana" w:hAnsi="Verdana"/>
      <w:sz w:val="22"/>
      <w:szCs w:val="24"/>
    </w:rPr>
  </w:style>
  <w:style w:type="character" w:styleId="PageNumber">
    <w:name w:val="page number"/>
    <w:basedOn w:val="DefaultParagraphFont"/>
    <w:rsid w:val="00FF10C9"/>
  </w:style>
  <w:style w:type="paragraph" w:styleId="BalloonText">
    <w:name w:val="Balloon Text"/>
    <w:basedOn w:val="Normal"/>
    <w:link w:val="BalloonTextChar"/>
    <w:uiPriority w:val="99"/>
    <w:semiHidden/>
    <w:unhideWhenUsed/>
    <w:rsid w:val="00591D65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1D65"/>
    <w:rPr>
      <w:rFonts w:ascii="Tahoma" w:hAnsi="Tahoma" w:cs="Tahoma"/>
      <w:sz w:val="16"/>
      <w:szCs w:val="16"/>
    </w:rPr>
  </w:style>
  <w:style w:type="paragraph" w:customStyle="1" w:styleId="ExImage">
    <w:name w:val="Ex_Image"/>
    <w:basedOn w:val="ExText"/>
    <w:qFormat/>
    <w:rsid w:val="005C12D5"/>
    <w:pPr>
      <w:ind w:left="454"/>
    </w:pPr>
    <w:rPr>
      <w:noProof/>
    </w:rPr>
  </w:style>
  <w:style w:type="paragraph" w:customStyle="1" w:styleId="Exercise1Num">
    <w:name w:val="Exercise1Num"/>
    <w:basedOn w:val="Normal"/>
    <w:link w:val="Exercise1NumChar"/>
    <w:rsid w:val="008D1882"/>
    <w:pPr>
      <w:spacing w:before="240" w:after="120"/>
    </w:pPr>
    <w:rPr>
      <w:rFonts w:ascii="Verdana" w:hAnsi="Verdana"/>
      <w:sz w:val="20"/>
    </w:rPr>
  </w:style>
  <w:style w:type="character" w:customStyle="1" w:styleId="Exercise1NumChar">
    <w:name w:val="Exercise1Num Char"/>
    <w:basedOn w:val="DefaultParagraphFont"/>
    <w:link w:val="Exercise1Num"/>
    <w:rsid w:val="008D1882"/>
    <w:rPr>
      <w:rFonts w:ascii="Verdana" w:hAnsi="Verdana"/>
      <w:szCs w:val="24"/>
    </w:rPr>
  </w:style>
  <w:style w:type="paragraph" w:customStyle="1" w:styleId="ExerciseTitle">
    <w:name w:val="Exercise Title"/>
    <w:basedOn w:val="Normal"/>
    <w:next w:val="Normal"/>
    <w:link w:val="ExerciseTitleChar"/>
    <w:rsid w:val="00FC5995"/>
    <w:pPr>
      <w:pageBreakBefore/>
      <w:shd w:val="clear" w:color="auto" w:fill="E0E0E0"/>
      <w:tabs>
        <w:tab w:val="left" w:pos="2517"/>
        <w:tab w:val="num" w:pos="3720"/>
      </w:tabs>
      <w:spacing w:after="360"/>
      <w:ind w:left="2517" w:hanging="2517"/>
      <w:outlineLvl w:val="2"/>
    </w:pPr>
    <w:rPr>
      <w:rFonts w:ascii="Arial" w:hAnsi="Arial"/>
      <w:b/>
      <w:smallCaps/>
      <w:sz w:val="36"/>
      <w:szCs w:val="36"/>
      <w:lang w:val="nl-NL"/>
    </w:rPr>
  </w:style>
  <w:style w:type="character" w:customStyle="1" w:styleId="ExerciseTitleChar">
    <w:name w:val="Exercise Title Char"/>
    <w:basedOn w:val="DefaultParagraphFont"/>
    <w:link w:val="ExerciseTitle"/>
    <w:rsid w:val="00FC5995"/>
    <w:rPr>
      <w:rFonts w:ascii="Arial" w:hAnsi="Arial"/>
      <w:b/>
      <w:smallCaps/>
      <w:sz w:val="36"/>
      <w:szCs w:val="36"/>
      <w:shd w:val="clear" w:color="auto" w:fill="E0E0E0"/>
      <w:lang w:val="nl-NL"/>
    </w:rPr>
  </w:style>
  <w:style w:type="paragraph" w:customStyle="1" w:styleId="SlideTitle">
    <w:name w:val="Slide Title"/>
    <w:basedOn w:val="Normal"/>
    <w:link w:val="SlideTitleChar"/>
    <w:rsid w:val="007D678E"/>
    <w:pPr>
      <w:pageBreakBefore/>
      <w:shd w:val="clear" w:color="auto" w:fill="D9D9D9"/>
      <w:spacing w:after="360"/>
      <w:outlineLvl w:val="2"/>
    </w:pPr>
    <w:rPr>
      <w:rFonts w:ascii="Arial" w:hAnsi="Arial" w:cs="Arial"/>
      <w:sz w:val="36"/>
    </w:rPr>
  </w:style>
  <w:style w:type="paragraph" w:styleId="BodyText">
    <w:name w:val="Body Text"/>
    <w:basedOn w:val="Normal"/>
    <w:link w:val="BodyTextChar"/>
    <w:rsid w:val="007D678E"/>
    <w:pPr>
      <w:spacing w:before="80" w:after="80"/>
      <w:ind w:left="1008" w:right="720"/>
    </w:pPr>
    <w:rPr>
      <w:rFonts w:ascii="Verdana" w:hAnsi="Verdana"/>
      <w:sz w:val="18"/>
    </w:rPr>
  </w:style>
  <w:style w:type="character" w:customStyle="1" w:styleId="BodyTextChar">
    <w:name w:val="Body Text Char"/>
    <w:basedOn w:val="DefaultParagraphFont"/>
    <w:link w:val="BodyText"/>
    <w:rsid w:val="007D678E"/>
    <w:rPr>
      <w:rFonts w:ascii="Verdana" w:hAnsi="Verdana"/>
      <w:sz w:val="18"/>
      <w:szCs w:val="24"/>
    </w:rPr>
  </w:style>
  <w:style w:type="paragraph" w:customStyle="1" w:styleId="SlideText">
    <w:name w:val="SlideText"/>
    <w:basedOn w:val="BodyText"/>
    <w:rsid w:val="007D678E"/>
    <w:pPr>
      <w:spacing w:before="0"/>
      <w:ind w:left="1440"/>
    </w:pPr>
    <w:rPr>
      <w:sz w:val="20"/>
    </w:rPr>
  </w:style>
  <w:style w:type="paragraph" w:customStyle="1" w:styleId="ExerciseStart">
    <w:name w:val="Exercise Start"/>
    <w:basedOn w:val="Normal"/>
    <w:rsid w:val="007D678E"/>
    <w:pPr>
      <w:pageBreakBefore/>
      <w:shd w:val="clear" w:color="auto" w:fill="E6E6E6"/>
      <w:spacing w:before="2000"/>
      <w:ind w:right="403"/>
      <w:outlineLvl w:val="0"/>
    </w:pPr>
    <w:rPr>
      <w:rFonts w:ascii="Verdana" w:hAnsi="Verdana"/>
      <w:b/>
      <w:smallCaps/>
      <w:sz w:val="4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83DF7"/>
    <w:pPr>
      <w:keepLines/>
      <w:numPr>
        <w:numId w:val="0"/>
      </w:numPr>
      <w:spacing w:before="480" w:beforeAutospacing="0" w:after="0" w:afterAutospacing="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n-US" w:eastAsia="ja-JP"/>
    </w:rPr>
  </w:style>
  <w:style w:type="paragraph" w:customStyle="1" w:styleId="ExerciseStart0">
    <w:name w:val="ExerciseStart"/>
    <w:basedOn w:val="SlideTitle"/>
    <w:link w:val="ExerciseStartChar"/>
    <w:qFormat/>
    <w:rsid w:val="00F078A3"/>
  </w:style>
  <w:style w:type="character" w:customStyle="1" w:styleId="SlideTitleChar">
    <w:name w:val="Slide Title Char"/>
    <w:basedOn w:val="DefaultParagraphFont"/>
    <w:link w:val="SlideTitle"/>
    <w:rsid w:val="00F078A3"/>
    <w:rPr>
      <w:rFonts w:ascii="Arial" w:hAnsi="Arial" w:cs="Arial"/>
      <w:sz w:val="36"/>
      <w:szCs w:val="24"/>
      <w:shd w:val="clear" w:color="auto" w:fill="D9D9D9"/>
    </w:rPr>
  </w:style>
  <w:style w:type="character" w:customStyle="1" w:styleId="ExerciseStartChar">
    <w:name w:val="ExerciseStart Char"/>
    <w:basedOn w:val="SlideTitleChar"/>
    <w:link w:val="ExerciseStart0"/>
    <w:rsid w:val="00F078A3"/>
    <w:rPr>
      <w:rFonts w:ascii="Arial" w:hAnsi="Arial" w:cs="Arial"/>
      <w:sz w:val="36"/>
      <w:szCs w:val="24"/>
      <w:shd w:val="clear" w:color="auto" w:fill="D9D9D9"/>
    </w:rPr>
  </w:style>
  <w:style w:type="character" w:customStyle="1" w:styleId="Code">
    <w:name w:val="Code"/>
    <w:basedOn w:val="DefaultParagraphFont"/>
    <w:rPr>
      <w:rFonts w:ascii="Courier New" w:hAnsi="Courier New" w:cs="Courier New"/>
    </w:rPr>
  </w:style>
  <w:style w:type="paragraph" w:customStyle="1" w:styleId="ExerciseText">
    <w:name w:val="ExerciseText"/>
    <w:basedOn w:val="Normal"/>
    <w:link w:val="ExerciseTextChar1"/>
    <w:pPr>
      <w:spacing w:before="120" w:after="120"/>
      <w:ind w:left="792" w:right="432"/>
    </w:pPr>
    <w:rPr>
      <w:sz w:val="20"/>
    </w:rPr>
  </w:style>
  <w:style w:type="paragraph" w:customStyle="1" w:styleId="TableText">
    <w:name w:val="Table Text"/>
    <w:basedOn w:val="ExerciseText"/>
    <w:pPr>
      <w:ind w:left="0" w:right="0"/>
    </w:pPr>
  </w:style>
  <w:style w:type="character" w:customStyle="1" w:styleId="ExerciseTextChar1">
    <w:name w:val="ExerciseText Char1"/>
    <w:basedOn w:val="DefaultParagraphFont"/>
    <w:link w:val="ExerciseText"/>
    <w:rPr>
      <w:szCs w:val="24"/>
    </w:rPr>
  </w:style>
  <w:style w:type="character" w:customStyle="1" w:styleId="FooterChar">
    <w:name w:val="Footer Char"/>
    <w:basedOn w:val="DefaultParagraphFont"/>
    <w:link w:val="Footer"/>
    <w:uiPriority w:val="99"/>
    <w:rsid w:val="00F2165B"/>
    <w:rPr>
      <w:sz w:val="18"/>
      <w:szCs w:val="24"/>
    </w:rPr>
  </w:style>
  <w:style w:type="paragraph" w:customStyle="1" w:styleId="ListParagraph1">
    <w:name w:val="List Paragraph1"/>
    <w:basedOn w:val="Normal"/>
    <w:uiPriority w:val="34"/>
    <w:qFormat/>
    <w:rsid w:val="00525A5B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1156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hyperlink" Target="http://www.triveratech.com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yperlink" Target="mailto:Info@triveratech.com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oter" Target="footer2.xml"/><Relationship Id="rId8" Type="http://schemas.openxmlformats.org/officeDocument/2006/relationships/image" Target="media/image1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Triveratech\Courseware\Lab_Manual_Template_20141101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w="http://schemas.openxmlformats.org/wordprocessingml/2006/main" xmlns:m="http://schemas.openxmlformats.org/officeDocument/2006/math" xmlns:w15="http://schemas.microsoft.com/office/word/2012/wordml" xmlns:w14="http://schemas.microsoft.com/office/word/2010/wordml" xmlns:r="http://schemas.openxmlformats.org/officeDocument/2006/relationships" xmlns:wp="http://schemas.openxmlformats.org/drawingml/2006/wordprocessingDrawing" xmlns:a="http://schemas.openxmlformats.org/drawingml/2006/main" xmlns:wp14="http://schemas.microsoft.com/office/word/2010/wordprocessingDrawing" xmlns:ns9="http://schemas.openxmlformats.org/schemaLibrary/2006/main" xmlns:mc="http://schemas.openxmlformats.org/markup-compatibility/2006" xmlns:wne="http://schemas.microsoft.com/office/word/2006/wordml" xmlns:c="http://schemas.openxmlformats.org/drawingml/2006/chart" xmlns:ns13="http://schemas.openxmlformats.org/drawingml/2006/chartDrawing" xmlns:dgm="http://schemas.openxmlformats.org/drawingml/2006/diagram" xmlns:pic="http://schemas.openxmlformats.org/drawingml/2006/picture" xmlns:xdr="http://schemas.openxmlformats.org/drawingml/2006/spreadsheetDrawing" xmlns:dsp="http://schemas.microsoft.com/office/drawing/2008/diagram" xmlns:ns18="urn:schemas-microsoft-com:office:excel" xmlns:o="urn:schemas-microsoft-com:office:office" xmlns:v="urn:schemas-microsoft-com:vml" xmlns:w10="urn:schemas-microsoft-com:office:word" xmlns:ns22="urn:schemas-microsoft-com:office:powerpoint" xmlns:ns24="http://schemas.microsoft.com/office/2006/coverPageProps" xmlns:odx="http://opendope.org/xpaths" xmlns:odc="http://opendope.org/conditions" xmlns:odq="http://opendope.org/questions" xmlns:oda="http://opendope.org/answers" xmlns:odi="http://opendope.org/components" xmlns:odgm="http://opendope.org/SmartArt/DataHierarchy" xmlns:b="http://schemas.openxmlformats.org/officeDocument/2006/bibliography" xmlns:wetp="http://schemas.microsoft.com/office/webextensions/taskpanes/2010/11" xmlns:we="http://schemas.microsoft.com/office/webextensions/webextension/2010/11" xmlns:ns34="http://schemas.openxmlformats.org/drawingml/2006/compatibility" xmlns:ns35="http://schemas.openxmlformats.org/drawingml/2006/lockedCanvas" SelectedStyle="\APA.XSL" StyleName="APA"/>
</file>

<file path=customXml/itemProps1.xml><?xml version="1.0" encoding="utf-8"?>
<ds:datastoreItem xmlns:ds="http://schemas.openxmlformats.org/officeDocument/2006/customXml" ds:itemID="{C218E480-6E43-4BAE-AA62-95B464A55940}">
  <ds:schemaRefs>
    <ds:schemaRef ds:uri="http://schemas.openxmlformats.org/wordprocessingml/2006/main"/>
    <ds:schemaRef ds:uri="http://schemas.openxmlformats.org/officeDocument/2006/math"/>
    <ds:schemaRef ds:uri="http://schemas.microsoft.com/office/word/2012/wordml"/>
    <ds:schemaRef ds:uri="http://schemas.microsoft.com/office/word/2010/wordml"/>
    <ds:schemaRef ds:uri="http://schemas.openxmlformats.org/officeDocument/2006/relationships"/>
    <ds:schemaRef ds:uri="http://schemas.openxmlformats.org/drawingml/2006/wordprocessingDrawing"/>
    <ds:schemaRef ds:uri="http://schemas.openxmlformats.org/drawingml/2006/main"/>
    <ds:schemaRef ds:uri="http://schemas.microsoft.com/office/word/2010/wordprocessingDrawing"/>
    <ds:schemaRef ds:uri="http://schemas.openxmlformats.org/schemaLibrary/2006/main"/>
    <ds:schemaRef ds:uri="http://schemas.openxmlformats.org/markup-compatibility/2006"/>
    <ds:schemaRef ds:uri="http://schemas.microsoft.com/office/word/2006/wordml"/>
    <ds:schemaRef ds:uri="http://schemas.openxmlformats.org/drawingml/2006/chart"/>
    <ds:schemaRef ds:uri="http://schemas.openxmlformats.org/drawingml/2006/chartDrawing"/>
    <ds:schemaRef ds:uri="http://schemas.openxmlformats.org/drawingml/2006/diagram"/>
    <ds:schemaRef ds:uri="http://schemas.openxmlformats.org/drawingml/2006/picture"/>
    <ds:schemaRef ds:uri="http://schemas.openxmlformats.org/drawingml/2006/spreadsheetDrawing"/>
    <ds:schemaRef ds:uri="http://schemas.microsoft.com/office/drawing/2008/diagram"/>
    <ds:schemaRef ds:uri="urn:schemas-microsoft-com:office:excel"/>
    <ds:schemaRef ds:uri="urn:schemas-microsoft-com:office:office"/>
    <ds:schemaRef ds:uri="urn:schemas-microsoft-com:vml"/>
    <ds:schemaRef ds:uri="urn:schemas-microsoft-com:office:word"/>
    <ds:schemaRef ds:uri="urn:schemas-microsoft-com:office:powerpoint"/>
    <ds:schemaRef ds:uri="http://schemas.microsoft.com/office/2006/coverPageProps"/>
    <ds:schemaRef ds:uri="http://opendope.org/xpaths"/>
    <ds:schemaRef ds:uri="http://opendope.org/conditions"/>
    <ds:schemaRef ds:uri="http://opendope.org/questions"/>
    <ds:schemaRef ds:uri="http://opendope.org/answers"/>
    <ds:schemaRef ds:uri="http://opendope.org/components"/>
    <ds:schemaRef ds:uri="http://opendope.org/SmartArt/DataHierarchy"/>
    <ds:schemaRef ds:uri="http://schemas.openxmlformats.org/officeDocument/2006/bibliography"/>
    <ds:schemaRef ds:uri="http://schemas.microsoft.com/office/webextensions/taskpanes/2010/11"/>
    <ds:schemaRef ds:uri="http://schemas.microsoft.com/office/webextensions/webextension/2010/11"/>
    <ds:schemaRef ds:uri="http://schemas.openxmlformats.org/drawingml/2006/compatibility"/>
    <ds:schemaRef ds:uri="http://schemas.openxmlformats.org/drawingml/2006/lockedCanva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Lab_Manual_Template_20141101.dotx</Template>
  <TotalTime>155</TotalTime>
  <Pages>63</Pages>
  <Words>10632</Words>
  <Characters>60605</Characters>
  <Application>Microsoft Office Word</Application>
  <DocSecurity>0</DocSecurity>
  <Lines>505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Lab Manual Template 2014</vt:lpstr>
    </vt:vector>
  </TitlesOfParts>
  <Company>Trivera</Company>
  <LinksUpToDate>false</LinksUpToDate>
  <CharactersWithSpaces>71095</CharactersWithSpaces>
  <SharedDoc>false</SharedDoc>
  <HLinks>
    <vt:vector size="12" baseType="variant">
      <vt:variant>
        <vt:i4>458772</vt:i4>
      </vt:variant>
      <vt:variant>
        <vt:i4>9</vt:i4>
      </vt:variant>
      <vt:variant>
        <vt:i4>0</vt:i4>
      </vt:variant>
      <vt:variant>
        <vt:i4>5</vt:i4>
      </vt:variant>
      <vt:variant>
        <vt:lpwstr>http://some.url.com/</vt:lpwstr>
      </vt:variant>
      <vt:variant>
        <vt:lpwstr/>
      </vt:variant>
      <vt:variant>
        <vt:i4>1835065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_Toc402466990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Manual Template 2014</dc:title>
  <dc:creator>P.Schmitz</dc:creator>
  <cp:lastModifiedBy>Daniel Corsberg</cp:lastModifiedBy>
  <cp:revision>60</cp:revision>
  <cp:lastPrinted>2003-11-04T15:58:00Z</cp:lastPrinted>
  <dcterms:created xsi:type="dcterms:W3CDTF">2016-03-17T09:08:00Z</dcterms:created>
  <dcterms:modified xsi:type="dcterms:W3CDTF">2018-04-03T07:10:00Z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T_CourseRefNum">
    <vt:lpwstr>TT2100</vt:lpwstr>
  </property>
  <property fmtid="{D5CDD505-2E9C-101B-9397-08002B2CF9AE}" pid="3" name="TT_Version">
    <vt:lpwstr>20180403</vt:lpwstr>
  </property>
  <property fmtid="{D5CDD505-2E9C-101B-9397-08002B2CF9AE}" pid="4" name="TT_CourseTitle">
    <vt:lpwstr>Java 9 Programming for Object Oriented (OO) Experienced Developers</vt:lpwstr>
  </property>
  <property fmtid="{D5CDD505-2E9C-101B-9397-08002B2CF9AE}" pid="5" name="TT_CopyrightYear">
    <vt:lpwstr>2018</vt:lpwstr>
  </property>
</Properties>
</file>